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9A75" w14:textId="77777777" w:rsidR="00A85553" w:rsidRPr="00E56317" w:rsidRDefault="00A85553" w:rsidP="00BD4565">
      <w:pPr>
        <w:jc w:val="right"/>
      </w:pPr>
    </w:p>
    <w:p w14:paraId="6AF614C6" w14:textId="184D88EB" w:rsidR="00AB7865" w:rsidRPr="00E56317" w:rsidRDefault="00AB7865" w:rsidP="00AB7865">
      <w:pPr>
        <w:pStyle w:val="2-Base"/>
        <w:rPr>
          <w:rFonts w:cs="Tahoma"/>
          <w:b/>
          <w:color w:val="auto"/>
          <w:sz w:val="20"/>
          <w:szCs w:val="20"/>
          <w:lang w:eastAsia="en-US"/>
        </w:rPr>
      </w:pPr>
      <w:bookmarkStart w:id="0" w:name="_Hlk68536448"/>
      <w:bookmarkStart w:id="1" w:name="_Hlk68599316"/>
      <w:r w:rsidRPr="00E56317">
        <w:rPr>
          <w:color w:val="auto"/>
        </w:rPr>
        <w:t>Base: All Respondents</w:t>
      </w:r>
    </w:p>
    <w:p w14:paraId="7D87E6C3" w14:textId="4A9F8E86" w:rsidR="00AB7865" w:rsidRPr="00E56317" w:rsidRDefault="00AB7865" w:rsidP="00AB7865">
      <w:pPr>
        <w:rPr>
          <w:rFonts w:cs="Tahoma"/>
          <w:b/>
          <w:sz w:val="20"/>
          <w:szCs w:val="20"/>
          <w:lang w:eastAsia="en-US"/>
        </w:rPr>
      </w:pPr>
      <w:r w:rsidRPr="00E56317">
        <w:rPr>
          <w:rFonts w:cs="Tahoma"/>
          <w:b/>
          <w:sz w:val="20"/>
          <w:szCs w:val="20"/>
          <w:lang w:eastAsia="en-US"/>
        </w:rPr>
        <w:t>S1 [S] [Prompt]</w:t>
      </w:r>
    </w:p>
    <w:p w14:paraId="61ACCA56" w14:textId="17C1E45B" w:rsidR="00AB7865" w:rsidRPr="00E56317" w:rsidRDefault="00AB7865" w:rsidP="00AB7865">
      <w:pPr>
        <w:rPr>
          <w:sz w:val="20"/>
        </w:rPr>
      </w:pPr>
      <w:r w:rsidRPr="00E56317">
        <w:rPr>
          <w:sz w:val="20"/>
        </w:rPr>
        <w:t>Are you a resident of Texas?</w:t>
      </w:r>
    </w:p>
    <w:p w14:paraId="3CDB3D0E" w14:textId="77777777" w:rsidR="00AB7865" w:rsidRPr="00E56317" w:rsidRDefault="00AB7865" w:rsidP="00AB7865">
      <w:pPr>
        <w:rPr>
          <w:sz w:val="20"/>
        </w:rPr>
      </w:pPr>
    </w:p>
    <w:p w14:paraId="41C20692" w14:textId="77777777" w:rsidR="00AB7865" w:rsidRPr="00E56317" w:rsidRDefault="00AB7865" w:rsidP="00AB7865">
      <w:pPr>
        <w:rPr>
          <w:sz w:val="20"/>
        </w:rPr>
      </w:pPr>
      <w:r w:rsidRPr="00E56317">
        <w:rPr>
          <w:sz w:val="20"/>
        </w:rPr>
        <w:t>1. Yes</w:t>
      </w:r>
    </w:p>
    <w:p w14:paraId="4B82E9A1" w14:textId="77777777" w:rsidR="00AB7865" w:rsidRPr="00E56317" w:rsidRDefault="00AB7865" w:rsidP="00AB7865">
      <w:pPr>
        <w:rPr>
          <w:sz w:val="20"/>
        </w:rPr>
      </w:pPr>
      <w:r w:rsidRPr="00E56317">
        <w:rPr>
          <w:sz w:val="20"/>
        </w:rPr>
        <w:t>2. No</w:t>
      </w:r>
    </w:p>
    <w:p w14:paraId="58D23EF3" w14:textId="77777777" w:rsidR="00AB7865" w:rsidRPr="00E56317" w:rsidRDefault="00AB7865" w:rsidP="00AB7865">
      <w:pPr>
        <w:rPr>
          <w:sz w:val="20"/>
        </w:rPr>
      </w:pPr>
    </w:p>
    <w:p w14:paraId="14C5D043" w14:textId="77777777" w:rsidR="00AB7865" w:rsidRPr="00E56317" w:rsidRDefault="00AB7865" w:rsidP="00AB7865">
      <w:pPr>
        <w:rPr>
          <w:sz w:val="20"/>
        </w:rPr>
      </w:pPr>
    </w:p>
    <w:p w14:paraId="6C60E869" w14:textId="122E25B8" w:rsidR="00AB7865" w:rsidRPr="00E56317" w:rsidRDefault="00AB7865" w:rsidP="00AB7865">
      <w:pPr>
        <w:pStyle w:val="3-ProgrammingNote"/>
      </w:pPr>
      <w:r w:rsidRPr="00E56317">
        <w:t>Scripter: Prompt up to 2 rimes if respondent skips/ refuses;</w:t>
      </w:r>
    </w:p>
    <w:p w14:paraId="03D367F8" w14:textId="13A642E4" w:rsidR="00AB7865" w:rsidRPr="00E56317" w:rsidRDefault="00AB7865" w:rsidP="00AB7865">
      <w:pPr>
        <w:pStyle w:val="3-ProgrammingNote"/>
      </w:pPr>
      <w:r w:rsidRPr="00E56317">
        <w:t>If S1=2 (no) or DK / refused; terminate and display</w:t>
      </w:r>
    </w:p>
    <w:p w14:paraId="3C6788C0" w14:textId="06B6F777" w:rsidR="00AB7865" w:rsidRPr="00E56317" w:rsidRDefault="00AB7865" w:rsidP="00AB7865">
      <w:r w:rsidRPr="00E56317">
        <w:t>Thank you for your time.</w:t>
      </w:r>
    </w:p>
    <w:p w14:paraId="65B1EA58" w14:textId="77777777" w:rsidR="00AB7865" w:rsidRPr="00E56317" w:rsidRDefault="00AB7865" w:rsidP="00BD4565">
      <w:pPr>
        <w:jc w:val="right"/>
      </w:pPr>
    </w:p>
    <w:p w14:paraId="75781DDD" w14:textId="77777777" w:rsidR="00AB7865" w:rsidRPr="00E56317" w:rsidRDefault="00AB7865" w:rsidP="00AB7865">
      <w:pPr>
        <w:pStyle w:val="2-Base"/>
        <w:rPr>
          <w:rFonts w:cs="Tahoma"/>
          <w:b/>
          <w:color w:val="auto"/>
          <w:sz w:val="20"/>
          <w:szCs w:val="20"/>
          <w:lang w:eastAsia="en-US"/>
        </w:rPr>
      </w:pPr>
      <w:r w:rsidRPr="00E56317">
        <w:rPr>
          <w:color w:val="auto"/>
        </w:rPr>
        <w:t>Base: All Respondents</w:t>
      </w:r>
    </w:p>
    <w:p w14:paraId="1C1E96B5" w14:textId="79F92323" w:rsidR="00AB7865" w:rsidRPr="00E56317" w:rsidRDefault="00AB7865" w:rsidP="00AB7865">
      <w:pPr>
        <w:rPr>
          <w:rFonts w:cs="Tahoma"/>
          <w:b/>
          <w:sz w:val="20"/>
          <w:szCs w:val="20"/>
          <w:lang w:eastAsia="en-US"/>
        </w:rPr>
      </w:pPr>
      <w:r w:rsidRPr="00E56317">
        <w:rPr>
          <w:rFonts w:cs="Tahoma"/>
          <w:b/>
          <w:sz w:val="20"/>
          <w:szCs w:val="20"/>
          <w:lang w:eastAsia="en-US"/>
        </w:rPr>
        <w:t>S2 [S] [Prompt]</w:t>
      </w:r>
    </w:p>
    <w:p w14:paraId="5C885520" w14:textId="28BAD449" w:rsidR="00AB7865" w:rsidRPr="00E56317" w:rsidRDefault="00AB7865" w:rsidP="00AB7865">
      <w:pPr>
        <w:rPr>
          <w:sz w:val="20"/>
        </w:rPr>
      </w:pPr>
      <w:r w:rsidRPr="00E56317">
        <w:rPr>
          <w:sz w:val="20"/>
        </w:rPr>
        <w:t>Do you currently reside in Harris County?</w:t>
      </w:r>
    </w:p>
    <w:p w14:paraId="75368F61" w14:textId="77777777" w:rsidR="00AB7865" w:rsidRPr="00E56317" w:rsidRDefault="00AB7865" w:rsidP="00AB7865">
      <w:pPr>
        <w:rPr>
          <w:sz w:val="20"/>
        </w:rPr>
      </w:pPr>
    </w:p>
    <w:p w14:paraId="49276583" w14:textId="77777777" w:rsidR="00AB7865" w:rsidRPr="00E56317" w:rsidRDefault="00AB7865" w:rsidP="00AB7865">
      <w:pPr>
        <w:rPr>
          <w:sz w:val="20"/>
        </w:rPr>
      </w:pPr>
      <w:r w:rsidRPr="00E56317">
        <w:rPr>
          <w:sz w:val="20"/>
        </w:rPr>
        <w:t>1. Yes</w:t>
      </w:r>
    </w:p>
    <w:p w14:paraId="076E3460" w14:textId="77777777" w:rsidR="00AB7865" w:rsidRPr="00E56317" w:rsidRDefault="00AB7865" w:rsidP="00AB7865">
      <w:pPr>
        <w:rPr>
          <w:sz w:val="20"/>
        </w:rPr>
      </w:pPr>
      <w:r w:rsidRPr="00E56317">
        <w:rPr>
          <w:sz w:val="20"/>
        </w:rPr>
        <w:t>2. No</w:t>
      </w:r>
    </w:p>
    <w:p w14:paraId="29DBFBED" w14:textId="77777777" w:rsidR="00AB7865" w:rsidRPr="00E56317" w:rsidRDefault="00AB7865" w:rsidP="00AB7865">
      <w:pPr>
        <w:rPr>
          <w:sz w:val="20"/>
        </w:rPr>
      </w:pPr>
    </w:p>
    <w:p w14:paraId="775C7DA6" w14:textId="77777777" w:rsidR="00AB7865" w:rsidRPr="00E56317" w:rsidRDefault="00AB7865" w:rsidP="00AB7865">
      <w:pPr>
        <w:rPr>
          <w:sz w:val="20"/>
        </w:rPr>
      </w:pPr>
    </w:p>
    <w:p w14:paraId="324D3F3E" w14:textId="2D5D019C" w:rsidR="00AB7865" w:rsidRPr="00E56317" w:rsidRDefault="00AB7865" w:rsidP="00AB7865">
      <w:pPr>
        <w:pStyle w:val="3-ProgrammingNote"/>
      </w:pPr>
      <w:r w:rsidRPr="00E56317">
        <w:t xml:space="preserve">Scripter: Prompt up to 2 times if respondent skips/refuses; </w:t>
      </w:r>
    </w:p>
    <w:p w14:paraId="641394E3" w14:textId="5008D7E0" w:rsidR="00A81A90" w:rsidRPr="00E56317" w:rsidRDefault="00A81A90" w:rsidP="00AB7865">
      <w:pPr>
        <w:pStyle w:val="3-ProgrammingNote"/>
      </w:pPr>
      <w:r w:rsidRPr="00E56317">
        <w:t xml:space="preserve">If </w:t>
      </w:r>
      <w:proofErr w:type="spellStart"/>
      <w:r w:rsidRPr="00E56317">
        <w:t>xcrisp</w:t>
      </w:r>
      <w:proofErr w:type="spellEnd"/>
      <w:r w:rsidRPr="00E56317">
        <w:t xml:space="preserve">=1 </w:t>
      </w:r>
      <w:r w:rsidR="00B04781" w:rsidRPr="00E56317">
        <w:t xml:space="preserve">(main) </w:t>
      </w:r>
      <w:r w:rsidRPr="00E56317">
        <w:t>terminate respondents if they refuse S2</w:t>
      </w:r>
      <w:r w:rsidR="00B35253" w:rsidRPr="00E56317">
        <w:t>;</w:t>
      </w:r>
      <w:r w:rsidRPr="00E56317">
        <w:t xml:space="preserve"> </w:t>
      </w:r>
    </w:p>
    <w:p w14:paraId="1008A5CE" w14:textId="28A1B992" w:rsidR="00AB7865" w:rsidRPr="00E56317" w:rsidRDefault="00A81A90" w:rsidP="00AB7865">
      <w:pPr>
        <w:pStyle w:val="3-ProgrammingNote"/>
      </w:pPr>
      <w:r w:rsidRPr="00E56317">
        <w:rPr>
          <w:i w:val="0"/>
        </w:rPr>
        <w:t xml:space="preserve">If </w:t>
      </w:r>
      <w:proofErr w:type="spellStart"/>
      <w:r w:rsidRPr="00E56317">
        <w:rPr>
          <w:i w:val="0"/>
        </w:rPr>
        <w:t>xcrisp</w:t>
      </w:r>
      <w:proofErr w:type="spellEnd"/>
      <w:r w:rsidRPr="00E56317">
        <w:rPr>
          <w:i w:val="0"/>
        </w:rPr>
        <w:t xml:space="preserve">=2 </w:t>
      </w:r>
      <w:r w:rsidR="00B04781" w:rsidRPr="00E56317">
        <w:rPr>
          <w:i w:val="0"/>
        </w:rPr>
        <w:t xml:space="preserve">(augment) </w:t>
      </w:r>
      <w:r w:rsidRPr="00E56317">
        <w:rPr>
          <w:i w:val="0"/>
        </w:rPr>
        <w:t>terminate respondents if they refuse S2 or S2=no</w:t>
      </w:r>
      <w:r w:rsidR="00AB7865" w:rsidRPr="00E56317">
        <w:t xml:space="preserve"> </w:t>
      </w:r>
    </w:p>
    <w:p w14:paraId="555FA1AF" w14:textId="77777777" w:rsidR="00AB7865" w:rsidRPr="00E56317" w:rsidRDefault="00AB7865" w:rsidP="00AB7865">
      <w:r w:rsidRPr="00E56317">
        <w:t>Thank you for your time.</w:t>
      </w:r>
    </w:p>
    <w:p w14:paraId="0896E737" w14:textId="77777777" w:rsidR="00AB7865" w:rsidRPr="00E56317" w:rsidRDefault="00AB7865" w:rsidP="00AB7865"/>
    <w:p w14:paraId="2030D99C" w14:textId="6BDD32E7" w:rsidR="00AB7865" w:rsidRPr="00E56317" w:rsidRDefault="00AB7865" w:rsidP="00AB7865">
      <w:pPr>
        <w:pStyle w:val="2-Base"/>
        <w:rPr>
          <w:rFonts w:cs="Tahoma"/>
          <w:b/>
          <w:color w:val="auto"/>
          <w:sz w:val="20"/>
          <w:szCs w:val="20"/>
          <w:lang w:eastAsia="en-US"/>
        </w:rPr>
      </w:pPr>
      <w:r w:rsidRPr="00E56317">
        <w:rPr>
          <w:color w:val="auto"/>
        </w:rPr>
        <w:t xml:space="preserve">Base: If </w:t>
      </w:r>
      <w:proofErr w:type="spellStart"/>
      <w:r w:rsidR="00A81A90" w:rsidRPr="00E56317">
        <w:rPr>
          <w:color w:val="auto"/>
        </w:rPr>
        <w:t>xfips</w:t>
      </w:r>
      <w:proofErr w:type="spellEnd"/>
      <w:r w:rsidR="00A81A90" w:rsidRPr="00E56317">
        <w:rPr>
          <w:color w:val="auto"/>
        </w:rPr>
        <w:t xml:space="preserve"> not 48201</w:t>
      </w:r>
      <w:r w:rsidRPr="00E56317">
        <w:rPr>
          <w:color w:val="auto"/>
        </w:rPr>
        <w:t xml:space="preserve"> (no</w:t>
      </w:r>
      <w:r w:rsidR="00A81A90" w:rsidRPr="00E56317">
        <w:rPr>
          <w:color w:val="auto"/>
        </w:rPr>
        <w:t xml:space="preserve">t </w:t>
      </w:r>
      <w:r w:rsidR="006A18DC" w:rsidRPr="00E56317">
        <w:rPr>
          <w:color w:val="auto"/>
        </w:rPr>
        <w:t>H</w:t>
      </w:r>
      <w:r w:rsidR="00A81A90" w:rsidRPr="00E56317">
        <w:rPr>
          <w:color w:val="auto"/>
        </w:rPr>
        <w:t>arris county</w:t>
      </w:r>
      <w:r w:rsidRPr="00E56317">
        <w:rPr>
          <w:color w:val="auto"/>
        </w:rPr>
        <w:t>) and s2=1 (yes)</w:t>
      </w:r>
      <w:r w:rsidR="00664C9F" w:rsidRPr="00E56317">
        <w:rPr>
          <w:color w:val="auto"/>
        </w:rPr>
        <w:t xml:space="preserve"> OR </w:t>
      </w:r>
      <w:proofErr w:type="spellStart"/>
      <w:r w:rsidR="00A81A90" w:rsidRPr="00E56317">
        <w:rPr>
          <w:color w:val="auto"/>
        </w:rPr>
        <w:t>xfips</w:t>
      </w:r>
      <w:proofErr w:type="spellEnd"/>
      <w:r w:rsidR="00664C9F" w:rsidRPr="00E56317">
        <w:rPr>
          <w:color w:val="auto"/>
        </w:rPr>
        <w:t>=</w:t>
      </w:r>
      <w:r w:rsidR="00A81A90" w:rsidRPr="00E56317">
        <w:rPr>
          <w:color w:val="auto"/>
        </w:rPr>
        <w:t>48201</w:t>
      </w:r>
      <w:r w:rsidR="00664C9F" w:rsidRPr="00E56317">
        <w:rPr>
          <w:color w:val="auto"/>
        </w:rPr>
        <w:t xml:space="preserve"> (</w:t>
      </w:r>
      <w:r w:rsidR="00A81A90" w:rsidRPr="00E56317">
        <w:rPr>
          <w:color w:val="auto"/>
        </w:rPr>
        <w:t>Harris county</w:t>
      </w:r>
      <w:r w:rsidR="00664C9F" w:rsidRPr="00E56317">
        <w:rPr>
          <w:color w:val="auto"/>
        </w:rPr>
        <w:t>) and S2=2 (no)</w:t>
      </w:r>
    </w:p>
    <w:p w14:paraId="0D190B18" w14:textId="4350FC70" w:rsidR="00AB7865" w:rsidRPr="00E56317" w:rsidRDefault="00AB7865" w:rsidP="00AB7865">
      <w:pPr>
        <w:rPr>
          <w:rFonts w:cs="Tahoma"/>
          <w:b/>
          <w:sz w:val="20"/>
          <w:szCs w:val="20"/>
          <w:lang w:eastAsia="en-US"/>
        </w:rPr>
      </w:pPr>
      <w:r w:rsidRPr="00E56317">
        <w:rPr>
          <w:rFonts w:cs="Tahoma"/>
          <w:b/>
          <w:sz w:val="20"/>
          <w:szCs w:val="20"/>
          <w:lang w:eastAsia="en-US"/>
        </w:rPr>
        <w:t>S3 [S] [Prompt]</w:t>
      </w:r>
    </w:p>
    <w:p w14:paraId="14CB4DE5" w14:textId="1BF1EA33" w:rsidR="00AB7865" w:rsidRPr="00E56317" w:rsidRDefault="00AB7865" w:rsidP="00AB7865">
      <w:pPr>
        <w:rPr>
          <w:sz w:val="20"/>
        </w:rPr>
      </w:pPr>
      <w:r w:rsidRPr="00E56317">
        <w:rPr>
          <w:sz w:val="20"/>
        </w:rPr>
        <w:t>What is your zip code?</w:t>
      </w:r>
    </w:p>
    <w:p w14:paraId="56780A2E" w14:textId="77777777" w:rsidR="00AB7865" w:rsidRPr="00E56317" w:rsidRDefault="00AB7865" w:rsidP="00AB7865">
      <w:pPr>
        <w:rPr>
          <w:sz w:val="20"/>
        </w:rPr>
      </w:pPr>
    </w:p>
    <w:p w14:paraId="35082B32" w14:textId="68C09B1B" w:rsidR="00AB7865" w:rsidRPr="00E56317" w:rsidRDefault="00AB7865" w:rsidP="00AB7865">
      <w:pPr>
        <w:pStyle w:val="0-Basic"/>
        <w:rPr>
          <w:color w:val="auto"/>
        </w:rPr>
      </w:pPr>
      <w:r w:rsidRPr="00E56317">
        <w:rPr>
          <w:b/>
          <w:color w:val="auto"/>
        </w:rPr>
        <w:t>[Range 99999</w:t>
      </w:r>
      <w:r w:rsidRPr="00E56317">
        <w:rPr>
          <w:color w:val="auto"/>
        </w:rPr>
        <w:t>]</w:t>
      </w:r>
    </w:p>
    <w:p w14:paraId="036C19CE" w14:textId="77777777" w:rsidR="00AB7865" w:rsidRPr="00E56317" w:rsidRDefault="00AB7865" w:rsidP="00AB7865">
      <w:pPr>
        <w:rPr>
          <w:sz w:val="20"/>
        </w:rPr>
      </w:pPr>
    </w:p>
    <w:p w14:paraId="6526B2EC" w14:textId="77777777" w:rsidR="00AB7865" w:rsidRPr="00E56317" w:rsidRDefault="00AB7865" w:rsidP="00AB7865">
      <w:pPr>
        <w:rPr>
          <w:sz w:val="20"/>
        </w:rPr>
      </w:pPr>
    </w:p>
    <w:p w14:paraId="742A6642" w14:textId="77777777" w:rsidR="008A0E36" w:rsidRPr="00E56317" w:rsidRDefault="00AB7865" w:rsidP="00AB7865">
      <w:pPr>
        <w:pStyle w:val="3-ProgrammingNote"/>
      </w:pPr>
      <w:r w:rsidRPr="00E56317">
        <w:t>Scripter: Prompt up to 2 times if respondent skips/refuses; if respondent still refuses term</w:t>
      </w:r>
      <w:r w:rsidR="008A0E36" w:rsidRPr="00E56317">
        <w:t>.</w:t>
      </w:r>
    </w:p>
    <w:p w14:paraId="18AB05B1" w14:textId="1FF6B9E3" w:rsidR="00AB7865" w:rsidRPr="00E56317" w:rsidRDefault="008A0E36" w:rsidP="00AB7865">
      <w:pPr>
        <w:pStyle w:val="3-ProgrammingNote"/>
      </w:pPr>
      <w:r w:rsidRPr="00E56317">
        <w:t>Please reference zip code, county and Census tract that are mapped based on the zip-level crosswalk.</w:t>
      </w:r>
    </w:p>
    <w:p w14:paraId="187BD0E1" w14:textId="77777777" w:rsidR="00B04781" w:rsidRPr="00E56317" w:rsidRDefault="00B04781" w:rsidP="00AB7865">
      <w:pPr>
        <w:pStyle w:val="3-ProgrammingNote"/>
      </w:pPr>
    </w:p>
    <w:p w14:paraId="390C654B" w14:textId="7E4E9B1E" w:rsidR="00A81A90" w:rsidRPr="00E56317" w:rsidRDefault="00A81A90" w:rsidP="00AB7865">
      <w:pPr>
        <w:pStyle w:val="3-ProgrammingNote"/>
      </w:pPr>
      <w:r w:rsidRPr="00E56317">
        <w:t>Term if zip code entered i</w:t>
      </w:r>
      <w:r w:rsidR="008A0E36" w:rsidRPr="00E56317">
        <w:t>s</w:t>
      </w:r>
      <w:r w:rsidRPr="00E56317">
        <w:t xml:space="preserve"> not a valid Texas zip code</w:t>
      </w:r>
      <w:r w:rsidR="00B35253" w:rsidRPr="00E56317">
        <w:t>;</w:t>
      </w:r>
    </w:p>
    <w:p w14:paraId="7A136309" w14:textId="77777777" w:rsidR="00B04781" w:rsidRPr="00E56317" w:rsidRDefault="00B04781" w:rsidP="00AB7865">
      <w:pPr>
        <w:pStyle w:val="3-ProgrammingNote"/>
      </w:pPr>
    </w:p>
    <w:p w14:paraId="3014D74A" w14:textId="56152AAA" w:rsidR="00EC43BB" w:rsidRPr="00E56317" w:rsidRDefault="008A0E36" w:rsidP="00AB7865">
      <w:pPr>
        <w:pStyle w:val="3-ProgrammingNote"/>
      </w:pPr>
      <w:r w:rsidRPr="00E56317">
        <w:t xml:space="preserve">Create </w:t>
      </w:r>
      <w:proofErr w:type="spellStart"/>
      <w:r w:rsidRPr="00E56317">
        <w:t>DOV_zip</w:t>
      </w:r>
      <w:proofErr w:type="spellEnd"/>
      <w:r w:rsidRPr="00E56317">
        <w:t xml:space="preserve"> to combine profile zip</w:t>
      </w:r>
      <w:r w:rsidR="00B04781" w:rsidRPr="00E56317">
        <w:t xml:space="preserve"> (</w:t>
      </w:r>
      <w:proofErr w:type="spellStart"/>
      <w:r w:rsidR="00B04781" w:rsidRPr="00E56317">
        <w:t>xzip</w:t>
      </w:r>
      <w:proofErr w:type="spellEnd"/>
      <w:r w:rsidR="00B04781" w:rsidRPr="00E56317">
        <w:t>)</w:t>
      </w:r>
      <w:r w:rsidRPr="00E56317">
        <w:t xml:space="preserve"> and those asked at S3, </w:t>
      </w:r>
    </w:p>
    <w:p w14:paraId="79D1C74D" w14:textId="568EAA11" w:rsidR="008A0E36" w:rsidRPr="00E56317" w:rsidRDefault="008A0E36" w:rsidP="00AB7865">
      <w:pPr>
        <w:pStyle w:val="3-ProgrammingNote"/>
      </w:pPr>
      <w:r w:rsidRPr="00E56317">
        <w:t xml:space="preserve">Create </w:t>
      </w:r>
      <w:proofErr w:type="spellStart"/>
      <w:r w:rsidRPr="00E56317">
        <w:t>DOV_county</w:t>
      </w:r>
      <w:proofErr w:type="spellEnd"/>
      <w:r w:rsidR="00EC43BB" w:rsidRPr="00E56317">
        <w:t xml:space="preserve"> to combine profile </w:t>
      </w:r>
      <w:proofErr w:type="spellStart"/>
      <w:r w:rsidR="00EC43BB" w:rsidRPr="00E56317">
        <w:t>fips</w:t>
      </w:r>
      <w:proofErr w:type="spellEnd"/>
      <w:r w:rsidR="00B04781" w:rsidRPr="00E56317">
        <w:t xml:space="preserve"> (</w:t>
      </w:r>
      <w:proofErr w:type="spellStart"/>
      <w:r w:rsidR="00B04781" w:rsidRPr="00E56317">
        <w:t>xfips</w:t>
      </w:r>
      <w:proofErr w:type="spellEnd"/>
      <w:r w:rsidR="00B04781" w:rsidRPr="00E56317">
        <w:t>)</w:t>
      </w:r>
      <w:r w:rsidR="00EC43BB" w:rsidRPr="00E56317">
        <w:t xml:space="preserve"> </w:t>
      </w:r>
      <w:r w:rsidR="00B04781" w:rsidRPr="00E56317">
        <w:t xml:space="preserve">and those captured from the </w:t>
      </w:r>
      <w:proofErr w:type="spellStart"/>
      <w:r w:rsidR="00B04781" w:rsidRPr="00E56317">
        <w:t>zipcode</w:t>
      </w:r>
      <w:proofErr w:type="spellEnd"/>
      <w:r w:rsidR="00B04781" w:rsidRPr="00E56317">
        <w:t xml:space="preserve"> crosswalk</w:t>
      </w:r>
    </w:p>
    <w:p w14:paraId="3B59E2C7" w14:textId="71849E0C" w:rsidR="00B04781" w:rsidRPr="00E56317" w:rsidRDefault="00B04781" w:rsidP="00AB7865">
      <w:pPr>
        <w:pStyle w:val="3-ProgrammingNote"/>
      </w:pPr>
      <w:r w:rsidRPr="00E56317">
        <w:t xml:space="preserve">Create </w:t>
      </w:r>
      <w:proofErr w:type="spellStart"/>
      <w:r w:rsidRPr="00E56317">
        <w:t>DOV_xtract</w:t>
      </w:r>
      <w:proofErr w:type="spellEnd"/>
      <w:r w:rsidRPr="00E56317">
        <w:t xml:space="preserve"> to combine profile (</w:t>
      </w:r>
      <w:proofErr w:type="spellStart"/>
      <w:r w:rsidRPr="00E56317">
        <w:t>xtract</w:t>
      </w:r>
      <w:proofErr w:type="spellEnd"/>
      <w:r w:rsidRPr="00E56317">
        <w:t xml:space="preserve">) and those captured from the </w:t>
      </w:r>
      <w:proofErr w:type="spellStart"/>
      <w:r w:rsidRPr="00E56317">
        <w:t>zipcode</w:t>
      </w:r>
      <w:proofErr w:type="spellEnd"/>
      <w:r w:rsidRPr="00E56317">
        <w:t xml:space="preserve"> crosswalk</w:t>
      </w:r>
    </w:p>
    <w:p w14:paraId="345BCEC0" w14:textId="28C98F98" w:rsidR="000D05E1" w:rsidRPr="00E56317" w:rsidRDefault="00AB7865" w:rsidP="00AB7865">
      <w:pPr>
        <w:rPr>
          <w:rFonts w:eastAsia="Times New Roman" w:cs="Arial"/>
          <w:lang w:val="en-US" w:eastAsia="en-US"/>
        </w:rPr>
      </w:pPr>
      <w:r w:rsidRPr="00E56317">
        <w:t>Thank you for your time.</w:t>
      </w:r>
      <w:bookmarkEnd w:id="0"/>
      <w:r w:rsidR="000D05E1" w:rsidRPr="00E56317">
        <w:br w:type="page"/>
      </w:r>
    </w:p>
    <w:bookmarkEnd w:id="1"/>
    <w:p w14:paraId="7933E5A3" w14:textId="2A03ED47" w:rsidR="00BD5988" w:rsidRPr="00E56317" w:rsidRDefault="00DF0FF2" w:rsidP="00BD5988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lastRenderedPageBreak/>
        <w:t>Base: All respondents</w:t>
      </w:r>
    </w:p>
    <w:p w14:paraId="56FD8F5B" w14:textId="0B63EDB4" w:rsidR="00BD5988" w:rsidRPr="00E56317" w:rsidRDefault="00DF0FF2" w:rsidP="007202E8">
      <w:pPr>
        <w:pStyle w:val="4-QuestionNumberandType"/>
        <w:rPr>
          <w:color w:val="auto"/>
        </w:rPr>
      </w:pPr>
      <w:r w:rsidRPr="00E56317">
        <w:rPr>
          <w:color w:val="auto"/>
        </w:rPr>
        <w:t>Q1 [S; Grid]</w:t>
      </w:r>
    </w:p>
    <w:p w14:paraId="296A6A26" w14:textId="5E972CD9" w:rsidR="00BD5988" w:rsidRPr="00E56317" w:rsidRDefault="00DF0FF2" w:rsidP="00DF0FF2">
      <w:pPr>
        <w:pStyle w:val="0-Basic"/>
        <w:rPr>
          <w:color w:val="auto"/>
        </w:rPr>
      </w:pPr>
      <w:r w:rsidRPr="00E56317">
        <w:rPr>
          <w:color w:val="auto"/>
        </w:rPr>
        <w:t>How concerned are you about the following public issues facing Texas today?</w:t>
      </w:r>
    </w:p>
    <w:p w14:paraId="60E1E6ED" w14:textId="77777777" w:rsidR="00DF0FF2" w:rsidRPr="00E56317" w:rsidRDefault="00DF0FF2" w:rsidP="00DF0FF2">
      <w:pPr>
        <w:pStyle w:val="0-Basic"/>
        <w:rPr>
          <w:color w:val="auto"/>
        </w:rPr>
      </w:pPr>
    </w:p>
    <w:p w14:paraId="5A1BC2F5" w14:textId="2D9193D4" w:rsidR="00DF0FF2" w:rsidRPr="00E56317" w:rsidRDefault="00DF0FF2" w:rsidP="00DF0FF2">
      <w:pPr>
        <w:pStyle w:val="3-ProgrammingNote"/>
      </w:pPr>
      <w:r w:rsidRPr="00E56317">
        <w:t>Statement in rows:</w:t>
      </w:r>
      <w:r w:rsidR="00FF01C4" w:rsidRPr="00E56317">
        <w:t xml:space="preserve"> Randomize</w:t>
      </w:r>
    </w:p>
    <w:p w14:paraId="7D876F62" w14:textId="77777777" w:rsidR="00457990" w:rsidRPr="00E56317" w:rsidRDefault="00457990" w:rsidP="0033689C">
      <w:pPr>
        <w:pStyle w:val="0-Basic"/>
        <w:rPr>
          <w:color w:val="auto"/>
        </w:rPr>
      </w:pPr>
    </w:p>
    <w:p w14:paraId="6ACD5717" w14:textId="58400F07" w:rsidR="00DF0FF2" w:rsidRPr="00E56317" w:rsidRDefault="005A6524" w:rsidP="0033689C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DF0FF2" w:rsidRPr="00E56317">
        <w:rPr>
          <w:color w:val="auto"/>
        </w:rPr>
        <w:t>. Economic growth</w:t>
      </w:r>
    </w:p>
    <w:p w14:paraId="37E70901" w14:textId="36C84BA2" w:rsidR="00DF0FF2" w:rsidRPr="00E56317" w:rsidRDefault="005A6524" w:rsidP="0033689C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2524D9" w:rsidRPr="00E56317">
        <w:rPr>
          <w:color w:val="auto"/>
        </w:rPr>
        <w:t>.</w:t>
      </w:r>
      <w:r w:rsidR="00DF0FF2" w:rsidRPr="00E56317">
        <w:rPr>
          <w:color w:val="auto"/>
        </w:rPr>
        <w:t xml:space="preserve"> Income inequality</w:t>
      </w:r>
    </w:p>
    <w:p w14:paraId="36188C0D" w14:textId="44A5420B" w:rsidR="00DF0FF2" w:rsidRPr="00E56317" w:rsidRDefault="005A6524" w:rsidP="0033689C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DF0FF2" w:rsidRPr="00E56317">
        <w:rPr>
          <w:color w:val="auto"/>
        </w:rPr>
        <w:t>. Government spending</w:t>
      </w:r>
    </w:p>
    <w:p w14:paraId="46C00CDF" w14:textId="12E370C6" w:rsidR="00DF0FF2" w:rsidRPr="00E56317" w:rsidRDefault="005A6524" w:rsidP="0033689C">
      <w:pPr>
        <w:pStyle w:val="0-Basic"/>
        <w:rPr>
          <w:color w:val="auto"/>
        </w:rPr>
      </w:pPr>
      <w:r w:rsidRPr="00E56317">
        <w:rPr>
          <w:color w:val="auto"/>
        </w:rPr>
        <w:t>d</w:t>
      </w:r>
      <w:r w:rsidR="00DF0FF2" w:rsidRPr="00E56317">
        <w:rPr>
          <w:color w:val="auto"/>
        </w:rPr>
        <w:t>. Immigration</w:t>
      </w:r>
    </w:p>
    <w:p w14:paraId="1A76FC73" w14:textId="3A6A0810" w:rsidR="00DF0FF2" w:rsidRPr="00E56317" w:rsidRDefault="005A6524" w:rsidP="0033689C">
      <w:pPr>
        <w:pStyle w:val="0-Basic"/>
        <w:rPr>
          <w:color w:val="auto"/>
        </w:rPr>
      </w:pPr>
      <w:r w:rsidRPr="00E56317">
        <w:rPr>
          <w:color w:val="auto"/>
        </w:rPr>
        <w:t>e</w:t>
      </w:r>
      <w:r w:rsidR="00DF0FF2" w:rsidRPr="00E56317">
        <w:rPr>
          <w:color w:val="auto"/>
        </w:rPr>
        <w:t>. Pollution</w:t>
      </w:r>
    </w:p>
    <w:p w14:paraId="4D98FA55" w14:textId="10C42721" w:rsidR="00DF0FF2" w:rsidRPr="00E56317" w:rsidRDefault="005A6524" w:rsidP="0033689C">
      <w:pPr>
        <w:pStyle w:val="0-Basic"/>
        <w:rPr>
          <w:color w:val="auto"/>
        </w:rPr>
      </w:pPr>
      <w:r w:rsidRPr="00E56317">
        <w:rPr>
          <w:color w:val="auto"/>
        </w:rPr>
        <w:t>f</w:t>
      </w:r>
      <w:r w:rsidR="00DF0FF2" w:rsidRPr="00E56317">
        <w:rPr>
          <w:color w:val="auto"/>
        </w:rPr>
        <w:t>. Energy supply</w:t>
      </w:r>
    </w:p>
    <w:p w14:paraId="187036BC" w14:textId="501DE43F" w:rsidR="00DF0FF2" w:rsidRPr="00E56317" w:rsidRDefault="005A6524" w:rsidP="0033689C">
      <w:pPr>
        <w:pStyle w:val="0-Basic"/>
        <w:rPr>
          <w:color w:val="auto"/>
        </w:rPr>
      </w:pPr>
      <w:r w:rsidRPr="00E56317">
        <w:rPr>
          <w:color w:val="auto"/>
        </w:rPr>
        <w:t>g</w:t>
      </w:r>
      <w:r w:rsidR="00DF0FF2" w:rsidRPr="00E56317">
        <w:rPr>
          <w:color w:val="auto"/>
        </w:rPr>
        <w:t>. Health care</w:t>
      </w:r>
    </w:p>
    <w:p w14:paraId="5304B81E" w14:textId="25CA14C3" w:rsidR="00DF0FF2" w:rsidRPr="00E56317" w:rsidRDefault="005A6524" w:rsidP="0033689C">
      <w:pPr>
        <w:pStyle w:val="0-Basic"/>
        <w:rPr>
          <w:color w:val="auto"/>
        </w:rPr>
      </w:pPr>
      <w:r w:rsidRPr="00E56317">
        <w:rPr>
          <w:color w:val="auto"/>
        </w:rPr>
        <w:t>h</w:t>
      </w:r>
      <w:r w:rsidR="00DF0FF2" w:rsidRPr="00E56317">
        <w:rPr>
          <w:color w:val="auto"/>
        </w:rPr>
        <w:t>. Climate change</w:t>
      </w:r>
    </w:p>
    <w:p w14:paraId="61F01CBE" w14:textId="548B4871" w:rsidR="00DF0FF2" w:rsidRPr="00E56317" w:rsidRDefault="005A6524" w:rsidP="0033689C">
      <w:pPr>
        <w:pStyle w:val="0-Basic"/>
        <w:rPr>
          <w:color w:val="auto"/>
        </w:rPr>
      </w:pPr>
      <w:proofErr w:type="spellStart"/>
      <w:r w:rsidRPr="00E56317">
        <w:rPr>
          <w:color w:val="auto"/>
        </w:rPr>
        <w:t>i</w:t>
      </w:r>
      <w:proofErr w:type="spellEnd"/>
      <w:r w:rsidR="00DF0FF2" w:rsidRPr="00E56317">
        <w:rPr>
          <w:color w:val="auto"/>
        </w:rPr>
        <w:t>. National security</w:t>
      </w:r>
    </w:p>
    <w:p w14:paraId="5AF25FAD" w14:textId="7E66FB74" w:rsidR="00DF0FF2" w:rsidRPr="00E56317" w:rsidRDefault="005A6524" w:rsidP="0033689C">
      <w:pPr>
        <w:pStyle w:val="0-Basic"/>
        <w:rPr>
          <w:color w:val="auto"/>
        </w:rPr>
      </w:pPr>
      <w:r w:rsidRPr="00E56317">
        <w:rPr>
          <w:color w:val="auto"/>
        </w:rPr>
        <w:t>j</w:t>
      </w:r>
      <w:r w:rsidR="00DF0FF2" w:rsidRPr="00E56317">
        <w:rPr>
          <w:color w:val="auto"/>
        </w:rPr>
        <w:t>. Local infrastructure</w:t>
      </w:r>
    </w:p>
    <w:p w14:paraId="7CFC489E" w14:textId="4FC97A44" w:rsidR="00DF0FF2" w:rsidRPr="00E56317" w:rsidRDefault="005A6524" w:rsidP="0033689C">
      <w:pPr>
        <w:pStyle w:val="0-Basic"/>
        <w:rPr>
          <w:color w:val="auto"/>
        </w:rPr>
      </w:pPr>
      <w:r w:rsidRPr="00E56317">
        <w:rPr>
          <w:color w:val="auto"/>
        </w:rPr>
        <w:t>k</w:t>
      </w:r>
      <w:r w:rsidR="00DF0FF2" w:rsidRPr="00E56317">
        <w:rPr>
          <w:color w:val="auto"/>
        </w:rPr>
        <w:t>. The environment</w:t>
      </w:r>
    </w:p>
    <w:p w14:paraId="2A66D6F3" w14:textId="7F64568B" w:rsidR="0033689C" w:rsidRPr="00E56317" w:rsidRDefault="005A6524" w:rsidP="0033689C">
      <w:pPr>
        <w:pStyle w:val="0-Basic"/>
        <w:rPr>
          <w:color w:val="auto"/>
        </w:rPr>
      </w:pPr>
      <w:r w:rsidRPr="00E56317">
        <w:rPr>
          <w:color w:val="auto"/>
        </w:rPr>
        <w:t>l</w:t>
      </w:r>
      <w:r w:rsidR="0033689C" w:rsidRPr="00E56317">
        <w:rPr>
          <w:color w:val="auto"/>
        </w:rPr>
        <w:t>. Domestic terrorism</w:t>
      </w:r>
    </w:p>
    <w:p w14:paraId="0B659BD5" w14:textId="47591C84" w:rsidR="0033689C" w:rsidRPr="00E56317" w:rsidRDefault="005A6524" w:rsidP="0033689C">
      <w:pPr>
        <w:pStyle w:val="0-Basic"/>
        <w:rPr>
          <w:color w:val="auto"/>
        </w:rPr>
      </w:pPr>
      <w:r w:rsidRPr="00E56317">
        <w:rPr>
          <w:color w:val="auto"/>
        </w:rPr>
        <w:t>m</w:t>
      </w:r>
      <w:r w:rsidR="0033689C" w:rsidRPr="00E56317">
        <w:rPr>
          <w:color w:val="auto"/>
        </w:rPr>
        <w:t>. Pandemics</w:t>
      </w:r>
    </w:p>
    <w:p w14:paraId="1B0FD415" w14:textId="77777777" w:rsidR="0033689C" w:rsidRPr="00E56317" w:rsidRDefault="0033689C" w:rsidP="00DF0FF2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292F0A2" w14:textId="0136DA83" w:rsidR="00DF0FF2" w:rsidRPr="00E56317" w:rsidRDefault="00457990" w:rsidP="00DF0FF2">
      <w:pPr>
        <w:pStyle w:val="3-ProgrammingNote"/>
      </w:pPr>
      <w:r w:rsidRPr="00E56317">
        <w:t>Responses</w:t>
      </w:r>
      <w:r w:rsidR="00DF0FF2" w:rsidRPr="00E56317">
        <w:t xml:space="preserve"> in columns:</w:t>
      </w:r>
      <w:r w:rsidR="00FF01C4" w:rsidRPr="00E56317">
        <w:t xml:space="preserve"> Flip scale</w:t>
      </w:r>
    </w:p>
    <w:p w14:paraId="16600AB5" w14:textId="77777777" w:rsidR="00457990" w:rsidRPr="00E56317" w:rsidRDefault="00457990" w:rsidP="0033689C">
      <w:pPr>
        <w:pStyle w:val="0-Basic"/>
        <w:rPr>
          <w:color w:val="auto"/>
        </w:rPr>
      </w:pPr>
    </w:p>
    <w:p w14:paraId="3A266A9E" w14:textId="15EC5089" w:rsidR="00DF0FF2" w:rsidRPr="00E56317" w:rsidRDefault="003F0963" w:rsidP="0033689C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33689C" w:rsidRPr="00E56317">
        <w:rPr>
          <w:color w:val="auto"/>
        </w:rPr>
        <w:t xml:space="preserve">. Not </w:t>
      </w:r>
      <w:r w:rsidR="00AB7865" w:rsidRPr="00E56317">
        <w:rPr>
          <w:color w:val="auto"/>
        </w:rPr>
        <w:t>c</w:t>
      </w:r>
      <w:r w:rsidR="0033689C" w:rsidRPr="00E56317">
        <w:rPr>
          <w:color w:val="auto"/>
        </w:rPr>
        <w:t xml:space="preserve">oncerned at </w:t>
      </w:r>
      <w:r w:rsidR="000D4C1A" w:rsidRPr="00E56317">
        <w:rPr>
          <w:color w:val="auto"/>
        </w:rPr>
        <w:t>a</w:t>
      </w:r>
      <w:r w:rsidR="0033689C" w:rsidRPr="00E56317">
        <w:rPr>
          <w:color w:val="auto"/>
        </w:rPr>
        <w:t>ll</w:t>
      </w:r>
    </w:p>
    <w:p w14:paraId="6ED4FB39" w14:textId="696F883C" w:rsidR="00DF0FF2" w:rsidRPr="00E56317" w:rsidRDefault="003F0963" w:rsidP="0033689C">
      <w:pPr>
        <w:pStyle w:val="0-Basic"/>
        <w:rPr>
          <w:color w:val="auto"/>
        </w:rPr>
      </w:pPr>
      <w:r w:rsidRPr="00E56317">
        <w:rPr>
          <w:color w:val="auto"/>
        </w:rPr>
        <w:t>2</w:t>
      </w:r>
      <w:r w:rsidR="0033689C" w:rsidRPr="00E56317">
        <w:rPr>
          <w:color w:val="auto"/>
        </w:rPr>
        <w:t xml:space="preserve">. Not </w:t>
      </w:r>
      <w:r w:rsidR="000D4C1A" w:rsidRPr="00E56317">
        <w:rPr>
          <w:color w:val="auto"/>
        </w:rPr>
        <w:t>s</w:t>
      </w:r>
      <w:r w:rsidR="0033689C" w:rsidRPr="00E56317">
        <w:rPr>
          <w:color w:val="auto"/>
        </w:rPr>
        <w:t xml:space="preserve">o </w:t>
      </w:r>
      <w:r w:rsidR="000D4C1A" w:rsidRPr="00E56317">
        <w:rPr>
          <w:color w:val="auto"/>
        </w:rPr>
        <w:t>c</w:t>
      </w:r>
      <w:r w:rsidR="0033689C" w:rsidRPr="00E56317">
        <w:rPr>
          <w:color w:val="auto"/>
        </w:rPr>
        <w:t>oncerned</w:t>
      </w:r>
    </w:p>
    <w:p w14:paraId="4A2E9A68" w14:textId="4B05FEB6" w:rsidR="0033689C" w:rsidRPr="00E56317" w:rsidRDefault="003F0963" w:rsidP="0033689C">
      <w:pPr>
        <w:pStyle w:val="0-Basic"/>
        <w:rPr>
          <w:color w:val="auto"/>
        </w:rPr>
      </w:pPr>
      <w:r w:rsidRPr="00E56317">
        <w:rPr>
          <w:color w:val="auto"/>
        </w:rPr>
        <w:t>3</w:t>
      </w:r>
      <w:r w:rsidR="0033689C" w:rsidRPr="00E56317">
        <w:rPr>
          <w:color w:val="auto"/>
        </w:rPr>
        <w:t xml:space="preserve">. Somewhat </w:t>
      </w:r>
      <w:r w:rsidR="000D4C1A" w:rsidRPr="00E56317">
        <w:rPr>
          <w:color w:val="auto"/>
        </w:rPr>
        <w:t>c</w:t>
      </w:r>
      <w:r w:rsidR="0033689C" w:rsidRPr="00E56317">
        <w:rPr>
          <w:color w:val="auto"/>
        </w:rPr>
        <w:t>oncerned</w:t>
      </w:r>
    </w:p>
    <w:p w14:paraId="75FABAD0" w14:textId="424BC8AD" w:rsidR="0033689C" w:rsidRPr="00E56317" w:rsidRDefault="003F0963" w:rsidP="0033689C">
      <w:pPr>
        <w:pStyle w:val="0-Basic"/>
        <w:rPr>
          <w:color w:val="auto"/>
        </w:rPr>
      </w:pPr>
      <w:r w:rsidRPr="00E56317">
        <w:rPr>
          <w:color w:val="auto"/>
        </w:rPr>
        <w:t>4</w:t>
      </w:r>
      <w:r w:rsidR="0033689C" w:rsidRPr="00E56317">
        <w:rPr>
          <w:color w:val="auto"/>
        </w:rPr>
        <w:t xml:space="preserve">. Very </w:t>
      </w:r>
      <w:r w:rsidR="000D4C1A" w:rsidRPr="00E56317">
        <w:rPr>
          <w:color w:val="auto"/>
        </w:rPr>
        <w:t>c</w:t>
      </w:r>
      <w:r w:rsidR="0033689C" w:rsidRPr="00E56317">
        <w:rPr>
          <w:color w:val="auto"/>
        </w:rPr>
        <w:t>oncerned</w:t>
      </w:r>
    </w:p>
    <w:p w14:paraId="7FC92DEF" w14:textId="77777777" w:rsidR="00457990" w:rsidRPr="00E56317" w:rsidRDefault="00457990" w:rsidP="0033689C">
      <w:pPr>
        <w:pStyle w:val="0-Basic"/>
        <w:rPr>
          <w:color w:val="auto"/>
        </w:rPr>
      </w:pPr>
    </w:p>
    <w:p w14:paraId="5564F214" w14:textId="77777777" w:rsidR="00DF0FF2" w:rsidRPr="00E56317" w:rsidRDefault="00DF0FF2" w:rsidP="00DF0FF2">
      <w:pPr>
        <w:pStyle w:val="0-Basic"/>
        <w:rPr>
          <w:b/>
          <w:bCs/>
          <w:smallCaps/>
          <w:color w:val="auto"/>
        </w:rPr>
      </w:pPr>
    </w:p>
    <w:p w14:paraId="72770A7E" w14:textId="39E54D48" w:rsidR="00BD5988" w:rsidRPr="00E56317" w:rsidRDefault="0033689C" w:rsidP="00BD5988">
      <w:pPr>
        <w:pStyle w:val="2-Base"/>
        <w:rPr>
          <w:rFonts w:ascii="Times New Roman" w:hAnsi="Times New Roman"/>
          <w:color w:val="auto"/>
          <w:lang w:eastAsia="nl-NL"/>
        </w:rPr>
      </w:pPr>
      <w:r w:rsidRPr="00E56317">
        <w:rPr>
          <w:color w:val="auto"/>
          <w:lang w:eastAsia="nl-NL"/>
        </w:rPr>
        <w:t>Base: All respondents</w:t>
      </w:r>
    </w:p>
    <w:p w14:paraId="5BDA8A0B" w14:textId="1706C3CF" w:rsidR="00BD5988" w:rsidRPr="00E56317" w:rsidRDefault="0033689C" w:rsidP="007202E8">
      <w:pPr>
        <w:pStyle w:val="4-QuestionNumberandType"/>
        <w:rPr>
          <w:color w:val="auto"/>
        </w:rPr>
      </w:pPr>
      <w:r w:rsidRPr="00E56317">
        <w:rPr>
          <w:color w:val="auto"/>
        </w:rPr>
        <w:t>Q2</w:t>
      </w:r>
      <w:r w:rsidR="00BD5988" w:rsidRPr="00E56317">
        <w:rPr>
          <w:color w:val="auto"/>
        </w:rPr>
        <w:t xml:space="preserve"> [S</w:t>
      </w:r>
      <w:r w:rsidRPr="00E56317">
        <w:rPr>
          <w:color w:val="auto"/>
        </w:rPr>
        <w:t>; Grid</w:t>
      </w:r>
      <w:r w:rsidR="00BD5988" w:rsidRPr="00E56317">
        <w:rPr>
          <w:color w:val="auto"/>
        </w:rPr>
        <w:t>]</w:t>
      </w:r>
      <w:r w:rsidR="00BD5988" w:rsidRPr="00E56317">
        <w:rPr>
          <w:color w:val="auto"/>
        </w:rPr>
        <w:tab/>
      </w:r>
    </w:p>
    <w:p w14:paraId="42C2766B" w14:textId="28E9C648" w:rsidR="0033689C" w:rsidRPr="00E56317" w:rsidRDefault="0033689C" w:rsidP="0033689C">
      <w:pPr>
        <w:pStyle w:val="0-Basic"/>
        <w:rPr>
          <w:color w:val="auto"/>
        </w:rPr>
      </w:pPr>
      <w:r w:rsidRPr="00E56317">
        <w:rPr>
          <w:color w:val="auto"/>
        </w:rPr>
        <w:t xml:space="preserve">Are the following statements true or false? You may view the correct </w:t>
      </w:r>
      <w:r w:rsidR="003A272E" w:rsidRPr="00E56317">
        <w:rPr>
          <w:color w:val="auto"/>
        </w:rPr>
        <w:t>r</w:t>
      </w:r>
      <w:r w:rsidR="003F0963" w:rsidRPr="00E56317">
        <w:rPr>
          <w:color w:val="auto"/>
        </w:rPr>
        <w:t>esponses</w:t>
      </w:r>
      <w:r w:rsidRPr="00E56317">
        <w:rPr>
          <w:color w:val="auto"/>
        </w:rPr>
        <w:t xml:space="preserve"> after you complete survey.</w:t>
      </w:r>
    </w:p>
    <w:p w14:paraId="45A564C7" w14:textId="77777777" w:rsidR="0033689C" w:rsidRPr="00E56317" w:rsidRDefault="0033689C" w:rsidP="0033689C">
      <w:pPr>
        <w:pStyle w:val="0-Basic"/>
        <w:rPr>
          <w:color w:val="auto"/>
        </w:rPr>
      </w:pPr>
    </w:p>
    <w:p w14:paraId="45882A56" w14:textId="5DF7EB67" w:rsidR="0033689C" w:rsidRPr="00E56317" w:rsidRDefault="0033689C" w:rsidP="0033689C">
      <w:pPr>
        <w:pStyle w:val="3-ProgrammingNote"/>
      </w:pPr>
      <w:r w:rsidRPr="00E56317">
        <w:t>Statement in rows:</w:t>
      </w:r>
      <w:r w:rsidR="00FF01C4" w:rsidRPr="00E56317">
        <w:t xml:space="preserve"> Randomize</w:t>
      </w:r>
    </w:p>
    <w:p w14:paraId="63F4223B" w14:textId="77777777" w:rsidR="00457990" w:rsidRPr="00E56317" w:rsidRDefault="00457990" w:rsidP="0033689C">
      <w:pPr>
        <w:pStyle w:val="0-Basic"/>
        <w:rPr>
          <w:color w:val="auto"/>
        </w:rPr>
      </w:pPr>
    </w:p>
    <w:p w14:paraId="13CCF38C" w14:textId="17FF4088" w:rsidR="0033689C" w:rsidRPr="00E56317" w:rsidRDefault="003F0963" w:rsidP="0033689C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33689C" w:rsidRPr="00E56317">
        <w:rPr>
          <w:color w:val="auto"/>
        </w:rPr>
        <w:t>. Bridge and road construction decisions are made primarily by private entities.</w:t>
      </w:r>
    </w:p>
    <w:p w14:paraId="38A7EE38" w14:textId="365B57BB" w:rsidR="0033689C" w:rsidRPr="00E56317" w:rsidRDefault="003F0963" w:rsidP="0033689C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33689C" w:rsidRPr="00E56317">
        <w:rPr>
          <w:color w:val="auto"/>
        </w:rPr>
        <w:t>. Flooding never happens outside of traditional flood plain areas.</w:t>
      </w:r>
    </w:p>
    <w:p w14:paraId="1D6AA234" w14:textId="69416EDB" w:rsidR="0033689C" w:rsidRPr="00E56317" w:rsidRDefault="003F0963" w:rsidP="0033689C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33689C" w:rsidRPr="00E56317">
        <w:rPr>
          <w:color w:val="auto"/>
        </w:rPr>
        <w:t>. Transportation infrastructure is important to the working of electrical power supply.</w:t>
      </w:r>
    </w:p>
    <w:p w14:paraId="1EDD5FC9" w14:textId="0E46C42B" w:rsidR="0033689C" w:rsidRPr="00E56317" w:rsidRDefault="003F0963" w:rsidP="0033689C">
      <w:pPr>
        <w:pStyle w:val="0-Basic"/>
        <w:rPr>
          <w:color w:val="auto"/>
        </w:rPr>
      </w:pPr>
      <w:r w:rsidRPr="00E56317">
        <w:rPr>
          <w:color w:val="auto"/>
        </w:rPr>
        <w:t>d</w:t>
      </w:r>
      <w:r w:rsidR="0033689C" w:rsidRPr="00E56317">
        <w:rPr>
          <w:color w:val="auto"/>
        </w:rPr>
        <w:t>. People who live in wealthier communities are more likely to lose access to everyday services during flooding.</w:t>
      </w:r>
    </w:p>
    <w:p w14:paraId="17465494" w14:textId="4BE05BB8" w:rsidR="0033689C" w:rsidRPr="00E56317" w:rsidRDefault="003F0963" w:rsidP="0033689C">
      <w:pPr>
        <w:pStyle w:val="0-Basic"/>
        <w:rPr>
          <w:color w:val="auto"/>
        </w:rPr>
      </w:pPr>
      <w:r w:rsidRPr="00E56317">
        <w:rPr>
          <w:color w:val="auto"/>
        </w:rPr>
        <w:t>e</w:t>
      </w:r>
      <w:r w:rsidR="0033689C" w:rsidRPr="00E56317">
        <w:rPr>
          <w:color w:val="auto"/>
        </w:rPr>
        <w:t>. The development of transportation systems may increase the risks of flooding.</w:t>
      </w:r>
    </w:p>
    <w:p w14:paraId="007A1FA1" w14:textId="792B8139" w:rsidR="0033689C" w:rsidRPr="00E56317" w:rsidRDefault="003F0963" w:rsidP="0033689C">
      <w:pPr>
        <w:pStyle w:val="0-Basic"/>
        <w:rPr>
          <w:color w:val="auto"/>
        </w:rPr>
      </w:pPr>
      <w:r w:rsidRPr="00E56317">
        <w:rPr>
          <w:color w:val="auto"/>
        </w:rPr>
        <w:t>f</w:t>
      </w:r>
      <w:r w:rsidR="0033689C" w:rsidRPr="00E56317">
        <w:rPr>
          <w:color w:val="auto"/>
        </w:rPr>
        <w:t xml:space="preserve">. Natural disasters are </w:t>
      </w:r>
      <w:r w:rsidR="0033689C" w:rsidRPr="00E56317">
        <w:rPr>
          <w:b/>
          <w:color w:val="auto"/>
        </w:rPr>
        <w:t>not</w:t>
      </w:r>
      <w:r w:rsidR="0033689C" w:rsidRPr="00E56317">
        <w:rPr>
          <w:color w:val="auto"/>
        </w:rPr>
        <w:t xml:space="preserve"> the primary cause of damages to roads and bridges.</w:t>
      </w:r>
    </w:p>
    <w:p w14:paraId="751807B2" w14:textId="77777777" w:rsidR="0033689C" w:rsidRPr="00E56317" w:rsidRDefault="0033689C" w:rsidP="0033689C">
      <w:pPr>
        <w:pStyle w:val="0-Basic"/>
        <w:rPr>
          <w:color w:val="auto"/>
        </w:rPr>
      </w:pPr>
    </w:p>
    <w:p w14:paraId="3A7F2595" w14:textId="22AC1248" w:rsidR="00A86D86" w:rsidRPr="00E56317" w:rsidRDefault="00457990" w:rsidP="00A86D86">
      <w:pPr>
        <w:pStyle w:val="3-ProgrammingNote"/>
      </w:pPr>
      <w:r w:rsidRPr="00E56317">
        <w:t>Responses</w:t>
      </w:r>
      <w:r w:rsidR="00A86D86" w:rsidRPr="00E56317">
        <w:t xml:space="preserve"> in columns:</w:t>
      </w:r>
      <w:r w:rsidR="00FF01C4" w:rsidRPr="00E56317">
        <w:t xml:space="preserve"> Flip 1-2, 2-1</w:t>
      </w:r>
    </w:p>
    <w:p w14:paraId="4531929D" w14:textId="77777777" w:rsidR="00457990" w:rsidRPr="00E56317" w:rsidRDefault="00457990" w:rsidP="0033689C">
      <w:pPr>
        <w:pStyle w:val="0-Basic"/>
        <w:rPr>
          <w:color w:val="auto"/>
        </w:rPr>
      </w:pPr>
    </w:p>
    <w:p w14:paraId="3AD191DB" w14:textId="150970AE" w:rsidR="00A86D86" w:rsidRPr="00E56317" w:rsidRDefault="003F0963" w:rsidP="0033689C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A86D86" w:rsidRPr="00E56317">
        <w:rPr>
          <w:color w:val="auto"/>
        </w:rPr>
        <w:t>. True</w:t>
      </w:r>
    </w:p>
    <w:p w14:paraId="25B442F6" w14:textId="26347830" w:rsidR="00A86D86" w:rsidRPr="00E56317" w:rsidRDefault="003F0963" w:rsidP="0033689C">
      <w:pPr>
        <w:pStyle w:val="0-Basic"/>
        <w:rPr>
          <w:color w:val="auto"/>
        </w:rPr>
      </w:pPr>
      <w:r w:rsidRPr="00E56317">
        <w:rPr>
          <w:color w:val="auto"/>
        </w:rPr>
        <w:t>2</w:t>
      </w:r>
      <w:r w:rsidR="00A86D86" w:rsidRPr="00E56317">
        <w:rPr>
          <w:color w:val="auto"/>
        </w:rPr>
        <w:t>. False</w:t>
      </w:r>
    </w:p>
    <w:p w14:paraId="0B8C35FD" w14:textId="79C3BD27" w:rsidR="00A86D86" w:rsidRPr="00E56317" w:rsidRDefault="003F0963" w:rsidP="0033689C">
      <w:pPr>
        <w:pStyle w:val="0-Basic"/>
        <w:rPr>
          <w:color w:val="auto"/>
        </w:rPr>
      </w:pPr>
      <w:r w:rsidRPr="00E56317">
        <w:rPr>
          <w:color w:val="auto"/>
        </w:rPr>
        <w:t>3</w:t>
      </w:r>
      <w:r w:rsidR="00A86D86" w:rsidRPr="00E56317">
        <w:rPr>
          <w:color w:val="auto"/>
        </w:rPr>
        <w:t>. Don’t Know</w:t>
      </w:r>
      <w:r w:rsidR="00FF01C4" w:rsidRPr="00E56317">
        <w:rPr>
          <w:color w:val="auto"/>
        </w:rPr>
        <w:t xml:space="preserve"> (Anchor)</w:t>
      </w:r>
    </w:p>
    <w:p w14:paraId="2A1BAA96" w14:textId="77777777" w:rsidR="00457990" w:rsidRPr="00E56317" w:rsidRDefault="00457990" w:rsidP="0033689C">
      <w:pPr>
        <w:pStyle w:val="0-Basic"/>
        <w:rPr>
          <w:color w:val="auto"/>
        </w:rPr>
      </w:pPr>
    </w:p>
    <w:p w14:paraId="3D0A5C3F" w14:textId="25D0AED5" w:rsidR="00BB109B" w:rsidRPr="00E56317" w:rsidRDefault="00BB109B">
      <w:pPr>
        <w:rPr>
          <w:rFonts w:eastAsia="Times New Roman" w:cs="Arial"/>
          <w:lang w:val="en-US" w:eastAsia="en-US"/>
        </w:rPr>
      </w:pPr>
      <w:r w:rsidRPr="00E56317">
        <w:br w:type="page"/>
      </w:r>
    </w:p>
    <w:p w14:paraId="51CFE5F0" w14:textId="77777777" w:rsidR="002524D9" w:rsidRPr="00E56317" w:rsidRDefault="002524D9" w:rsidP="0033689C">
      <w:pPr>
        <w:pStyle w:val="0-Basic"/>
        <w:rPr>
          <w:color w:val="auto"/>
        </w:rPr>
      </w:pPr>
    </w:p>
    <w:p w14:paraId="74D1845A" w14:textId="3141FE10" w:rsidR="00BD5988" w:rsidRPr="00E56317" w:rsidRDefault="00BD5988" w:rsidP="00BD5988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 xml:space="preserve">Base: </w:t>
      </w:r>
      <w:r w:rsidR="00A86D86" w:rsidRPr="00E56317">
        <w:rPr>
          <w:color w:val="auto"/>
          <w:lang w:eastAsia="nl-NL"/>
        </w:rPr>
        <w:t>All respondents</w:t>
      </w:r>
    </w:p>
    <w:p w14:paraId="24CF5DCB" w14:textId="02216EA6" w:rsidR="00BD5988" w:rsidRPr="00E56317" w:rsidRDefault="00A86D86" w:rsidP="007202E8">
      <w:pPr>
        <w:pStyle w:val="4-QuestionNumberandType"/>
        <w:rPr>
          <w:color w:val="auto"/>
        </w:rPr>
      </w:pPr>
      <w:r w:rsidRPr="00E56317">
        <w:rPr>
          <w:color w:val="auto"/>
        </w:rPr>
        <w:t xml:space="preserve">Q3 </w:t>
      </w:r>
      <w:r w:rsidR="00BD5988" w:rsidRPr="00E56317">
        <w:rPr>
          <w:color w:val="auto"/>
        </w:rPr>
        <w:t>[S</w:t>
      </w:r>
      <w:r w:rsidR="00B13771" w:rsidRPr="00E56317">
        <w:rPr>
          <w:color w:val="auto"/>
        </w:rPr>
        <w:t xml:space="preserve">; </w:t>
      </w:r>
      <w:r w:rsidRPr="00E56317">
        <w:rPr>
          <w:color w:val="auto"/>
        </w:rPr>
        <w:t>Grid</w:t>
      </w:r>
      <w:r w:rsidR="00BD5988" w:rsidRPr="00E56317">
        <w:rPr>
          <w:color w:val="auto"/>
        </w:rPr>
        <w:t>]</w:t>
      </w:r>
      <w:r w:rsidR="00BD5988" w:rsidRPr="00E56317">
        <w:rPr>
          <w:color w:val="auto"/>
        </w:rPr>
        <w:tab/>
      </w:r>
    </w:p>
    <w:p w14:paraId="424DFA34" w14:textId="36F49299" w:rsidR="00BD5988" w:rsidRPr="00E56317" w:rsidRDefault="00A86D86" w:rsidP="00A86D86">
      <w:pPr>
        <w:pStyle w:val="0-Basic"/>
        <w:rPr>
          <w:color w:val="auto"/>
        </w:rPr>
      </w:pPr>
      <w:r w:rsidRPr="00E56317">
        <w:rPr>
          <w:color w:val="auto"/>
        </w:rPr>
        <w:t xml:space="preserve">When deciding to build a new </w:t>
      </w:r>
      <w:r w:rsidRPr="00E56317">
        <w:rPr>
          <w:b/>
          <w:bCs/>
          <w:color w:val="auto"/>
        </w:rPr>
        <w:t>[</w:t>
      </w:r>
      <w:r w:rsidRPr="00E56317">
        <w:rPr>
          <w:b/>
          <w:bCs/>
          <w:iCs/>
          <w:color w:val="auto"/>
        </w:rPr>
        <w:t>randomly assign infrastructure variable with equal distribution across these (2) infrastructure</w:t>
      </w:r>
      <w:r w:rsidR="00FA1C04" w:rsidRPr="00E56317">
        <w:rPr>
          <w:b/>
          <w:bCs/>
          <w:iCs/>
          <w:color w:val="auto"/>
        </w:rPr>
        <w:t xml:space="preserve"> project</w:t>
      </w:r>
      <w:r w:rsidRPr="00E56317">
        <w:rPr>
          <w:b/>
          <w:bCs/>
          <w:iCs/>
          <w:color w:val="auto"/>
        </w:rPr>
        <w:t xml:space="preserve">s: </w:t>
      </w:r>
      <w:r w:rsidRPr="00E56317">
        <w:rPr>
          <w:b/>
          <w:color w:val="auto"/>
        </w:rPr>
        <w:t>storm water drainage system in your community; power plant to serve your community]</w:t>
      </w:r>
      <w:r w:rsidRPr="00E56317">
        <w:rPr>
          <w:color w:val="auto"/>
        </w:rPr>
        <w:t>, how important should each of the following criteria be?</w:t>
      </w:r>
    </w:p>
    <w:p w14:paraId="44848557" w14:textId="77777777" w:rsidR="00BD5988" w:rsidRPr="00E56317" w:rsidRDefault="00BD5988" w:rsidP="007202E8">
      <w:pPr>
        <w:pStyle w:val="0-Basic"/>
        <w:rPr>
          <w:color w:val="auto"/>
        </w:rPr>
      </w:pPr>
    </w:p>
    <w:p w14:paraId="39751E83" w14:textId="2E441351" w:rsidR="00566268" w:rsidRPr="00E56317" w:rsidRDefault="00566268" w:rsidP="00566268">
      <w:pPr>
        <w:pStyle w:val="3-ProgrammingNote"/>
      </w:pPr>
      <w:r w:rsidRPr="00E56317">
        <w:t>Statement in rows:</w:t>
      </w:r>
      <w:r w:rsidR="00FF01C4" w:rsidRPr="00E56317">
        <w:t xml:space="preserve"> Randomize</w:t>
      </w:r>
    </w:p>
    <w:p w14:paraId="026C05C7" w14:textId="77777777" w:rsidR="00457990" w:rsidRPr="00E56317" w:rsidRDefault="00457990" w:rsidP="00566268">
      <w:pPr>
        <w:pStyle w:val="0-Basic"/>
        <w:rPr>
          <w:color w:val="auto"/>
        </w:rPr>
      </w:pPr>
    </w:p>
    <w:p w14:paraId="712FEEA0" w14:textId="354FF8BB" w:rsidR="00BD598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566268" w:rsidRPr="00E56317">
        <w:rPr>
          <w:color w:val="auto"/>
        </w:rPr>
        <w:t>. Safety of nearby residents</w:t>
      </w:r>
    </w:p>
    <w:p w14:paraId="4ADCB893" w14:textId="773041E9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566268" w:rsidRPr="00E56317">
        <w:rPr>
          <w:color w:val="auto"/>
        </w:rPr>
        <w:t>. Cost to taxpayers</w:t>
      </w:r>
    </w:p>
    <w:p w14:paraId="19EB473A" w14:textId="4A9933F1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566268" w:rsidRPr="00E56317">
        <w:rPr>
          <w:color w:val="auto"/>
        </w:rPr>
        <w:t>. Reduction in property damages</w:t>
      </w:r>
    </w:p>
    <w:p w14:paraId="6D20B182" w14:textId="107FED4B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d</w:t>
      </w:r>
      <w:r w:rsidR="00566268" w:rsidRPr="00E56317">
        <w:rPr>
          <w:color w:val="auto"/>
        </w:rPr>
        <w:t xml:space="preserve">. </w:t>
      </w:r>
      <w:r w:rsidR="00E52749" w:rsidRPr="00E56317">
        <w:rPr>
          <w:color w:val="auto"/>
        </w:rPr>
        <w:t xml:space="preserve">Protecting </w:t>
      </w:r>
      <w:r w:rsidR="00566268" w:rsidRPr="00E56317">
        <w:rPr>
          <w:color w:val="auto"/>
        </w:rPr>
        <w:t>the environment</w:t>
      </w:r>
    </w:p>
    <w:p w14:paraId="121844E7" w14:textId="6D1EAF7F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e</w:t>
      </w:r>
      <w:r w:rsidR="00566268" w:rsidRPr="00E56317">
        <w:rPr>
          <w:color w:val="auto"/>
        </w:rPr>
        <w:t>. Proximity to your residence</w:t>
      </w:r>
    </w:p>
    <w:p w14:paraId="5716859A" w14:textId="77A4D803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f</w:t>
      </w:r>
      <w:r w:rsidR="00566268" w:rsidRPr="00E56317">
        <w:rPr>
          <w:color w:val="auto"/>
        </w:rPr>
        <w:t>. Protecting low-income communities</w:t>
      </w:r>
    </w:p>
    <w:p w14:paraId="1146E671" w14:textId="77777777" w:rsidR="00566268" w:rsidRPr="00E56317" w:rsidRDefault="00566268" w:rsidP="00BD5988">
      <w:pPr>
        <w:rPr>
          <w:rFonts w:cs="Arial"/>
          <w:b/>
          <w:bCs/>
          <w:smallCaps/>
        </w:rPr>
      </w:pPr>
    </w:p>
    <w:p w14:paraId="5ABA1247" w14:textId="3A08766C" w:rsidR="00566268" w:rsidRPr="00E56317" w:rsidRDefault="00457990" w:rsidP="00566268">
      <w:pPr>
        <w:pStyle w:val="3-ProgrammingNote"/>
      </w:pPr>
      <w:r w:rsidRPr="00E56317">
        <w:t>Responses</w:t>
      </w:r>
      <w:r w:rsidR="00566268" w:rsidRPr="00E56317">
        <w:t xml:space="preserve"> in columns:</w:t>
      </w:r>
      <w:r w:rsidR="00FF01C4" w:rsidRPr="00E56317">
        <w:t xml:space="preserve"> Flip scale</w:t>
      </w:r>
    </w:p>
    <w:p w14:paraId="05264923" w14:textId="77777777" w:rsidR="00457990" w:rsidRPr="00E56317" w:rsidRDefault="00457990" w:rsidP="00566268">
      <w:pPr>
        <w:pStyle w:val="0-Basic"/>
        <w:rPr>
          <w:color w:val="auto"/>
        </w:rPr>
      </w:pPr>
    </w:p>
    <w:p w14:paraId="444D42AE" w14:textId="401EF3C0" w:rsidR="00BD598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566268" w:rsidRPr="00E56317">
        <w:rPr>
          <w:color w:val="auto"/>
        </w:rPr>
        <w:t xml:space="preserve">. Not </w:t>
      </w:r>
      <w:r w:rsidR="000D4C1A" w:rsidRPr="00E56317">
        <w:rPr>
          <w:color w:val="auto"/>
        </w:rPr>
        <w:t>i</w:t>
      </w:r>
      <w:r w:rsidR="00566268" w:rsidRPr="00E56317">
        <w:rPr>
          <w:color w:val="auto"/>
        </w:rPr>
        <w:t xml:space="preserve">mportant at </w:t>
      </w:r>
      <w:r w:rsidR="000D4C1A" w:rsidRPr="00E56317">
        <w:rPr>
          <w:color w:val="auto"/>
        </w:rPr>
        <w:t>a</w:t>
      </w:r>
      <w:r w:rsidR="00566268" w:rsidRPr="00E56317">
        <w:rPr>
          <w:color w:val="auto"/>
        </w:rPr>
        <w:t>ll</w:t>
      </w:r>
    </w:p>
    <w:p w14:paraId="23A15A57" w14:textId="3EA09A77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2</w:t>
      </w:r>
      <w:r w:rsidR="00566268" w:rsidRPr="00E56317">
        <w:rPr>
          <w:color w:val="auto"/>
        </w:rPr>
        <w:t xml:space="preserve">. Not </w:t>
      </w:r>
      <w:r w:rsidR="000D4C1A" w:rsidRPr="00E56317">
        <w:rPr>
          <w:color w:val="auto"/>
        </w:rPr>
        <w:t>s</w:t>
      </w:r>
      <w:r w:rsidR="00566268" w:rsidRPr="00E56317">
        <w:rPr>
          <w:color w:val="auto"/>
        </w:rPr>
        <w:t xml:space="preserve">o </w:t>
      </w:r>
      <w:r w:rsidR="000D4C1A" w:rsidRPr="00E56317">
        <w:rPr>
          <w:color w:val="auto"/>
        </w:rPr>
        <w:t>i</w:t>
      </w:r>
      <w:r w:rsidR="00566268" w:rsidRPr="00E56317">
        <w:rPr>
          <w:color w:val="auto"/>
        </w:rPr>
        <w:t>mportant</w:t>
      </w:r>
    </w:p>
    <w:p w14:paraId="31BE04B6" w14:textId="3490A566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3</w:t>
      </w:r>
      <w:r w:rsidR="00566268" w:rsidRPr="00E56317">
        <w:rPr>
          <w:color w:val="auto"/>
        </w:rPr>
        <w:t xml:space="preserve">. Somewhat </w:t>
      </w:r>
      <w:r w:rsidR="000D4C1A" w:rsidRPr="00E56317">
        <w:rPr>
          <w:color w:val="auto"/>
        </w:rPr>
        <w:t>i</w:t>
      </w:r>
      <w:r w:rsidR="00566268" w:rsidRPr="00E56317">
        <w:rPr>
          <w:color w:val="auto"/>
        </w:rPr>
        <w:t>mportant</w:t>
      </w:r>
    </w:p>
    <w:p w14:paraId="71B34704" w14:textId="495DA651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4</w:t>
      </w:r>
      <w:r w:rsidR="00566268" w:rsidRPr="00E56317">
        <w:rPr>
          <w:color w:val="auto"/>
        </w:rPr>
        <w:t xml:space="preserve">. Very </w:t>
      </w:r>
      <w:r w:rsidR="000D4C1A" w:rsidRPr="00E56317">
        <w:rPr>
          <w:color w:val="auto"/>
        </w:rPr>
        <w:t>i</w:t>
      </w:r>
      <w:r w:rsidR="00566268" w:rsidRPr="00E56317">
        <w:rPr>
          <w:color w:val="auto"/>
        </w:rPr>
        <w:t>mportant</w:t>
      </w:r>
    </w:p>
    <w:p w14:paraId="48A1E49D" w14:textId="77777777" w:rsidR="004F259D" w:rsidRPr="00E56317" w:rsidRDefault="004F259D" w:rsidP="00566268">
      <w:pPr>
        <w:pStyle w:val="0-Basic"/>
        <w:rPr>
          <w:color w:val="auto"/>
        </w:rPr>
      </w:pPr>
    </w:p>
    <w:p w14:paraId="4F46ECDE" w14:textId="77777777" w:rsidR="00457990" w:rsidRPr="00E56317" w:rsidRDefault="00457990" w:rsidP="00566268">
      <w:pPr>
        <w:pStyle w:val="0-Basic"/>
        <w:rPr>
          <w:color w:val="auto"/>
        </w:rPr>
      </w:pPr>
    </w:p>
    <w:p w14:paraId="6303F68F" w14:textId="2DCA13D3" w:rsidR="00BD5988" w:rsidRPr="00E56317" w:rsidRDefault="00BD5988" w:rsidP="00BD5988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 xml:space="preserve">Base: </w:t>
      </w:r>
      <w:r w:rsidR="00566268" w:rsidRPr="00E56317">
        <w:rPr>
          <w:color w:val="auto"/>
          <w:lang w:eastAsia="nl-NL"/>
        </w:rPr>
        <w:t>All respondents</w:t>
      </w:r>
    </w:p>
    <w:p w14:paraId="2A16B4A0" w14:textId="4FDCA7D8" w:rsidR="00BD5988" w:rsidRPr="00E56317" w:rsidRDefault="00566268" w:rsidP="007202E8">
      <w:pPr>
        <w:pStyle w:val="4-QuestionNumberandType"/>
        <w:rPr>
          <w:color w:val="auto"/>
        </w:rPr>
      </w:pPr>
      <w:r w:rsidRPr="00E56317">
        <w:rPr>
          <w:color w:val="auto"/>
        </w:rPr>
        <w:t>Q4</w:t>
      </w:r>
      <w:r w:rsidR="00B13771" w:rsidRPr="00E56317">
        <w:rPr>
          <w:color w:val="auto"/>
        </w:rPr>
        <w:t xml:space="preserve"> </w:t>
      </w:r>
      <w:r w:rsidR="00BD5988" w:rsidRPr="00E56317">
        <w:rPr>
          <w:color w:val="auto"/>
        </w:rPr>
        <w:t>[S</w:t>
      </w:r>
      <w:r w:rsidRPr="00E56317">
        <w:rPr>
          <w:color w:val="auto"/>
        </w:rPr>
        <w:t>; Grid</w:t>
      </w:r>
      <w:r w:rsidR="00BD5988" w:rsidRPr="00E56317">
        <w:rPr>
          <w:color w:val="auto"/>
        </w:rPr>
        <w:t>]</w:t>
      </w:r>
    </w:p>
    <w:p w14:paraId="082EC0D5" w14:textId="317B3AA0" w:rsidR="00BD5988" w:rsidRPr="00E56317" w:rsidRDefault="00566268" w:rsidP="00566268">
      <w:pPr>
        <w:pStyle w:val="0-Basic"/>
        <w:rPr>
          <w:color w:val="auto"/>
        </w:rPr>
      </w:pPr>
      <w:r w:rsidRPr="00E56317">
        <w:rPr>
          <w:color w:val="auto"/>
        </w:rPr>
        <w:t>How reliable are the following types of infrastructure in your community?</w:t>
      </w:r>
    </w:p>
    <w:p w14:paraId="1814DBD4" w14:textId="77777777" w:rsidR="00BD5988" w:rsidRPr="00E56317" w:rsidRDefault="00BD5988" w:rsidP="00BD5988">
      <w:pPr>
        <w:rPr>
          <w:rFonts w:cs="Arial"/>
          <w:b/>
          <w:bCs/>
          <w:smallCaps/>
        </w:rPr>
      </w:pPr>
    </w:p>
    <w:p w14:paraId="3279A1FA" w14:textId="5852FB25" w:rsidR="00566268" w:rsidRPr="00E56317" w:rsidRDefault="00566268" w:rsidP="00566268">
      <w:pPr>
        <w:pStyle w:val="3-ProgrammingNote"/>
      </w:pPr>
      <w:r w:rsidRPr="00E56317">
        <w:t>Statement in rows:</w:t>
      </w:r>
      <w:r w:rsidR="00FF01C4" w:rsidRPr="00E56317">
        <w:t xml:space="preserve"> Randomize</w:t>
      </w:r>
    </w:p>
    <w:p w14:paraId="0DFE75E4" w14:textId="77777777" w:rsidR="00F801A7" w:rsidRPr="00E56317" w:rsidRDefault="00F801A7" w:rsidP="00566268">
      <w:pPr>
        <w:pStyle w:val="0-Basic"/>
        <w:rPr>
          <w:color w:val="auto"/>
        </w:rPr>
      </w:pPr>
    </w:p>
    <w:p w14:paraId="7D0DFA58" w14:textId="42DD80BF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566268" w:rsidRPr="00E56317">
        <w:rPr>
          <w:color w:val="auto"/>
        </w:rPr>
        <w:t>. Electrical power</w:t>
      </w:r>
    </w:p>
    <w:p w14:paraId="44AC2F9B" w14:textId="091F5A1F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566268" w:rsidRPr="00E56317">
        <w:rPr>
          <w:color w:val="auto"/>
        </w:rPr>
        <w:t>. Natural gas</w:t>
      </w:r>
    </w:p>
    <w:p w14:paraId="59FF6AD1" w14:textId="12D11EF9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566268" w:rsidRPr="00E56317">
        <w:rPr>
          <w:color w:val="auto"/>
        </w:rPr>
        <w:t>. Transportation</w:t>
      </w:r>
    </w:p>
    <w:p w14:paraId="41E29787" w14:textId="732A32BF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d</w:t>
      </w:r>
      <w:r w:rsidR="00566268" w:rsidRPr="00E56317">
        <w:rPr>
          <w:color w:val="auto"/>
        </w:rPr>
        <w:t>. Flood control</w:t>
      </w:r>
    </w:p>
    <w:p w14:paraId="6746A497" w14:textId="04162394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e</w:t>
      </w:r>
      <w:r w:rsidR="00566268" w:rsidRPr="00E56317">
        <w:rPr>
          <w:color w:val="auto"/>
        </w:rPr>
        <w:t>. Emergency response services</w:t>
      </w:r>
    </w:p>
    <w:p w14:paraId="30F75F41" w14:textId="4C9D0880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f</w:t>
      </w:r>
      <w:r w:rsidR="00566268" w:rsidRPr="00E56317">
        <w:rPr>
          <w:color w:val="auto"/>
        </w:rPr>
        <w:t>. Internet service</w:t>
      </w:r>
    </w:p>
    <w:p w14:paraId="3DBF360D" w14:textId="444874FA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g</w:t>
      </w:r>
      <w:r w:rsidR="00566268" w:rsidRPr="00E56317">
        <w:rPr>
          <w:color w:val="auto"/>
        </w:rPr>
        <w:t>. Phone service</w:t>
      </w:r>
    </w:p>
    <w:p w14:paraId="697EE012" w14:textId="1B166618" w:rsidR="00566268" w:rsidRPr="00E56317" w:rsidRDefault="002524D9" w:rsidP="00566268">
      <w:pPr>
        <w:pStyle w:val="0-Basic"/>
        <w:rPr>
          <w:color w:val="auto"/>
        </w:rPr>
      </w:pPr>
      <w:r w:rsidRPr="00E56317">
        <w:rPr>
          <w:color w:val="auto"/>
        </w:rPr>
        <w:t>h</w:t>
      </w:r>
      <w:r w:rsidR="00566268" w:rsidRPr="00E56317">
        <w:rPr>
          <w:color w:val="auto"/>
        </w:rPr>
        <w:t>. Drinking water</w:t>
      </w:r>
    </w:p>
    <w:p w14:paraId="79FE62D1" w14:textId="4625BF91" w:rsidR="00566268" w:rsidRPr="00E56317" w:rsidRDefault="002524D9" w:rsidP="00566268">
      <w:pPr>
        <w:pStyle w:val="0-Basic"/>
        <w:rPr>
          <w:color w:val="auto"/>
        </w:rPr>
      </w:pPr>
      <w:proofErr w:type="spellStart"/>
      <w:r w:rsidRPr="00E56317">
        <w:rPr>
          <w:color w:val="auto"/>
        </w:rPr>
        <w:t>i</w:t>
      </w:r>
      <w:proofErr w:type="spellEnd"/>
      <w:r w:rsidR="00566268" w:rsidRPr="00E56317">
        <w:rPr>
          <w:color w:val="auto"/>
        </w:rPr>
        <w:t>. Wastewater management</w:t>
      </w:r>
    </w:p>
    <w:p w14:paraId="3B0B5B16" w14:textId="77777777" w:rsidR="00566268" w:rsidRPr="00E56317" w:rsidRDefault="00566268" w:rsidP="00BD5988">
      <w:pPr>
        <w:rPr>
          <w:rFonts w:cs="Arial"/>
          <w:sz w:val="20"/>
          <w:szCs w:val="20"/>
        </w:rPr>
      </w:pPr>
    </w:p>
    <w:p w14:paraId="4518FF0C" w14:textId="5EAB9685" w:rsidR="00566268" w:rsidRPr="00E56317" w:rsidRDefault="004D3A14" w:rsidP="00566268">
      <w:pPr>
        <w:pStyle w:val="3-ProgrammingNote"/>
      </w:pPr>
      <w:r w:rsidRPr="00E56317">
        <w:t xml:space="preserve">Responses </w:t>
      </w:r>
      <w:r w:rsidR="00566268" w:rsidRPr="00E56317">
        <w:t>in columns:</w:t>
      </w:r>
      <w:r w:rsidR="00FF01C4" w:rsidRPr="00E56317">
        <w:t xml:space="preserve"> Flip scale</w:t>
      </w:r>
    </w:p>
    <w:p w14:paraId="75FD6D2A" w14:textId="77777777" w:rsidR="00F801A7" w:rsidRPr="00E56317" w:rsidRDefault="00F801A7" w:rsidP="004F259D">
      <w:pPr>
        <w:pStyle w:val="0-Basic"/>
        <w:rPr>
          <w:color w:val="auto"/>
        </w:rPr>
      </w:pPr>
    </w:p>
    <w:p w14:paraId="6AFD412E" w14:textId="573ADF1B" w:rsidR="00566268" w:rsidRPr="00E56317" w:rsidRDefault="002524D9" w:rsidP="004F259D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566268" w:rsidRPr="00E56317">
        <w:rPr>
          <w:color w:val="auto"/>
        </w:rPr>
        <w:t xml:space="preserve">. Not </w:t>
      </w:r>
      <w:r w:rsidR="000D4C1A" w:rsidRPr="00E56317">
        <w:rPr>
          <w:color w:val="auto"/>
        </w:rPr>
        <w:t>r</w:t>
      </w:r>
      <w:r w:rsidR="00566268" w:rsidRPr="00E56317">
        <w:rPr>
          <w:color w:val="auto"/>
        </w:rPr>
        <w:t xml:space="preserve">eliable at </w:t>
      </w:r>
      <w:r w:rsidR="000D4C1A" w:rsidRPr="00E56317">
        <w:rPr>
          <w:color w:val="auto"/>
        </w:rPr>
        <w:t>a</w:t>
      </w:r>
      <w:r w:rsidR="00566268" w:rsidRPr="00E56317">
        <w:rPr>
          <w:color w:val="auto"/>
        </w:rPr>
        <w:t>ll</w:t>
      </w:r>
    </w:p>
    <w:p w14:paraId="10BA690A" w14:textId="180880A7" w:rsidR="00566268" w:rsidRPr="00E56317" w:rsidRDefault="002524D9" w:rsidP="004F259D">
      <w:pPr>
        <w:pStyle w:val="0-Basic"/>
        <w:rPr>
          <w:color w:val="auto"/>
        </w:rPr>
      </w:pPr>
      <w:r w:rsidRPr="00E56317">
        <w:rPr>
          <w:color w:val="auto"/>
        </w:rPr>
        <w:t>2</w:t>
      </w:r>
      <w:r w:rsidR="00566268" w:rsidRPr="00E56317">
        <w:rPr>
          <w:color w:val="auto"/>
        </w:rPr>
        <w:t xml:space="preserve">. Not </w:t>
      </w:r>
      <w:r w:rsidR="000D4C1A" w:rsidRPr="00E56317">
        <w:rPr>
          <w:color w:val="auto"/>
        </w:rPr>
        <w:t>s</w:t>
      </w:r>
      <w:r w:rsidR="00566268" w:rsidRPr="00E56317">
        <w:rPr>
          <w:color w:val="auto"/>
        </w:rPr>
        <w:t xml:space="preserve">o </w:t>
      </w:r>
      <w:r w:rsidR="000D4C1A" w:rsidRPr="00E56317">
        <w:rPr>
          <w:color w:val="auto"/>
        </w:rPr>
        <w:t>r</w:t>
      </w:r>
      <w:r w:rsidR="00566268" w:rsidRPr="00E56317">
        <w:rPr>
          <w:color w:val="auto"/>
        </w:rPr>
        <w:t>eliable</w:t>
      </w:r>
    </w:p>
    <w:p w14:paraId="5A5C6AB1" w14:textId="37D160A1" w:rsidR="00566268" w:rsidRPr="00E56317" w:rsidRDefault="002524D9" w:rsidP="004F259D">
      <w:pPr>
        <w:pStyle w:val="0-Basic"/>
        <w:rPr>
          <w:color w:val="auto"/>
        </w:rPr>
      </w:pPr>
      <w:r w:rsidRPr="00E56317">
        <w:rPr>
          <w:color w:val="auto"/>
        </w:rPr>
        <w:t>3</w:t>
      </w:r>
      <w:r w:rsidR="00566268" w:rsidRPr="00E56317">
        <w:rPr>
          <w:color w:val="auto"/>
        </w:rPr>
        <w:t xml:space="preserve">. Somewhat </w:t>
      </w:r>
      <w:r w:rsidR="000D4C1A" w:rsidRPr="00E56317">
        <w:rPr>
          <w:color w:val="auto"/>
        </w:rPr>
        <w:t>r</w:t>
      </w:r>
      <w:r w:rsidR="00566268" w:rsidRPr="00E56317">
        <w:rPr>
          <w:color w:val="auto"/>
        </w:rPr>
        <w:t>eliable</w:t>
      </w:r>
    </w:p>
    <w:p w14:paraId="2675DBC6" w14:textId="7BA95D08" w:rsidR="00566268" w:rsidRPr="00E56317" w:rsidRDefault="002524D9" w:rsidP="004F259D">
      <w:pPr>
        <w:pStyle w:val="0-Basic"/>
        <w:rPr>
          <w:color w:val="auto"/>
        </w:rPr>
      </w:pPr>
      <w:r w:rsidRPr="00E56317">
        <w:rPr>
          <w:color w:val="auto"/>
        </w:rPr>
        <w:t>4</w:t>
      </w:r>
      <w:r w:rsidR="00566268" w:rsidRPr="00E56317">
        <w:rPr>
          <w:color w:val="auto"/>
        </w:rPr>
        <w:t xml:space="preserve">. Very </w:t>
      </w:r>
      <w:r w:rsidR="000D4C1A" w:rsidRPr="00E56317">
        <w:rPr>
          <w:color w:val="auto"/>
        </w:rPr>
        <w:t>r</w:t>
      </w:r>
      <w:r w:rsidR="00566268" w:rsidRPr="00E56317">
        <w:rPr>
          <w:color w:val="auto"/>
        </w:rPr>
        <w:t>eliable</w:t>
      </w:r>
    </w:p>
    <w:p w14:paraId="62A73E97" w14:textId="77777777" w:rsidR="00566268" w:rsidRPr="00E56317" w:rsidRDefault="00566268" w:rsidP="00BD5988">
      <w:pPr>
        <w:rPr>
          <w:rFonts w:cs="Arial"/>
          <w:sz w:val="20"/>
          <w:szCs w:val="20"/>
        </w:rPr>
      </w:pPr>
    </w:p>
    <w:p w14:paraId="1651D896" w14:textId="77BA4CE5" w:rsidR="00FF01C4" w:rsidRPr="00E56317" w:rsidRDefault="00FF01C4">
      <w:pPr>
        <w:rPr>
          <w:rFonts w:cs="Arial"/>
          <w:sz w:val="20"/>
          <w:szCs w:val="20"/>
        </w:rPr>
      </w:pPr>
      <w:r w:rsidRPr="00E56317">
        <w:rPr>
          <w:rFonts w:cs="Arial"/>
          <w:sz w:val="20"/>
          <w:szCs w:val="20"/>
        </w:rPr>
        <w:br w:type="page"/>
      </w:r>
    </w:p>
    <w:p w14:paraId="4124F290" w14:textId="77777777" w:rsidR="00F801A7" w:rsidRPr="00E56317" w:rsidRDefault="00F801A7" w:rsidP="00BD5988">
      <w:pPr>
        <w:rPr>
          <w:rFonts w:cs="Arial"/>
          <w:sz w:val="20"/>
          <w:szCs w:val="20"/>
        </w:rPr>
      </w:pPr>
    </w:p>
    <w:p w14:paraId="73421460" w14:textId="44864D9E" w:rsidR="00BD5988" w:rsidRPr="00E56317" w:rsidRDefault="00BD5988" w:rsidP="00BD5988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 xml:space="preserve">Base: </w:t>
      </w:r>
      <w:r w:rsidR="00566268" w:rsidRPr="00E56317">
        <w:rPr>
          <w:color w:val="auto"/>
          <w:lang w:eastAsia="nl-NL"/>
        </w:rPr>
        <w:t>All respondents</w:t>
      </w:r>
    </w:p>
    <w:p w14:paraId="4914A833" w14:textId="122F5293" w:rsidR="00BD5988" w:rsidRPr="00E56317" w:rsidRDefault="00566268" w:rsidP="007202E8">
      <w:pPr>
        <w:pStyle w:val="4-QuestionNumberandType"/>
        <w:rPr>
          <w:color w:val="auto"/>
        </w:rPr>
      </w:pPr>
      <w:r w:rsidRPr="00E56317">
        <w:rPr>
          <w:color w:val="auto"/>
        </w:rPr>
        <w:t>Q5 [S; Grid</w:t>
      </w:r>
      <w:r w:rsidR="00BD5988" w:rsidRPr="00E56317">
        <w:rPr>
          <w:color w:val="auto"/>
        </w:rPr>
        <w:t>]</w:t>
      </w:r>
      <w:r w:rsidR="00BD5988" w:rsidRPr="00E56317">
        <w:rPr>
          <w:color w:val="auto"/>
        </w:rPr>
        <w:tab/>
      </w:r>
    </w:p>
    <w:p w14:paraId="787773AD" w14:textId="5896158D" w:rsidR="007202E8" w:rsidRPr="00E56317" w:rsidRDefault="007F064C" w:rsidP="007F064C">
      <w:pPr>
        <w:pStyle w:val="0-Basic"/>
        <w:rPr>
          <w:color w:val="auto"/>
        </w:rPr>
      </w:pPr>
      <w:r w:rsidRPr="00E56317">
        <w:rPr>
          <w:color w:val="auto"/>
        </w:rPr>
        <w:t>How much of a problem do you think the following potential causes of infrastructure disruptions are in your community?</w:t>
      </w:r>
    </w:p>
    <w:p w14:paraId="0B3CBE3E" w14:textId="77777777" w:rsidR="007F064C" w:rsidRPr="00E56317" w:rsidRDefault="007F064C" w:rsidP="007F064C">
      <w:pPr>
        <w:pStyle w:val="0-Basic"/>
        <w:rPr>
          <w:color w:val="auto"/>
        </w:rPr>
      </w:pPr>
    </w:p>
    <w:p w14:paraId="18D474E0" w14:textId="032569D8" w:rsidR="007F064C" w:rsidRPr="00E56317" w:rsidRDefault="007F064C" w:rsidP="007F064C">
      <w:pPr>
        <w:pStyle w:val="3-ProgrammingNote"/>
      </w:pPr>
      <w:r w:rsidRPr="00E56317">
        <w:t>Statement in rows:</w:t>
      </w:r>
      <w:r w:rsidR="00C11476" w:rsidRPr="00E56317">
        <w:t xml:space="preserve"> Randomize</w:t>
      </w:r>
    </w:p>
    <w:p w14:paraId="64947750" w14:textId="77777777" w:rsidR="00F801A7" w:rsidRPr="00E56317" w:rsidRDefault="00F801A7" w:rsidP="007F064C">
      <w:pPr>
        <w:pStyle w:val="0-Basic"/>
        <w:rPr>
          <w:color w:val="auto"/>
        </w:rPr>
      </w:pPr>
    </w:p>
    <w:p w14:paraId="52F6AC6F" w14:textId="39B8ED79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7F064C" w:rsidRPr="00E56317">
        <w:rPr>
          <w:color w:val="auto"/>
        </w:rPr>
        <w:t xml:space="preserve">. Heavy rain </w:t>
      </w:r>
    </w:p>
    <w:p w14:paraId="6EE39B05" w14:textId="3A892B67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7F064C" w:rsidRPr="00E56317">
        <w:rPr>
          <w:color w:val="auto"/>
        </w:rPr>
        <w:t>. High winds</w:t>
      </w:r>
    </w:p>
    <w:p w14:paraId="2CBF0907" w14:textId="769F3DE7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7F064C" w:rsidRPr="00E56317">
        <w:rPr>
          <w:color w:val="auto"/>
        </w:rPr>
        <w:t>. Snow</w:t>
      </w:r>
    </w:p>
    <w:p w14:paraId="37CA0EE9" w14:textId="440CB48F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d</w:t>
      </w:r>
      <w:r w:rsidR="007F064C" w:rsidRPr="00E56317">
        <w:rPr>
          <w:color w:val="auto"/>
        </w:rPr>
        <w:t>. Extreme temperatures</w:t>
      </w:r>
    </w:p>
    <w:p w14:paraId="5DAAD16A" w14:textId="28035630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e</w:t>
      </w:r>
      <w:r w:rsidR="007F064C" w:rsidRPr="00E56317">
        <w:rPr>
          <w:color w:val="auto"/>
        </w:rPr>
        <w:t>. Poor design</w:t>
      </w:r>
    </w:p>
    <w:p w14:paraId="7D30C85D" w14:textId="70EB1657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f</w:t>
      </w:r>
      <w:r w:rsidR="007F064C" w:rsidRPr="00E56317">
        <w:rPr>
          <w:color w:val="auto"/>
        </w:rPr>
        <w:t>. Inadequate maintenance</w:t>
      </w:r>
    </w:p>
    <w:p w14:paraId="53839776" w14:textId="71341441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g</w:t>
      </w:r>
      <w:r w:rsidR="007F064C" w:rsidRPr="00E56317">
        <w:rPr>
          <w:color w:val="auto"/>
        </w:rPr>
        <w:t>. Insufficient capacity</w:t>
      </w:r>
    </w:p>
    <w:p w14:paraId="345B05F3" w14:textId="1041C1FD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h</w:t>
      </w:r>
      <w:r w:rsidR="007F064C" w:rsidRPr="00E56317">
        <w:rPr>
          <w:color w:val="auto"/>
        </w:rPr>
        <w:t>. Old age</w:t>
      </w:r>
    </w:p>
    <w:p w14:paraId="4A7171AA" w14:textId="77777777" w:rsidR="007F064C" w:rsidRPr="00E56317" w:rsidRDefault="007F064C" w:rsidP="007F064C">
      <w:pPr>
        <w:pStyle w:val="0-Basic"/>
        <w:rPr>
          <w:color w:val="auto"/>
        </w:rPr>
      </w:pPr>
    </w:p>
    <w:p w14:paraId="278E9A2A" w14:textId="42B4F050" w:rsidR="007F064C" w:rsidRPr="00E56317" w:rsidRDefault="004D3A14" w:rsidP="007F064C">
      <w:pPr>
        <w:pStyle w:val="3-ProgrammingNote"/>
      </w:pPr>
      <w:r w:rsidRPr="00E56317">
        <w:t xml:space="preserve">Responses </w:t>
      </w:r>
      <w:r w:rsidR="007F064C" w:rsidRPr="00E56317">
        <w:t>in columns:</w:t>
      </w:r>
      <w:r w:rsidR="00C11476" w:rsidRPr="00E56317">
        <w:t xml:space="preserve"> Flip Scale</w:t>
      </w:r>
    </w:p>
    <w:p w14:paraId="424FEDB9" w14:textId="77777777" w:rsidR="00F801A7" w:rsidRPr="00E56317" w:rsidRDefault="00F801A7" w:rsidP="007F064C">
      <w:pPr>
        <w:pStyle w:val="0-Basic"/>
        <w:rPr>
          <w:color w:val="auto"/>
        </w:rPr>
      </w:pPr>
    </w:p>
    <w:p w14:paraId="67AAC47B" w14:textId="522DFD5B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7F064C" w:rsidRPr="00E56317">
        <w:rPr>
          <w:color w:val="auto"/>
        </w:rPr>
        <w:t xml:space="preserve">. Not a </w:t>
      </w:r>
      <w:r w:rsidR="000D4C1A" w:rsidRPr="00E56317">
        <w:rPr>
          <w:color w:val="auto"/>
        </w:rPr>
        <w:t>p</w:t>
      </w:r>
      <w:r w:rsidR="007F064C" w:rsidRPr="00E56317">
        <w:rPr>
          <w:color w:val="auto"/>
        </w:rPr>
        <w:t xml:space="preserve">roblem at </w:t>
      </w:r>
      <w:r w:rsidR="000D4C1A" w:rsidRPr="00E56317">
        <w:rPr>
          <w:color w:val="auto"/>
        </w:rPr>
        <w:t>a</w:t>
      </w:r>
      <w:r w:rsidR="007F064C" w:rsidRPr="00E56317">
        <w:rPr>
          <w:color w:val="auto"/>
        </w:rPr>
        <w:t xml:space="preserve">ll </w:t>
      </w:r>
    </w:p>
    <w:p w14:paraId="0A30C4B6" w14:textId="6176BDFA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2</w:t>
      </w:r>
      <w:r w:rsidR="007F064C" w:rsidRPr="00E56317">
        <w:rPr>
          <w:color w:val="auto"/>
        </w:rPr>
        <w:t xml:space="preserve">. Not </w:t>
      </w:r>
      <w:r w:rsidR="000D4C1A" w:rsidRPr="00E56317">
        <w:rPr>
          <w:color w:val="auto"/>
        </w:rPr>
        <w:t>s</w:t>
      </w:r>
      <w:r w:rsidR="007F064C" w:rsidRPr="00E56317">
        <w:rPr>
          <w:color w:val="auto"/>
        </w:rPr>
        <w:t xml:space="preserve">o </w:t>
      </w:r>
      <w:r w:rsidR="000D4C1A" w:rsidRPr="00E56317">
        <w:rPr>
          <w:color w:val="auto"/>
        </w:rPr>
        <w:t>m</w:t>
      </w:r>
      <w:r w:rsidR="007F064C" w:rsidRPr="00E56317">
        <w:rPr>
          <w:color w:val="auto"/>
        </w:rPr>
        <w:t xml:space="preserve">uch of a </w:t>
      </w:r>
      <w:r w:rsidR="000D4C1A" w:rsidRPr="00E56317">
        <w:rPr>
          <w:color w:val="auto"/>
        </w:rPr>
        <w:t>p</w:t>
      </w:r>
      <w:r w:rsidR="007F064C" w:rsidRPr="00E56317">
        <w:rPr>
          <w:color w:val="auto"/>
        </w:rPr>
        <w:t>roblem</w:t>
      </w:r>
    </w:p>
    <w:p w14:paraId="0BF72235" w14:textId="27C2D20D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3</w:t>
      </w:r>
      <w:r w:rsidR="007F064C" w:rsidRPr="00E56317">
        <w:rPr>
          <w:color w:val="auto"/>
        </w:rPr>
        <w:t xml:space="preserve">. Somewhat of a </w:t>
      </w:r>
      <w:r w:rsidR="000D4C1A" w:rsidRPr="00E56317">
        <w:rPr>
          <w:color w:val="auto"/>
        </w:rPr>
        <w:t>p</w:t>
      </w:r>
      <w:r w:rsidR="007F064C" w:rsidRPr="00E56317">
        <w:rPr>
          <w:color w:val="auto"/>
        </w:rPr>
        <w:t>roblem</w:t>
      </w:r>
    </w:p>
    <w:p w14:paraId="22E8058D" w14:textId="65FE50FB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4</w:t>
      </w:r>
      <w:r w:rsidR="007F064C" w:rsidRPr="00E56317">
        <w:rPr>
          <w:color w:val="auto"/>
        </w:rPr>
        <w:t xml:space="preserve">. A </w:t>
      </w:r>
      <w:r w:rsidR="000D4C1A" w:rsidRPr="00E56317">
        <w:rPr>
          <w:color w:val="auto"/>
        </w:rPr>
        <w:t>v</w:t>
      </w:r>
      <w:r w:rsidR="007F064C" w:rsidRPr="00E56317">
        <w:rPr>
          <w:color w:val="auto"/>
        </w:rPr>
        <w:t xml:space="preserve">ery </w:t>
      </w:r>
      <w:r w:rsidR="000D4C1A" w:rsidRPr="00E56317">
        <w:rPr>
          <w:color w:val="auto"/>
        </w:rPr>
        <w:t>s</w:t>
      </w:r>
      <w:r w:rsidR="007F064C" w:rsidRPr="00E56317">
        <w:rPr>
          <w:color w:val="auto"/>
        </w:rPr>
        <w:t xml:space="preserve">erious </w:t>
      </w:r>
      <w:r w:rsidR="000D4C1A" w:rsidRPr="00E56317">
        <w:rPr>
          <w:color w:val="auto"/>
        </w:rPr>
        <w:t>p</w:t>
      </w:r>
      <w:r w:rsidR="007F064C" w:rsidRPr="00E56317">
        <w:rPr>
          <w:color w:val="auto"/>
        </w:rPr>
        <w:t>roblem</w:t>
      </w:r>
    </w:p>
    <w:p w14:paraId="2DC988B7" w14:textId="77777777" w:rsidR="007F064C" w:rsidRPr="00E56317" w:rsidRDefault="007F064C" w:rsidP="007F064C">
      <w:pPr>
        <w:pStyle w:val="0-Basic"/>
        <w:rPr>
          <w:color w:val="auto"/>
        </w:rPr>
      </w:pPr>
    </w:p>
    <w:p w14:paraId="0F5FAD9F" w14:textId="77777777" w:rsidR="00F801A7" w:rsidRPr="00E56317" w:rsidRDefault="00F801A7" w:rsidP="007F064C">
      <w:pPr>
        <w:pStyle w:val="0-Basic"/>
        <w:rPr>
          <w:color w:val="auto"/>
        </w:rPr>
      </w:pPr>
    </w:p>
    <w:p w14:paraId="55920067" w14:textId="18AE1523" w:rsidR="00BD5988" w:rsidRPr="00E56317" w:rsidRDefault="00BD5988" w:rsidP="00BD5988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 xml:space="preserve">Base: </w:t>
      </w:r>
      <w:r w:rsidR="007F064C" w:rsidRPr="00E56317">
        <w:rPr>
          <w:color w:val="auto"/>
          <w:lang w:eastAsia="nl-NL"/>
        </w:rPr>
        <w:t>All respondents</w:t>
      </w:r>
    </w:p>
    <w:p w14:paraId="5D26602F" w14:textId="7527F7E3" w:rsidR="007202E8" w:rsidRPr="00E56317" w:rsidRDefault="007F064C" w:rsidP="007202E8">
      <w:pPr>
        <w:pStyle w:val="4-QuestionNumberandType"/>
        <w:rPr>
          <w:color w:val="auto"/>
        </w:rPr>
      </w:pPr>
      <w:r w:rsidRPr="00E56317">
        <w:rPr>
          <w:bCs/>
          <w:smallCaps/>
          <w:color w:val="auto"/>
        </w:rPr>
        <w:t>Q6</w:t>
      </w:r>
      <w:r w:rsidR="00BD5988" w:rsidRPr="00E56317">
        <w:rPr>
          <w:bCs/>
          <w:smallCaps/>
          <w:color w:val="auto"/>
        </w:rPr>
        <w:t xml:space="preserve"> </w:t>
      </w:r>
      <w:r w:rsidR="007202E8" w:rsidRPr="00E56317">
        <w:rPr>
          <w:color w:val="auto"/>
        </w:rPr>
        <w:t>[</w:t>
      </w:r>
      <w:r w:rsidRPr="00E56317">
        <w:rPr>
          <w:color w:val="auto"/>
        </w:rPr>
        <w:t xml:space="preserve">S; </w:t>
      </w:r>
      <w:r w:rsidR="007202E8" w:rsidRPr="00E56317">
        <w:rPr>
          <w:color w:val="auto"/>
        </w:rPr>
        <w:t>Grid]</w:t>
      </w:r>
    </w:p>
    <w:p w14:paraId="39A729E6" w14:textId="1DC227B9" w:rsidR="00257ABE" w:rsidRPr="00E56317" w:rsidRDefault="000A6DA1" w:rsidP="007F064C">
      <w:pPr>
        <w:pStyle w:val="0-Basic"/>
        <w:rPr>
          <w:color w:val="auto"/>
        </w:rPr>
      </w:pPr>
      <w:r w:rsidRPr="000A6DA1">
        <w:rPr>
          <w:color w:val="auto"/>
        </w:rPr>
        <w:t>In a storm related emergency, how likely do you think it is that each of the following will happen in your community?</w:t>
      </w:r>
    </w:p>
    <w:p w14:paraId="5531F57B" w14:textId="77777777" w:rsidR="007F064C" w:rsidRPr="00E56317" w:rsidRDefault="007F064C" w:rsidP="007F064C">
      <w:pPr>
        <w:pStyle w:val="0-Basic"/>
        <w:rPr>
          <w:color w:val="auto"/>
        </w:rPr>
      </w:pPr>
    </w:p>
    <w:p w14:paraId="2BE3A45F" w14:textId="47B2FF6E" w:rsidR="007F064C" w:rsidRPr="00E56317" w:rsidRDefault="007F064C" w:rsidP="007F064C">
      <w:pPr>
        <w:pStyle w:val="3-ProgrammingNote"/>
      </w:pPr>
      <w:r w:rsidRPr="00E56317">
        <w:t>Statement in rows:</w:t>
      </w:r>
      <w:r w:rsidR="00C11476" w:rsidRPr="00E56317">
        <w:t xml:space="preserve"> Randomize</w:t>
      </w:r>
    </w:p>
    <w:p w14:paraId="1EC62C45" w14:textId="77777777" w:rsidR="005D7F14" w:rsidRPr="00E56317" w:rsidRDefault="005D7F14" w:rsidP="007F064C">
      <w:pPr>
        <w:pStyle w:val="0-Basic"/>
        <w:rPr>
          <w:color w:val="auto"/>
        </w:rPr>
      </w:pPr>
    </w:p>
    <w:p w14:paraId="57258B2E" w14:textId="0BA01287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7F064C" w:rsidRPr="00E56317">
        <w:rPr>
          <w:color w:val="auto"/>
        </w:rPr>
        <w:t>. Flooding</w:t>
      </w:r>
    </w:p>
    <w:p w14:paraId="5659462A" w14:textId="132A3199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7F064C" w:rsidRPr="00E56317">
        <w:rPr>
          <w:color w:val="auto"/>
        </w:rPr>
        <w:t>. Release of untreated sewage</w:t>
      </w:r>
    </w:p>
    <w:p w14:paraId="58087833" w14:textId="03AF760E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7F064C" w:rsidRPr="00E56317">
        <w:rPr>
          <w:color w:val="auto"/>
        </w:rPr>
        <w:t xml:space="preserve">. Damage to property </w:t>
      </w:r>
    </w:p>
    <w:p w14:paraId="3B2B8B02" w14:textId="199274A9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d</w:t>
      </w:r>
      <w:r w:rsidR="007F064C" w:rsidRPr="00E56317">
        <w:rPr>
          <w:color w:val="auto"/>
        </w:rPr>
        <w:t>. Difficulty evacuating</w:t>
      </w:r>
    </w:p>
    <w:p w14:paraId="10809EAD" w14:textId="5F7A5C8A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e</w:t>
      </w:r>
      <w:r w:rsidR="007F064C" w:rsidRPr="00E56317">
        <w:rPr>
          <w:color w:val="auto"/>
        </w:rPr>
        <w:t>. Difficulty getting to work</w:t>
      </w:r>
    </w:p>
    <w:p w14:paraId="264550C5" w14:textId="6505FF7C" w:rsidR="00DA6A8F" w:rsidRPr="00E56317" w:rsidRDefault="002524D9" w:rsidP="00DA6A8F">
      <w:pPr>
        <w:pStyle w:val="0-Basic"/>
        <w:rPr>
          <w:color w:val="auto"/>
        </w:rPr>
      </w:pPr>
      <w:r w:rsidRPr="00E56317">
        <w:rPr>
          <w:color w:val="auto"/>
        </w:rPr>
        <w:t>f</w:t>
      </w:r>
      <w:r w:rsidR="00DA6A8F" w:rsidRPr="00E56317">
        <w:rPr>
          <w:color w:val="auto"/>
        </w:rPr>
        <w:t>. Delays in emergency response</w:t>
      </w:r>
    </w:p>
    <w:p w14:paraId="3154093F" w14:textId="223068C2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g</w:t>
      </w:r>
      <w:r w:rsidR="007F064C" w:rsidRPr="00E56317">
        <w:rPr>
          <w:color w:val="auto"/>
        </w:rPr>
        <w:t>. Difficulty getting to a grocery store</w:t>
      </w:r>
    </w:p>
    <w:p w14:paraId="7FF38AC7" w14:textId="59D2D666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h</w:t>
      </w:r>
      <w:r w:rsidR="007F064C" w:rsidRPr="00E56317">
        <w:rPr>
          <w:color w:val="auto"/>
        </w:rPr>
        <w:t>. Difficulty getting to a pharmacy</w:t>
      </w:r>
    </w:p>
    <w:p w14:paraId="3D1FECC7" w14:textId="79718911" w:rsidR="007F064C" w:rsidRPr="00E56317" w:rsidRDefault="002524D9" w:rsidP="007F064C">
      <w:pPr>
        <w:pStyle w:val="0-Basic"/>
        <w:rPr>
          <w:color w:val="auto"/>
        </w:rPr>
      </w:pPr>
      <w:proofErr w:type="spellStart"/>
      <w:r w:rsidRPr="00E56317">
        <w:rPr>
          <w:color w:val="auto"/>
        </w:rPr>
        <w:t>i</w:t>
      </w:r>
      <w:proofErr w:type="spellEnd"/>
      <w:r w:rsidR="007F064C" w:rsidRPr="00E56317">
        <w:rPr>
          <w:color w:val="auto"/>
        </w:rPr>
        <w:t>. Difficulty getting to a gas station</w:t>
      </w:r>
    </w:p>
    <w:p w14:paraId="1C5C1834" w14:textId="22A77E6B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j</w:t>
      </w:r>
      <w:r w:rsidR="007F064C" w:rsidRPr="00E56317">
        <w:rPr>
          <w:color w:val="auto"/>
        </w:rPr>
        <w:t>. Difficulty getting to health care facilities</w:t>
      </w:r>
    </w:p>
    <w:p w14:paraId="011351B0" w14:textId="193F3365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k</w:t>
      </w:r>
      <w:r w:rsidR="007F064C" w:rsidRPr="00E56317">
        <w:rPr>
          <w:color w:val="auto"/>
        </w:rPr>
        <w:t>. Difficulty getting to social service facilities</w:t>
      </w:r>
    </w:p>
    <w:p w14:paraId="513584DB" w14:textId="1D5CB641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l</w:t>
      </w:r>
      <w:r w:rsidR="007F064C" w:rsidRPr="00E56317">
        <w:rPr>
          <w:color w:val="auto"/>
        </w:rPr>
        <w:t>. Loss of electrical power</w:t>
      </w:r>
    </w:p>
    <w:p w14:paraId="4D89FE53" w14:textId="12A485D4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m</w:t>
      </w:r>
      <w:r w:rsidR="007F064C" w:rsidRPr="00E56317">
        <w:rPr>
          <w:color w:val="auto"/>
        </w:rPr>
        <w:t>. Loss of natural gas</w:t>
      </w:r>
    </w:p>
    <w:p w14:paraId="60ABC590" w14:textId="6C7CAA04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n</w:t>
      </w:r>
      <w:r w:rsidR="007F064C" w:rsidRPr="00E56317">
        <w:rPr>
          <w:color w:val="auto"/>
        </w:rPr>
        <w:t>. Loss of running water</w:t>
      </w:r>
    </w:p>
    <w:p w14:paraId="672E0A79" w14:textId="7DE013DA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o</w:t>
      </w:r>
      <w:r w:rsidR="007F064C" w:rsidRPr="00E56317">
        <w:rPr>
          <w:color w:val="auto"/>
        </w:rPr>
        <w:t>. Loss of phone service</w:t>
      </w:r>
    </w:p>
    <w:p w14:paraId="6B372837" w14:textId="3030DA37" w:rsidR="007F064C" w:rsidRPr="00E56317" w:rsidRDefault="002524D9" w:rsidP="007F064C">
      <w:pPr>
        <w:pStyle w:val="0-Basic"/>
        <w:rPr>
          <w:color w:val="auto"/>
        </w:rPr>
      </w:pPr>
      <w:r w:rsidRPr="00E56317">
        <w:rPr>
          <w:color w:val="auto"/>
        </w:rPr>
        <w:t>p</w:t>
      </w:r>
      <w:r w:rsidR="007F064C" w:rsidRPr="00E56317">
        <w:rPr>
          <w:color w:val="auto"/>
        </w:rPr>
        <w:t>. Loss of internet</w:t>
      </w:r>
    </w:p>
    <w:p w14:paraId="78A34D91" w14:textId="77777777" w:rsidR="007F064C" w:rsidRPr="00E56317" w:rsidRDefault="007F064C" w:rsidP="007F064C">
      <w:pPr>
        <w:pStyle w:val="0-Basic"/>
        <w:rPr>
          <w:color w:val="auto"/>
        </w:rPr>
      </w:pPr>
    </w:p>
    <w:p w14:paraId="17D6485C" w14:textId="375A1962" w:rsidR="00DA6A8F" w:rsidRPr="00E56317" w:rsidRDefault="004D3A14" w:rsidP="00DA6A8F">
      <w:pPr>
        <w:pStyle w:val="3-ProgrammingNote"/>
      </w:pPr>
      <w:r w:rsidRPr="00E56317">
        <w:t xml:space="preserve">Responses </w:t>
      </w:r>
      <w:r w:rsidR="00DA6A8F" w:rsidRPr="00E56317">
        <w:t>in columns:</w:t>
      </w:r>
      <w:r w:rsidR="003A272E" w:rsidRPr="00E56317">
        <w:t xml:space="preserve"> Flip Scale</w:t>
      </w:r>
    </w:p>
    <w:p w14:paraId="38165F01" w14:textId="77777777" w:rsidR="00EF2B48" w:rsidRPr="00E56317" w:rsidRDefault="00EF2B48" w:rsidP="00DA6A8F">
      <w:pPr>
        <w:pStyle w:val="0-Basic"/>
        <w:rPr>
          <w:color w:val="auto"/>
        </w:rPr>
      </w:pPr>
    </w:p>
    <w:p w14:paraId="62042677" w14:textId="77777777" w:rsidR="000A6DA1" w:rsidRPr="00E56317" w:rsidRDefault="000A6DA1" w:rsidP="000A6DA1">
      <w:pPr>
        <w:pStyle w:val="0-Basic"/>
        <w:rPr>
          <w:color w:val="auto"/>
        </w:rPr>
      </w:pPr>
      <w:r w:rsidRPr="00E56317">
        <w:rPr>
          <w:color w:val="auto"/>
        </w:rPr>
        <w:t xml:space="preserve">1. </w:t>
      </w:r>
      <w:r>
        <w:rPr>
          <w:color w:val="auto"/>
        </w:rPr>
        <w:t>Not likely at all</w:t>
      </w:r>
    </w:p>
    <w:p w14:paraId="5444987E" w14:textId="77777777" w:rsidR="000A6DA1" w:rsidRPr="00E56317" w:rsidRDefault="000A6DA1" w:rsidP="000A6DA1">
      <w:pPr>
        <w:pStyle w:val="0-Basic"/>
        <w:rPr>
          <w:color w:val="auto"/>
        </w:rPr>
      </w:pPr>
      <w:r w:rsidRPr="00E56317">
        <w:rPr>
          <w:color w:val="auto"/>
        </w:rPr>
        <w:t xml:space="preserve">2. </w:t>
      </w:r>
      <w:r>
        <w:rPr>
          <w:color w:val="auto"/>
        </w:rPr>
        <w:t>Not so likely</w:t>
      </w:r>
    </w:p>
    <w:p w14:paraId="669AFDE0" w14:textId="77777777" w:rsidR="000A6DA1" w:rsidRPr="00E56317" w:rsidRDefault="000A6DA1" w:rsidP="000A6DA1">
      <w:pPr>
        <w:pStyle w:val="0-Basic"/>
        <w:rPr>
          <w:color w:val="auto"/>
        </w:rPr>
      </w:pPr>
      <w:r w:rsidRPr="00E56317">
        <w:rPr>
          <w:color w:val="auto"/>
        </w:rPr>
        <w:t xml:space="preserve">3. </w:t>
      </w:r>
      <w:r>
        <w:rPr>
          <w:color w:val="auto"/>
        </w:rPr>
        <w:t>Somewhat likely</w:t>
      </w:r>
    </w:p>
    <w:p w14:paraId="567A7120" w14:textId="630A6DFD" w:rsidR="00DA6A8F" w:rsidRPr="00E56317" w:rsidRDefault="000A6DA1" w:rsidP="000A6DA1">
      <w:pPr>
        <w:pStyle w:val="0-Basic"/>
        <w:rPr>
          <w:color w:val="auto"/>
        </w:rPr>
      </w:pPr>
      <w:r w:rsidRPr="00E56317">
        <w:rPr>
          <w:color w:val="auto"/>
        </w:rPr>
        <w:t xml:space="preserve">4. </w:t>
      </w:r>
      <w:r>
        <w:rPr>
          <w:color w:val="auto"/>
        </w:rPr>
        <w:t>Very likely</w:t>
      </w:r>
    </w:p>
    <w:p w14:paraId="030EBC9C" w14:textId="77777777" w:rsidR="007F064C" w:rsidRPr="00E56317" w:rsidRDefault="007F064C" w:rsidP="007202E8">
      <w:pPr>
        <w:pStyle w:val="0-Basic"/>
        <w:rPr>
          <w:color w:val="auto"/>
        </w:rPr>
      </w:pPr>
    </w:p>
    <w:p w14:paraId="1FD586F6" w14:textId="77777777" w:rsidR="002524D9" w:rsidRPr="00E56317" w:rsidRDefault="002524D9" w:rsidP="007202E8">
      <w:pPr>
        <w:pStyle w:val="0-Basic"/>
        <w:rPr>
          <w:color w:val="auto"/>
        </w:rPr>
      </w:pPr>
    </w:p>
    <w:p w14:paraId="1270ED28" w14:textId="77777777" w:rsidR="00BD5988" w:rsidRPr="00E56317" w:rsidRDefault="00BD5988" w:rsidP="00B13771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 xml:space="preserve">Base: </w:t>
      </w:r>
      <w:r w:rsidR="00C55B74" w:rsidRPr="00E56317">
        <w:rPr>
          <w:color w:val="auto"/>
          <w:lang w:eastAsia="nl-NL"/>
        </w:rPr>
        <w:t>All respondents</w:t>
      </w:r>
    </w:p>
    <w:p w14:paraId="1146C5B1" w14:textId="16F0C220" w:rsidR="00BD5988" w:rsidRPr="00E56317" w:rsidRDefault="00DA6A8F" w:rsidP="007202E8">
      <w:pPr>
        <w:pStyle w:val="4-QuestionNumberandType"/>
        <w:rPr>
          <w:color w:val="auto"/>
        </w:rPr>
      </w:pPr>
      <w:r w:rsidRPr="00E56317">
        <w:rPr>
          <w:color w:val="auto"/>
        </w:rPr>
        <w:t>Q7 [</w:t>
      </w:r>
      <w:r w:rsidR="00656718" w:rsidRPr="00E56317">
        <w:rPr>
          <w:color w:val="auto"/>
        </w:rPr>
        <w:t xml:space="preserve">N, Grid </w:t>
      </w:r>
      <w:r w:rsidR="00BD5988" w:rsidRPr="00E56317">
        <w:rPr>
          <w:color w:val="auto"/>
        </w:rPr>
        <w:t>]</w:t>
      </w:r>
    </w:p>
    <w:p w14:paraId="15410D36" w14:textId="02E9C8BD" w:rsidR="00BD5988" w:rsidRPr="00E56317" w:rsidRDefault="00DA6A8F" w:rsidP="00DA6A8F">
      <w:pPr>
        <w:pStyle w:val="0-Basic"/>
        <w:rPr>
          <w:color w:val="auto"/>
        </w:rPr>
      </w:pPr>
      <w:r w:rsidRPr="00E56317">
        <w:rPr>
          <w:color w:val="auto"/>
        </w:rPr>
        <w:t xml:space="preserve">About how many minutes does it typically take to travel </w:t>
      </w:r>
      <w:r w:rsidR="001864A9" w:rsidRPr="00E56317">
        <w:rPr>
          <w:color w:val="auto"/>
        </w:rPr>
        <w:t xml:space="preserve">one-way </w:t>
      </w:r>
      <w:r w:rsidRPr="00E56317">
        <w:rPr>
          <w:color w:val="auto"/>
        </w:rPr>
        <w:t>between your home and the closest of the facilities listed below?</w:t>
      </w:r>
    </w:p>
    <w:p w14:paraId="16746B6E" w14:textId="77777777" w:rsidR="00DA6A8F" w:rsidRPr="00E56317" w:rsidRDefault="00DA6A8F" w:rsidP="00BD5988">
      <w:pPr>
        <w:rPr>
          <w:rFonts w:cs="Arial"/>
        </w:rPr>
      </w:pPr>
    </w:p>
    <w:p w14:paraId="4DC21026" w14:textId="4D5236DC" w:rsidR="00DA6A8F" w:rsidRPr="00E56317" w:rsidRDefault="00DA6A8F" w:rsidP="00DA6A8F">
      <w:pPr>
        <w:pStyle w:val="3-ProgrammingNote"/>
      </w:pPr>
      <w:r w:rsidRPr="00E56317">
        <w:t>Statement in rows:</w:t>
      </w:r>
      <w:r w:rsidR="00C11476" w:rsidRPr="00E56317">
        <w:t xml:space="preserve"> Randomize</w:t>
      </w:r>
    </w:p>
    <w:p w14:paraId="563AC448" w14:textId="77777777" w:rsidR="00656718" w:rsidRPr="00E56317" w:rsidRDefault="00656718" w:rsidP="00DA6A8F">
      <w:pPr>
        <w:pStyle w:val="0-Basic"/>
        <w:rPr>
          <w:color w:val="auto"/>
        </w:rPr>
      </w:pPr>
    </w:p>
    <w:p w14:paraId="28F2532E" w14:textId="767E5AFB" w:rsidR="00DA6A8F" w:rsidRPr="00E56317" w:rsidRDefault="002524D9" w:rsidP="00DA6A8F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DA6A8F" w:rsidRPr="00E56317">
        <w:rPr>
          <w:color w:val="auto"/>
        </w:rPr>
        <w:t>. Grocery store</w:t>
      </w:r>
    </w:p>
    <w:p w14:paraId="736DC939" w14:textId="742C0079" w:rsidR="00DA6A8F" w:rsidRPr="00E56317" w:rsidRDefault="002524D9" w:rsidP="00DA6A8F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DA6A8F" w:rsidRPr="00E56317">
        <w:rPr>
          <w:color w:val="auto"/>
        </w:rPr>
        <w:t>. Pharmacy</w:t>
      </w:r>
    </w:p>
    <w:p w14:paraId="3A7D1ED9" w14:textId="44510F5E" w:rsidR="00DA6A8F" w:rsidRPr="00E56317" w:rsidRDefault="002524D9" w:rsidP="00DA6A8F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DA6A8F" w:rsidRPr="00E56317">
        <w:rPr>
          <w:color w:val="auto"/>
        </w:rPr>
        <w:t xml:space="preserve">. Gas station </w:t>
      </w:r>
    </w:p>
    <w:p w14:paraId="4AD186E9" w14:textId="1F168221" w:rsidR="00DA6A8F" w:rsidRPr="00E56317" w:rsidRDefault="002524D9" w:rsidP="00DA6A8F">
      <w:pPr>
        <w:pStyle w:val="0-Basic"/>
        <w:rPr>
          <w:color w:val="auto"/>
        </w:rPr>
      </w:pPr>
      <w:r w:rsidRPr="00E56317">
        <w:rPr>
          <w:color w:val="auto"/>
        </w:rPr>
        <w:t>d</w:t>
      </w:r>
      <w:r w:rsidR="00DA6A8F" w:rsidRPr="00E56317">
        <w:rPr>
          <w:color w:val="auto"/>
        </w:rPr>
        <w:t>. Healthcare facility</w:t>
      </w:r>
    </w:p>
    <w:p w14:paraId="633172B5" w14:textId="16074EBF" w:rsidR="00DA6A8F" w:rsidRPr="00E56317" w:rsidRDefault="002524D9" w:rsidP="00DA6A8F">
      <w:pPr>
        <w:pStyle w:val="0-Basic"/>
        <w:rPr>
          <w:color w:val="auto"/>
        </w:rPr>
      </w:pPr>
      <w:r w:rsidRPr="00E56317">
        <w:rPr>
          <w:color w:val="auto"/>
        </w:rPr>
        <w:t>e</w:t>
      </w:r>
      <w:r w:rsidR="00DA6A8F" w:rsidRPr="00E56317">
        <w:rPr>
          <w:color w:val="auto"/>
        </w:rPr>
        <w:t>. Social services</w:t>
      </w:r>
    </w:p>
    <w:p w14:paraId="7B0A7054" w14:textId="00275B82" w:rsidR="00DA6A8F" w:rsidRPr="00E56317" w:rsidRDefault="002524D9" w:rsidP="00DA6A8F">
      <w:pPr>
        <w:pStyle w:val="0-Basic"/>
        <w:rPr>
          <w:color w:val="auto"/>
        </w:rPr>
      </w:pPr>
      <w:r w:rsidRPr="00E56317">
        <w:rPr>
          <w:color w:val="auto"/>
        </w:rPr>
        <w:t>f</w:t>
      </w:r>
      <w:r w:rsidR="00DA6A8F" w:rsidRPr="00E56317">
        <w:rPr>
          <w:color w:val="auto"/>
        </w:rPr>
        <w:t>. Place of work</w:t>
      </w:r>
    </w:p>
    <w:p w14:paraId="5A8439E7" w14:textId="50CD1C87" w:rsidR="00DA6A8F" w:rsidRPr="00E56317" w:rsidRDefault="002524D9" w:rsidP="00DA6A8F">
      <w:pPr>
        <w:pStyle w:val="0-Basic"/>
        <w:rPr>
          <w:color w:val="auto"/>
        </w:rPr>
      </w:pPr>
      <w:r w:rsidRPr="00E56317">
        <w:rPr>
          <w:color w:val="auto"/>
        </w:rPr>
        <w:t>g</w:t>
      </w:r>
      <w:r w:rsidR="00DA6A8F" w:rsidRPr="00E56317">
        <w:rPr>
          <w:color w:val="auto"/>
        </w:rPr>
        <w:t>. School</w:t>
      </w:r>
    </w:p>
    <w:p w14:paraId="1A9C11BA" w14:textId="77777777" w:rsidR="002E2B26" w:rsidRPr="00E56317" w:rsidRDefault="002E2B26" w:rsidP="00DA6A8F">
      <w:pPr>
        <w:pStyle w:val="0-Basic"/>
        <w:rPr>
          <w:color w:val="auto"/>
        </w:rPr>
      </w:pPr>
    </w:p>
    <w:p w14:paraId="0B4A06CC" w14:textId="57B65FF7" w:rsidR="00DA6A8F" w:rsidRPr="00E56317" w:rsidRDefault="002E2B26" w:rsidP="002E2B26">
      <w:pPr>
        <w:pStyle w:val="3-ProgrammingNote"/>
      </w:pPr>
      <w:r w:rsidRPr="00E56317">
        <w:t>Scripter: Please insert number box for all statements.</w:t>
      </w:r>
    </w:p>
    <w:p w14:paraId="08415D3B" w14:textId="77777777" w:rsidR="002E2B26" w:rsidRPr="00E56317" w:rsidRDefault="002E2B26" w:rsidP="002E2B26">
      <w:pPr>
        <w:pStyle w:val="0-Basic"/>
        <w:rPr>
          <w:color w:val="auto"/>
        </w:rPr>
      </w:pPr>
    </w:p>
    <w:p w14:paraId="660536E3" w14:textId="660F7142" w:rsidR="00DA6A8F" w:rsidRPr="00E56317" w:rsidRDefault="004D3A14" w:rsidP="00DA6A8F">
      <w:pPr>
        <w:pStyle w:val="3-ProgrammingNote"/>
      </w:pPr>
      <w:r w:rsidRPr="00E56317">
        <w:t xml:space="preserve">Responses </w:t>
      </w:r>
      <w:r w:rsidR="00DA6A8F" w:rsidRPr="00E56317">
        <w:t>in columns:</w:t>
      </w:r>
      <w:r w:rsidR="00C11476" w:rsidRPr="00E56317">
        <w:t xml:space="preserve"> </w:t>
      </w:r>
    </w:p>
    <w:p w14:paraId="2788D586" w14:textId="77777777" w:rsidR="00656718" w:rsidRPr="00E56317" w:rsidRDefault="00656718" w:rsidP="00DA6A8F">
      <w:pPr>
        <w:pStyle w:val="0-Basic"/>
        <w:rPr>
          <w:color w:val="auto"/>
        </w:rPr>
      </w:pPr>
    </w:p>
    <w:p w14:paraId="7117963A" w14:textId="2F714121" w:rsidR="00DA6A8F" w:rsidRPr="00E56317" w:rsidRDefault="002524D9" w:rsidP="00DA6A8F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DA6A8F" w:rsidRPr="00E56317">
        <w:rPr>
          <w:color w:val="auto"/>
        </w:rPr>
        <w:t xml:space="preserve">. </w:t>
      </w:r>
      <w:r w:rsidR="002E2B26" w:rsidRPr="00E56317">
        <w:rPr>
          <w:color w:val="auto"/>
        </w:rPr>
        <w:t>[</w:t>
      </w:r>
      <w:r w:rsidR="002E2B26" w:rsidRPr="00E56317">
        <w:rPr>
          <w:b/>
          <w:color w:val="auto"/>
        </w:rPr>
        <w:t>Number box</w:t>
      </w:r>
      <w:r w:rsidR="00C11476" w:rsidRPr="00E56317">
        <w:rPr>
          <w:b/>
          <w:color w:val="auto"/>
        </w:rPr>
        <w:t xml:space="preserve"> – Range 0 to 180</w:t>
      </w:r>
      <w:r w:rsidR="002E2B26" w:rsidRPr="00E56317">
        <w:rPr>
          <w:color w:val="auto"/>
        </w:rPr>
        <w:t>]</w:t>
      </w:r>
      <w:r w:rsidR="00DA6A8F" w:rsidRPr="00E56317">
        <w:rPr>
          <w:color w:val="auto"/>
        </w:rPr>
        <w:t xml:space="preserve"> </w:t>
      </w:r>
      <w:r w:rsidR="00560C74" w:rsidRPr="00E56317">
        <w:rPr>
          <w:color w:val="auto"/>
        </w:rPr>
        <w:t>M</w:t>
      </w:r>
      <w:r w:rsidR="00DA6A8F" w:rsidRPr="00E56317">
        <w:rPr>
          <w:color w:val="auto"/>
        </w:rPr>
        <w:t>inutes</w:t>
      </w:r>
    </w:p>
    <w:p w14:paraId="531BA13B" w14:textId="1C9FF4F1" w:rsidR="00DA6A8F" w:rsidRPr="00E56317" w:rsidRDefault="002524D9" w:rsidP="00DA6A8F">
      <w:r w:rsidRPr="00E56317">
        <w:t>2</w:t>
      </w:r>
      <w:r w:rsidR="002E2B26" w:rsidRPr="00E56317">
        <w:t>. Not Applicable [</w:t>
      </w:r>
      <w:r w:rsidR="002E2B26" w:rsidRPr="00E56317">
        <w:rPr>
          <w:b/>
        </w:rPr>
        <w:t>Exclusive</w:t>
      </w:r>
      <w:r w:rsidR="002E2B26" w:rsidRPr="00E56317">
        <w:t>] [</w:t>
      </w:r>
      <w:r w:rsidRPr="00E56317">
        <w:rPr>
          <w:b/>
        </w:rPr>
        <w:t>Show only for Q7_e, Q7_f, Q7_g</w:t>
      </w:r>
      <w:r w:rsidR="002E2B26" w:rsidRPr="00E56317">
        <w:t>]</w:t>
      </w:r>
    </w:p>
    <w:p w14:paraId="4767DA49" w14:textId="77777777" w:rsidR="00DA6A8F" w:rsidRPr="00E56317" w:rsidRDefault="00DA6A8F" w:rsidP="00DA6A8F">
      <w:pPr>
        <w:rPr>
          <w:rFonts w:cs="Arial"/>
        </w:rPr>
      </w:pPr>
    </w:p>
    <w:p w14:paraId="20CD7DB6" w14:textId="77777777" w:rsidR="002524D9" w:rsidRPr="00E56317" w:rsidRDefault="002524D9" w:rsidP="00DA6A8F">
      <w:pPr>
        <w:rPr>
          <w:rFonts w:cs="Arial"/>
        </w:rPr>
      </w:pPr>
    </w:p>
    <w:p w14:paraId="24253F1A" w14:textId="77777777" w:rsidR="00BD5988" w:rsidRPr="00E56317" w:rsidRDefault="00BD5988" w:rsidP="00B13771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 xml:space="preserve">Base: </w:t>
      </w:r>
      <w:r w:rsidR="00C55B74" w:rsidRPr="00E56317">
        <w:rPr>
          <w:color w:val="auto"/>
          <w:lang w:eastAsia="nl-NL"/>
        </w:rPr>
        <w:t>All respondents</w:t>
      </w:r>
    </w:p>
    <w:p w14:paraId="43F29C97" w14:textId="38988F31" w:rsidR="00BD5988" w:rsidRPr="00E56317" w:rsidRDefault="002E2B26" w:rsidP="007202E8">
      <w:pPr>
        <w:pStyle w:val="4-QuestionNumberandType"/>
        <w:rPr>
          <w:color w:val="auto"/>
        </w:rPr>
      </w:pPr>
      <w:r w:rsidRPr="00E56317">
        <w:rPr>
          <w:color w:val="auto"/>
        </w:rPr>
        <w:t xml:space="preserve">Q8 </w:t>
      </w:r>
      <w:r w:rsidR="00BD5988" w:rsidRPr="00E56317">
        <w:rPr>
          <w:color w:val="auto"/>
        </w:rPr>
        <w:t>[S]</w:t>
      </w:r>
    </w:p>
    <w:p w14:paraId="4D6E2605" w14:textId="0690E17D" w:rsidR="00BD5988" w:rsidRPr="00E56317" w:rsidRDefault="002E2B26" w:rsidP="002E2B26">
      <w:pPr>
        <w:pStyle w:val="0-Basic"/>
        <w:rPr>
          <w:color w:val="auto"/>
        </w:rPr>
      </w:pPr>
      <w:r w:rsidRPr="00E56317">
        <w:rPr>
          <w:color w:val="auto"/>
        </w:rPr>
        <w:t>To the best of your knowledge, what is the main type of storm water drainage system in your community?</w:t>
      </w:r>
    </w:p>
    <w:p w14:paraId="7F859ED0" w14:textId="77777777" w:rsidR="00BD5988" w:rsidRPr="00E56317" w:rsidRDefault="00BD5988" w:rsidP="00BD5988">
      <w:pPr>
        <w:rPr>
          <w:rFonts w:cs="Arial"/>
        </w:rPr>
      </w:pPr>
    </w:p>
    <w:p w14:paraId="2FA8ADED" w14:textId="4DFA9021" w:rsidR="002E2B26" w:rsidRPr="00E56317" w:rsidRDefault="002E2B26" w:rsidP="00021371">
      <w:pPr>
        <w:pStyle w:val="0-Basic"/>
        <w:rPr>
          <w:color w:val="auto"/>
        </w:rPr>
      </w:pPr>
      <w:r w:rsidRPr="00E56317">
        <w:rPr>
          <w:color w:val="auto"/>
        </w:rPr>
        <w:t>1. Surface drainage system (such as channels, ditches, and swales)</w:t>
      </w:r>
    </w:p>
    <w:p w14:paraId="207829C4" w14:textId="40619CAE" w:rsidR="002E2B26" w:rsidRPr="00E56317" w:rsidRDefault="002E2B26" w:rsidP="00021371">
      <w:pPr>
        <w:pStyle w:val="0-Basic"/>
        <w:rPr>
          <w:color w:val="auto"/>
        </w:rPr>
      </w:pPr>
      <w:r w:rsidRPr="00E56317">
        <w:rPr>
          <w:color w:val="auto"/>
        </w:rPr>
        <w:t xml:space="preserve">2. </w:t>
      </w:r>
      <w:r w:rsidR="00021371" w:rsidRPr="00E56317">
        <w:rPr>
          <w:color w:val="auto"/>
        </w:rPr>
        <w:t>Underground drainage system (such as pipelines and deep ditches)</w:t>
      </w:r>
    </w:p>
    <w:p w14:paraId="7BC48591" w14:textId="46BB9527" w:rsidR="00021371" w:rsidRPr="00E56317" w:rsidRDefault="00021371" w:rsidP="00021371">
      <w:pPr>
        <w:pStyle w:val="0-Basic"/>
        <w:rPr>
          <w:color w:val="auto"/>
        </w:rPr>
      </w:pPr>
      <w:r w:rsidRPr="00E56317">
        <w:rPr>
          <w:color w:val="auto"/>
        </w:rPr>
        <w:t>3. Ponds and catch basins</w:t>
      </w:r>
    </w:p>
    <w:p w14:paraId="2555DEC6" w14:textId="630E0708" w:rsidR="00021371" w:rsidRPr="00E56317" w:rsidRDefault="00021371" w:rsidP="00021371">
      <w:pPr>
        <w:pStyle w:val="0-Basic"/>
        <w:rPr>
          <w:color w:val="auto"/>
        </w:rPr>
      </w:pPr>
      <w:r w:rsidRPr="00E56317">
        <w:rPr>
          <w:color w:val="auto"/>
        </w:rPr>
        <w:t>4. No specific type of drainage system</w:t>
      </w:r>
    </w:p>
    <w:p w14:paraId="77AB145F" w14:textId="2C3A9BF0" w:rsidR="001864A9" w:rsidRPr="00E56317" w:rsidRDefault="001864A9" w:rsidP="001864A9">
      <w:pPr>
        <w:pStyle w:val="0-Basic"/>
        <w:rPr>
          <w:color w:val="auto"/>
        </w:rPr>
      </w:pPr>
      <w:r w:rsidRPr="00E56317">
        <w:rPr>
          <w:color w:val="auto"/>
        </w:rPr>
        <w:t>5. Don’t know</w:t>
      </w:r>
    </w:p>
    <w:p w14:paraId="75997F39" w14:textId="0BFCF107" w:rsidR="004D3A14" w:rsidRPr="00E56317" w:rsidRDefault="004D3A14" w:rsidP="00BD5988">
      <w:pPr>
        <w:rPr>
          <w:rFonts w:cs="Arial"/>
        </w:rPr>
      </w:pPr>
    </w:p>
    <w:p w14:paraId="01B74C0C" w14:textId="77777777" w:rsidR="001864A9" w:rsidRPr="00E56317" w:rsidRDefault="001864A9" w:rsidP="00BD5988">
      <w:pPr>
        <w:rPr>
          <w:rFonts w:cs="Arial"/>
        </w:rPr>
      </w:pPr>
    </w:p>
    <w:p w14:paraId="442A7C09" w14:textId="77777777" w:rsidR="00BD5988" w:rsidRPr="00E56317" w:rsidRDefault="00BD5988" w:rsidP="007202E8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 xml:space="preserve">Base: </w:t>
      </w:r>
      <w:r w:rsidR="00C55B74" w:rsidRPr="00E56317">
        <w:rPr>
          <w:color w:val="auto"/>
          <w:lang w:eastAsia="nl-NL"/>
        </w:rPr>
        <w:t>All respondents</w:t>
      </w:r>
    </w:p>
    <w:p w14:paraId="2CE54375" w14:textId="5DA17773" w:rsidR="00BD5988" w:rsidRPr="00E56317" w:rsidRDefault="00021371" w:rsidP="007202E8">
      <w:pPr>
        <w:pStyle w:val="4-QuestionNumberandType"/>
        <w:rPr>
          <w:color w:val="auto"/>
        </w:rPr>
      </w:pPr>
      <w:r w:rsidRPr="00E56317">
        <w:rPr>
          <w:color w:val="auto"/>
        </w:rPr>
        <w:t>Q9 [S</w:t>
      </w:r>
      <w:r w:rsidR="00BD5988" w:rsidRPr="00E56317">
        <w:rPr>
          <w:color w:val="auto"/>
        </w:rPr>
        <w:t>]</w:t>
      </w:r>
    </w:p>
    <w:p w14:paraId="7342C384" w14:textId="151A4135" w:rsidR="00BD5988" w:rsidRPr="00E56317" w:rsidRDefault="00021371" w:rsidP="00021371">
      <w:pPr>
        <w:pStyle w:val="0-Basic"/>
        <w:rPr>
          <w:color w:val="auto"/>
        </w:rPr>
      </w:pPr>
      <w:r w:rsidRPr="00E56317">
        <w:rPr>
          <w:color w:val="auto"/>
        </w:rPr>
        <w:t>Over the past five (5) years, have you experienced any flooding in your area?</w:t>
      </w:r>
    </w:p>
    <w:p w14:paraId="7F273A0B" w14:textId="77777777" w:rsidR="004F259D" w:rsidRPr="00E56317" w:rsidRDefault="004F259D" w:rsidP="00021371">
      <w:pPr>
        <w:pStyle w:val="0-Basic"/>
        <w:rPr>
          <w:color w:val="auto"/>
        </w:rPr>
      </w:pPr>
    </w:p>
    <w:p w14:paraId="40463F95" w14:textId="2495AF4A" w:rsidR="00BD5988" w:rsidRPr="00E56317" w:rsidRDefault="00021371" w:rsidP="00021371">
      <w:pPr>
        <w:pStyle w:val="0-Basic"/>
        <w:rPr>
          <w:color w:val="auto"/>
        </w:rPr>
      </w:pPr>
      <w:r w:rsidRPr="00E56317">
        <w:rPr>
          <w:color w:val="auto"/>
        </w:rPr>
        <w:t>1. Yes</w:t>
      </w:r>
    </w:p>
    <w:p w14:paraId="4390C9AC" w14:textId="4CE3A580" w:rsidR="00021371" w:rsidRPr="00E56317" w:rsidRDefault="00021371" w:rsidP="00021371">
      <w:pPr>
        <w:pStyle w:val="0-Basic"/>
        <w:rPr>
          <w:color w:val="auto"/>
        </w:rPr>
      </w:pPr>
      <w:r w:rsidRPr="00E56317">
        <w:rPr>
          <w:color w:val="auto"/>
        </w:rPr>
        <w:t>2. No</w:t>
      </w:r>
    </w:p>
    <w:p w14:paraId="2FD9B967" w14:textId="77777777" w:rsidR="00021371" w:rsidRPr="00E56317" w:rsidRDefault="00021371" w:rsidP="00BD5988">
      <w:pPr>
        <w:rPr>
          <w:rFonts w:cs="Arial"/>
          <w:b/>
          <w:bCs/>
          <w:smallCaps/>
        </w:rPr>
      </w:pPr>
    </w:p>
    <w:p w14:paraId="7B7F4A93" w14:textId="426EB056" w:rsidR="00666C17" w:rsidRPr="00E56317" w:rsidRDefault="00666C17">
      <w:pPr>
        <w:rPr>
          <w:rFonts w:cs="Arial"/>
          <w:b/>
          <w:bCs/>
          <w:smallCaps/>
        </w:rPr>
      </w:pPr>
      <w:r w:rsidRPr="00E56317">
        <w:rPr>
          <w:rFonts w:cs="Arial"/>
          <w:b/>
          <w:bCs/>
          <w:smallCaps/>
        </w:rPr>
        <w:br w:type="page"/>
      </w:r>
    </w:p>
    <w:p w14:paraId="2B6F9841" w14:textId="77777777" w:rsidR="004D3A14" w:rsidRPr="00E56317" w:rsidRDefault="004D3A14" w:rsidP="00BD5988">
      <w:pPr>
        <w:rPr>
          <w:rFonts w:cs="Arial"/>
          <w:b/>
          <w:bCs/>
          <w:smallCaps/>
        </w:rPr>
      </w:pPr>
    </w:p>
    <w:p w14:paraId="62021BFB" w14:textId="5919C8D1" w:rsidR="00B232EC" w:rsidRPr="00E56317" w:rsidRDefault="00B232EC" w:rsidP="00B232EC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 xml:space="preserve">Base: </w:t>
      </w:r>
      <w:r w:rsidR="001527CD" w:rsidRPr="00E56317">
        <w:rPr>
          <w:color w:val="auto"/>
          <w:lang w:eastAsia="nl-NL"/>
        </w:rPr>
        <w:t xml:space="preserve">If </w:t>
      </w:r>
      <w:r w:rsidR="00021371" w:rsidRPr="00E56317">
        <w:rPr>
          <w:color w:val="auto"/>
          <w:lang w:eastAsia="nl-NL"/>
        </w:rPr>
        <w:t>Q9= 1 (Yes)</w:t>
      </w:r>
    </w:p>
    <w:p w14:paraId="05F858C2" w14:textId="02061294" w:rsidR="00BD5988" w:rsidRPr="00E56317" w:rsidRDefault="00021371" w:rsidP="00B232EC">
      <w:pPr>
        <w:pStyle w:val="4-QuestionNumberandType"/>
        <w:rPr>
          <w:color w:val="auto"/>
        </w:rPr>
      </w:pPr>
      <w:r w:rsidRPr="00E56317">
        <w:rPr>
          <w:color w:val="auto"/>
        </w:rPr>
        <w:t>Q10 [S; Grid]</w:t>
      </w:r>
    </w:p>
    <w:p w14:paraId="5EB35E40" w14:textId="70DDBF4A" w:rsidR="00161E2A" w:rsidRPr="00E56317" w:rsidRDefault="00021371" w:rsidP="00021371">
      <w:pPr>
        <w:pStyle w:val="0-Basic"/>
        <w:rPr>
          <w:color w:val="auto"/>
        </w:rPr>
      </w:pPr>
      <w:r w:rsidRPr="00E56317">
        <w:rPr>
          <w:color w:val="auto"/>
        </w:rPr>
        <w:t>During any of these floods, did you lose access to any of the following facilities or services that you used prior to the flood?</w:t>
      </w:r>
    </w:p>
    <w:p w14:paraId="18B20F6A" w14:textId="77777777" w:rsidR="00021371" w:rsidRPr="00E56317" w:rsidRDefault="00021371" w:rsidP="00021371">
      <w:pPr>
        <w:pStyle w:val="0-Basic"/>
        <w:rPr>
          <w:color w:val="auto"/>
        </w:rPr>
      </w:pPr>
    </w:p>
    <w:p w14:paraId="76B4CDB6" w14:textId="22BCDCC8" w:rsidR="00021371" w:rsidRPr="00E56317" w:rsidRDefault="00021371" w:rsidP="00021371">
      <w:pPr>
        <w:pStyle w:val="3-ProgrammingNote"/>
      </w:pPr>
      <w:r w:rsidRPr="00E56317">
        <w:t>Statement in rows:</w:t>
      </w:r>
      <w:r w:rsidR="00666C17" w:rsidRPr="00E56317">
        <w:t xml:space="preserve"> Show in same order as Q7</w:t>
      </w:r>
    </w:p>
    <w:p w14:paraId="501EB531" w14:textId="77777777" w:rsidR="004D3A14" w:rsidRPr="00E56317" w:rsidRDefault="004D3A14" w:rsidP="00021371">
      <w:pPr>
        <w:pStyle w:val="0-Basic"/>
        <w:rPr>
          <w:color w:val="auto"/>
        </w:rPr>
      </w:pPr>
    </w:p>
    <w:p w14:paraId="1144B2BC" w14:textId="519E4AA7" w:rsidR="00021371" w:rsidRPr="00E56317" w:rsidRDefault="002524D9" w:rsidP="00021371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021371" w:rsidRPr="00E56317">
        <w:rPr>
          <w:color w:val="auto"/>
        </w:rPr>
        <w:t>. Grocery store</w:t>
      </w:r>
    </w:p>
    <w:p w14:paraId="13899444" w14:textId="403D7931" w:rsidR="00021371" w:rsidRPr="00E56317" w:rsidRDefault="002524D9" w:rsidP="00021371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021371" w:rsidRPr="00E56317">
        <w:rPr>
          <w:color w:val="auto"/>
        </w:rPr>
        <w:t>. Pharmacy</w:t>
      </w:r>
    </w:p>
    <w:p w14:paraId="2009B080" w14:textId="080FCDA3" w:rsidR="00021371" w:rsidRPr="00E56317" w:rsidRDefault="002524D9" w:rsidP="00021371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021371" w:rsidRPr="00E56317">
        <w:rPr>
          <w:color w:val="auto"/>
        </w:rPr>
        <w:t xml:space="preserve">. Gas station </w:t>
      </w:r>
    </w:p>
    <w:p w14:paraId="2EC4D007" w14:textId="6B953370" w:rsidR="00021371" w:rsidRPr="00E56317" w:rsidRDefault="002524D9" w:rsidP="00021371">
      <w:pPr>
        <w:pStyle w:val="0-Basic"/>
        <w:rPr>
          <w:color w:val="auto"/>
        </w:rPr>
      </w:pPr>
      <w:r w:rsidRPr="00E56317">
        <w:rPr>
          <w:color w:val="auto"/>
        </w:rPr>
        <w:t>d</w:t>
      </w:r>
      <w:r w:rsidR="00021371" w:rsidRPr="00E56317">
        <w:rPr>
          <w:color w:val="auto"/>
        </w:rPr>
        <w:t>. Healthcare facility</w:t>
      </w:r>
    </w:p>
    <w:p w14:paraId="7F697234" w14:textId="702A3CFA" w:rsidR="00021371" w:rsidRPr="00E56317" w:rsidRDefault="002524D9" w:rsidP="00021371">
      <w:pPr>
        <w:pStyle w:val="0-Basic"/>
        <w:rPr>
          <w:color w:val="auto"/>
        </w:rPr>
      </w:pPr>
      <w:r w:rsidRPr="00E56317">
        <w:rPr>
          <w:color w:val="auto"/>
        </w:rPr>
        <w:t>e</w:t>
      </w:r>
      <w:r w:rsidR="00021371" w:rsidRPr="00E56317">
        <w:rPr>
          <w:color w:val="auto"/>
        </w:rPr>
        <w:t>. Social services [</w:t>
      </w:r>
      <w:r w:rsidR="00021371" w:rsidRPr="00E56317">
        <w:rPr>
          <w:b/>
          <w:color w:val="auto"/>
        </w:rPr>
        <w:t>Do not show if Q7_</w:t>
      </w:r>
      <w:r w:rsidRPr="00E56317">
        <w:rPr>
          <w:b/>
          <w:color w:val="auto"/>
        </w:rPr>
        <w:t>e= 2</w:t>
      </w:r>
      <w:r w:rsidR="00021371" w:rsidRPr="00E56317">
        <w:rPr>
          <w:b/>
          <w:color w:val="auto"/>
        </w:rPr>
        <w:t xml:space="preserve"> “Not Applicable”</w:t>
      </w:r>
      <w:r w:rsidR="00021371" w:rsidRPr="00E56317">
        <w:rPr>
          <w:color w:val="auto"/>
        </w:rPr>
        <w:t>]</w:t>
      </w:r>
    </w:p>
    <w:p w14:paraId="0B4F25F6" w14:textId="6232BB33" w:rsidR="00021371" w:rsidRPr="00E56317" w:rsidRDefault="002524D9" w:rsidP="00021371">
      <w:pPr>
        <w:pStyle w:val="0-Basic"/>
        <w:rPr>
          <w:color w:val="auto"/>
        </w:rPr>
      </w:pPr>
      <w:r w:rsidRPr="00E56317">
        <w:rPr>
          <w:color w:val="auto"/>
        </w:rPr>
        <w:t>f</w:t>
      </w:r>
      <w:r w:rsidR="00021371" w:rsidRPr="00E56317">
        <w:rPr>
          <w:color w:val="auto"/>
        </w:rPr>
        <w:t>. Place of work [</w:t>
      </w:r>
      <w:r w:rsidR="00021371" w:rsidRPr="00E56317">
        <w:rPr>
          <w:b/>
          <w:color w:val="auto"/>
        </w:rPr>
        <w:t>Do not show if Q7_</w:t>
      </w:r>
      <w:r w:rsidRPr="00E56317">
        <w:rPr>
          <w:b/>
          <w:color w:val="auto"/>
        </w:rPr>
        <w:t>f= 2</w:t>
      </w:r>
      <w:r w:rsidR="00021371" w:rsidRPr="00E56317">
        <w:rPr>
          <w:b/>
          <w:color w:val="auto"/>
        </w:rPr>
        <w:t xml:space="preserve"> “Not Applicable”</w:t>
      </w:r>
      <w:r w:rsidR="00021371" w:rsidRPr="00E56317">
        <w:rPr>
          <w:color w:val="auto"/>
        </w:rPr>
        <w:t>]</w:t>
      </w:r>
    </w:p>
    <w:p w14:paraId="76700596" w14:textId="1992D76D" w:rsidR="00021371" w:rsidRPr="00E56317" w:rsidRDefault="002524D9" w:rsidP="00021371">
      <w:pPr>
        <w:pStyle w:val="0-Basic"/>
        <w:rPr>
          <w:color w:val="auto"/>
        </w:rPr>
      </w:pPr>
      <w:r w:rsidRPr="00E56317">
        <w:rPr>
          <w:color w:val="auto"/>
        </w:rPr>
        <w:t>g</w:t>
      </w:r>
      <w:r w:rsidR="00021371" w:rsidRPr="00E56317">
        <w:rPr>
          <w:color w:val="auto"/>
        </w:rPr>
        <w:t>. School [</w:t>
      </w:r>
      <w:r w:rsidR="001527CD" w:rsidRPr="00E56317">
        <w:rPr>
          <w:b/>
          <w:color w:val="auto"/>
        </w:rPr>
        <w:t xml:space="preserve">Do </w:t>
      </w:r>
      <w:r w:rsidR="00021371" w:rsidRPr="00E56317">
        <w:rPr>
          <w:b/>
          <w:color w:val="auto"/>
        </w:rPr>
        <w:t>not show if Q7_</w:t>
      </w:r>
      <w:r w:rsidRPr="00E56317">
        <w:rPr>
          <w:b/>
          <w:color w:val="auto"/>
        </w:rPr>
        <w:t>g= 2</w:t>
      </w:r>
      <w:r w:rsidR="00021371" w:rsidRPr="00E56317">
        <w:rPr>
          <w:b/>
          <w:color w:val="auto"/>
        </w:rPr>
        <w:t xml:space="preserve"> “Not Applicable”</w:t>
      </w:r>
      <w:r w:rsidR="00021371" w:rsidRPr="00E56317">
        <w:rPr>
          <w:color w:val="auto"/>
        </w:rPr>
        <w:t>]</w:t>
      </w:r>
    </w:p>
    <w:p w14:paraId="127A3E4D" w14:textId="77777777" w:rsidR="00021371" w:rsidRPr="00E56317" w:rsidRDefault="00021371" w:rsidP="00021371">
      <w:pPr>
        <w:pStyle w:val="0-Basic"/>
        <w:rPr>
          <w:color w:val="auto"/>
        </w:rPr>
      </w:pPr>
    </w:p>
    <w:p w14:paraId="026495D3" w14:textId="017CF071" w:rsidR="001527CD" w:rsidRPr="00E56317" w:rsidRDefault="004D3A14" w:rsidP="001527CD">
      <w:pPr>
        <w:pStyle w:val="3-ProgrammingNote"/>
      </w:pPr>
      <w:r w:rsidRPr="00E56317">
        <w:t xml:space="preserve">Responses </w:t>
      </w:r>
      <w:r w:rsidR="001527CD" w:rsidRPr="00E56317">
        <w:t>in columns:</w:t>
      </w:r>
    </w:p>
    <w:p w14:paraId="16182A2B" w14:textId="77777777" w:rsidR="00EF2B48" w:rsidRPr="00E56317" w:rsidRDefault="00EF2B48" w:rsidP="00021371">
      <w:pPr>
        <w:pStyle w:val="0-Basic"/>
        <w:rPr>
          <w:color w:val="auto"/>
        </w:rPr>
      </w:pPr>
    </w:p>
    <w:p w14:paraId="3F783A62" w14:textId="50FA7095" w:rsidR="001527CD" w:rsidRPr="00E56317" w:rsidRDefault="005D7F14" w:rsidP="00021371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1527CD" w:rsidRPr="00E56317">
        <w:rPr>
          <w:color w:val="auto"/>
        </w:rPr>
        <w:t>. Yes</w:t>
      </w:r>
    </w:p>
    <w:p w14:paraId="67D4796C" w14:textId="37AA63DF" w:rsidR="001527CD" w:rsidRPr="00E56317" w:rsidRDefault="005D7F14" w:rsidP="00021371">
      <w:pPr>
        <w:pStyle w:val="0-Basic"/>
        <w:rPr>
          <w:color w:val="auto"/>
        </w:rPr>
      </w:pPr>
      <w:r w:rsidRPr="00E56317">
        <w:rPr>
          <w:color w:val="auto"/>
        </w:rPr>
        <w:t>2</w:t>
      </w:r>
      <w:r w:rsidR="001527CD" w:rsidRPr="00E56317">
        <w:rPr>
          <w:color w:val="auto"/>
        </w:rPr>
        <w:t>. No</w:t>
      </w:r>
    </w:p>
    <w:p w14:paraId="6E5C249A" w14:textId="77777777" w:rsidR="001527CD" w:rsidRPr="00E56317" w:rsidRDefault="001527CD" w:rsidP="00021371">
      <w:pPr>
        <w:pStyle w:val="0-Basic"/>
        <w:rPr>
          <w:color w:val="auto"/>
        </w:rPr>
      </w:pPr>
    </w:p>
    <w:p w14:paraId="402D4F8F" w14:textId="77777777" w:rsidR="004D3A14" w:rsidRPr="00E56317" w:rsidRDefault="004D3A14" w:rsidP="00021371">
      <w:pPr>
        <w:pStyle w:val="0-Basic"/>
        <w:rPr>
          <w:color w:val="auto"/>
        </w:rPr>
      </w:pPr>
    </w:p>
    <w:p w14:paraId="22339C69" w14:textId="68A068D5" w:rsidR="00BD5988" w:rsidRPr="00E56317" w:rsidRDefault="00BD5988" w:rsidP="00BD5988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 xml:space="preserve">Base: </w:t>
      </w:r>
      <w:r w:rsidR="001527CD" w:rsidRPr="00E56317">
        <w:rPr>
          <w:color w:val="auto"/>
          <w:lang w:eastAsia="nl-NL"/>
        </w:rPr>
        <w:t>If a</w:t>
      </w:r>
      <w:r w:rsidR="005D7F14" w:rsidRPr="00E56317">
        <w:rPr>
          <w:color w:val="auto"/>
          <w:lang w:eastAsia="nl-NL"/>
        </w:rPr>
        <w:t>ny items (Yes) selected in Q10_a – Q10_</w:t>
      </w:r>
      <w:r w:rsidR="00BA2737" w:rsidRPr="00E56317">
        <w:rPr>
          <w:color w:val="auto"/>
          <w:lang w:eastAsia="nl-NL"/>
        </w:rPr>
        <w:t>d</w:t>
      </w:r>
    </w:p>
    <w:p w14:paraId="310435D9" w14:textId="35F269A6" w:rsidR="00BD5988" w:rsidRPr="00E56317" w:rsidRDefault="001527CD" w:rsidP="007202E8">
      <w:pPr>
        <w:pStyle w:val="4-QuestionNumberandType"/>
        <w:rPr>
          <w:color w:val="auto"/>
        </w:rPr>
      </w:pPr>
      <w:r w:rsidRPr="00E56317">
        <w:rPr>
          <w:color w:val="auto"/>
        </w:rPr>
        <w:t xml:space="preserve">Q11 </w:t>
      </w:r>
      <w:r w:rsidR="00A75962" w:rsidRPr="00E56317">
        <w:rPr>
          <w:color w:val="auto"/>
        </w:rPr>
        <w:t>[</w:t>
      </w:r>
      <w:r w:rsidR="00EF2B48" w:rsidRPr="00E56317">
        <w:rPr>
          <w:color w:val="auto"/>
        </w:rPr>
        <w:t xml:space="preserve">N, Grid </w:t>
      </w:r>
      <w:r w:rsidR="00A75962" w:rsidRPr="00E56317">
        <w:rPr>
          <w:color w:val="auto"/>
        </w:rPr>
        <w:t>]</w:t>
      </w:r>
    </w:p>
    <w:p w14:paraId="0992872C" w14:textId="655B4A6B" w:rsidR="00B13771" w:rsidRPr="00E56317" w:rsidRDefault="00A75962" w:rsidP="00A75962">
      <w:pPr>
        <w:pStyle w:val="0-Basic"/>
        <w:rPr>
          <w:color w:val="auto"/>
        </w:rPr>
      </w:pPr>
      <w:r w:rsidRPr="00E56317">
        <w:rPr>
          <w:color w:val="auto"/>
        </w:rPr>
        <w:t xml:space="preserve">If available, about how many minutes did you need to travel </w:t>
      </w:r>
      <w:r w:rsidR="00FA1C04" w:rsidRPr="00E56317">
        <w:rPr>
          <w:color w:val="auto"/>
        </w:rPr>
        <w:t xml:space="preserve">one-way </w:t>
      </w:r>
      <w:r w:rsidRPr="00E56317">
        <w:rPr>
          <w:color w:val="auto"/>
        </w:rPr>
        <w:t>in order to get to an alternative facility?</w:t>
      </w:r>
    </w:p>
    <w:p w14:paraId="08014DC3" w14:textId="77777777" w:rsidR="00A75962" w:rsidRPr="00E56317" w:rsidRDefault="00A75962" w:rsidP="00A75962">
      <w:pPr>
        <w:pStyle w:val="0-Basic"/>
        <w:rPr>
          <w:color w:val="auto"/>
        </w:rPr>
      </w:pPr>
    </w:p>
    <w:p w14:paraId="01AB8073" w14:textId="2EE7A5E5" w:rsidR="00A75962" w:rsidRPr="00E56317" w:rsidRDefault="00A75962" w:rsidP="00A75962">
      <w:pPr>
        <w:pStyle w:val="3-ProgrammingNote"/>
      </w:pPr>
      <w:r w:rsidRPr="00E56317">
        <w:t>Statement in rows:</w:t>
      </w:r>
      <w:r w:rsidR="00666C17" w:rsidRPr="00E56317">
        <w:t xml:space="preserve"> Same order as Q10</w:t>
      </w:r>
    </w:p>
    <w:p w14:paraId="4D4789B8" w14:textId="77777777" w:rsidR="00EF2B48" w:rsidRPr="00E56317" w:rsidRDefault="00EF2B48" w:rsidP="00A75962">
      <w:pPr>
        <w:pStyle w:val="0-Basic"/>
        <w:rPr>
          <w:color w:val="auto"/>
        </w:rPr>
      </w:pPr>
    </w:p>
    <w:p w14:paraId="2B6B6D88" w14:textId="4C537BA4" w:rsidR="00A75962" w:rsidRPr="00E56317" w:rsidRDefault="005D7F14" w:rsidP="00A75962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A75962" w:rsidRPr="00E56317">
        <w:rPr>
          <w:color w:val="auto"/>
        </w:rPr>
        <w:t>. Grocery store</w:t>
      </w:r>
    </w:p>
    <w:p w14:paraId="5355C543" w14:textId="5B2F7BAE" w:rsidR="00A75962" w:rsidRPr="00E56317" w:rsidRDefault="005D7F14" w:rsidP="00A75962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A75962" w:rsidRPr="00E56317">
        <w:rPr>
          <w:color w:val="auto"/>
        </w:rPr>
        <w:t>. Pharmacy</w:t>
      </w:r>
    </w:p>
    <w:p w14:paraId="1C7D776E" w14:textId="2A43B2B9" w:rsidR="00A75962" w:rsidRPr="00E56317" w:rsidRDefault="005D7F14" w:rsidP="00A75962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A75962" w:rsidRPr="00E56317">
        <w:rPr>
          <w:color w:val="auto"/>
        </w:rPr>
        <w:t xml:space="preserve">. Gas station </w:t>
      </w:r>
    </w:p>
    <w:p w14:paraId="145B7382" w14:textId="75BBCC34" w:rsidR="00A75962" w:rsidRPr="00E56317" w:rsidRDefault="005D7F14" w:rsidP="00A75962">
      <w:pPr>
        <w:pStyle w:val="0-Basic"/>
        <w:rPr>
          <w:color w:val="auto"/>
        </w:rPr>
      </w:pPr>
      <w:r w:rsidRPr="00E56317">
        <w:rPr>
          <w:color w:val="auto"/>
        </w:rPr>
        <w:t>d</w:t>
      </w:r>
      <w:r w:rsidR="00A75962" w:rsidRPr="00E56317">
        <w:rPr>
          <w:color w:val="auto"/>
        </w:rPr>
        <w:t>. Healthcare facility</w:t>
      </w:r>
    </w:p>
    <w:p w14:paraId="3510DFD9" w14:textId="77777777" w:rsidR="00A75962" w:rsidRPr="00E56317" w:rsidRDefault="00A75962" w:rsidP="00A75962">
      <w:pPr>
        <w:pStyle w:val="0-Basic"/>
        <w:rPr>
          <w:color w:val="auto"/>
        </w:rPr>
      </w:pPr>
    </w:p>
    <w:p w14:paraId="283A3FE0" w14:textId="77777777" w:rsidR="00A75962" w:rsidRPr="00E56317" w:rsidRDefault="00A75962" w:rsidP="00A75962">
      <w:pPr>
        <w:pStyle w:val="3-ProgrammingNote"/>
      </w:pPr>
      <w:r w:rsidRPr="00E56317">
        <w:t>Scripter: Please insert number box for all statements.</w:t>
      </w:r>
    </w:p>
    <w:p w14:paraId="5DB1344A" w14:textId="77777777" w:rsidR="00A75962" w:rsidRPr="00E56317" w:rsidRDefault="00A75962" w:rsidP="00A75962">
      <w:pPr>
        <w:pStyle w:val="0-Basic"/>
        <w:rPr>
          <w:color w:val="auto"/>
        </w:rPr>
      </w:pPr>
    </w:p>
    <w:p w14:paraId="722FD265" w14:textId="5440E690" w:rsidR="00A75962" w:rsidRPr="00E56317" w:rsidRDefault="00EF2B48" w:rsidP="00A75962">
      <w:pPr>
        <w:pStyle w:val="3-ProgrammingNote"/>
      </w:pPr>
      <w:r w:rsidRPr="00E56317">
        <w:t xml:space="preserve">Responses </w:t>
      </w:r>
      <w:r w:rsidR="00A75962" w:rsidRPr="00E56317">
        <w:t>in columns:</w:t>
      </w:r>
    </w:p>
    <w:p w14:paraId="4C7B4850" w14:textId="77777777" w:rsidR="00EF2B48" w:rsidRPr="00E56317" w:rsidRDefault="00EF2B48" w:rsidP="00A75962">
      <w:pPr>
        <w:pStyle w:val="0-Basic"/>
        <w:rPr>
          <w:color w:val="auto"/>
        </w:rPr>
      </w:pPr>
    </w:p>
    <w:p w14:paraId="2FA772E4" w14:textId="6C199373" w:rsidR="00A75962" w:rsidRPr="00E56317" w:rsidRDefault="005D7F14" w:rsidP="00A75962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A75962" w:rsidRPr="00E56317">
        <w:rPr>
          <w:color w:val="auto"/>
        </w:rPr>
        <w:t>. [</w:t>
      </w:r>
      <w:r w:rsidR="00A75962" w:rsidRPr="00E56317">
        <w:rPr>
          <w:b/>
          <w:color w:val="auto"/>
        </w:rPr>
        <w:t>Number box</w:t>
      </w:r>
      <w:r w:rsidR="0028442A" w:rsidRPr="00E56317">
        <w:rPr>
          <w:b/>
          <w:color w:val="auto"/>
        </w:rPr>
        <w:t xml:space="preserve"> - Range 0 to 180</w:t>
      </w:r>
      <w:r w:rsidR="00A75962" w:rsidRPr="00E56317">
        <w:rPr>
          <w:color w:val="auto"/>
        </w:rPr>
        <w:t xml:space="preserve">] </w:t>
      </w:r>
      <w:r w:rsidR="00560C74" w:rsidRPr="00E56317">
        <w:rPr>
          <w:color w:val="auto"/>
        </w:rPr>
        <w:t>M</w:t>
      </w:r>
      <w:r w:rsidR="00A75962" w:rsidRPr="00E56317">
        <w:rPr>
          <w:color w:val="auto"/>
        </w:rPr>
        <w:t>inutes</w:t>
      </w:r>
    </w:p>
    <w:p w14:paraId="45EF5498" w14:textId="7C420745" w:rsidR="00A75962" w:rsidRPr="00E56317" w:rsidRDefault="005D7F14" w:rsidP="00A75962">
      <w:r w:rsidRPr="00E56317">
        <w:t>2</w:t>
      </w:r>
      <w:r w:rsidR="00A75962" w:rsidRPr="00E56317">
        <w:t xml:space="preserve">. </w:t>
      </w:r>
      <w:r w:rsidR="00A75962" w:rsidRPr="00E56317">
        <w:rPr>
          <w:rFonts w:cs="Arial"/>
          <w:sz w:val="20"/>
          <w:szCs w:val="20"/>
        </w:rPr>
        <w:t>Alternative facility not available</w:t>
      </w:r>
      <w:r w:rsidR="00A75962" w:rsidRPr="00E56317">
        <w:t xml:space="preserve"> [</w:t>
      </w:r>
      <w:r w:rsidR="00A75962" w:rsidRPr="00E56317">
        <w:rPr>
          <w:b/>
        </w:rPr>
        <w:t>Exclusive</w:t>
      </w:r>
      <w:r w:rsidR="00A75962" w:rsidRPr="00E56317">
        <w:t xml:space="preserve">] </w:t>
      </w:r>
    </w:p>
    <w:p w14:paraId="36C4E823" w14:textId="77777777" w:rsidR="00386C06" w:rsidRPr="00E56317" w:rsidRDefault="00386C06" w:rsidP="00685A3A"/>
    <w:p w14:paraId="736DFC5B" w14:textId="77777777" w:rsidR="00EF2B48" w:rsidRPr="00E56317" w:rsidRDefault="00EF2B48" w:rsidP="00685A3A"/>
    <w:p w14:paraId="3B0A5AB6" w14:textId="77777777" w:rsidR="00386C06" w:rsidRPr="00E56317" w:rsidRDefault="00386C06" w:rsidP="00386C06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>Base: All respondents</w:t>
      </w:r>
    </w:p>
    <w:p w14:paraId="1746C359" w14:textId="0434A103" w:rsidR="00386C06" w:rsidRPr="00E56317" w:rsidRDefault="00A75962" w:rsidP="00386C06">
      <w:pPr>
        <w:pStyle w:val="4-QuestionNumberandType"/>
        <w:rPr>
          <w:color w:val="auto"/>
        </w:rPr>
      </w:pPr>
      <w:r w:rsidRPr="00E56317">
        <w:rPr>
          <w:color w:val="auto"/>
        </w:rPr>
        <w:t>Q12 [S</w:t>
      </w:r>
      <w:r w:rsidR="00386C06" w:rsidRPr="00E56317">
        <w:rPr>
          <w:color w:val="auto"/>
        </w:rPr>
        <w:t>]</w:t>
      </w:r>
    </w:p>
    <w:p w14:paraId="10C0EEE6" w14:textId="719DC36E" w:rsidR="00386C06" w:rsidRPr="00E56317" w:rsidRDefault="00A75962" w:rsidP="00A75962">
      <w:pPr>
        <w:pStyle w:val="0-Basic"/>
        <w:rPr>
          <w:color w:val="auto"/>
        </w:rPr>
      </w:pPr>
      <w:r w:rsidRPr="00E56317">
        <w:rPr>
          <w:color w:val="auto"/>
        </w:rPr>
        <w:t xml:space="preserve">Suppose there is an online public forum where local government officials are trying to gather people’s opinions about a new </w:t>
      </w:r>
      <w:r w:rsidRPr="00E56317">
        <w:rPr>
          <w:b/>
          <w:color w:val="auto"/>
        </w:rPr>
        <w:t>[insert infrastructure variable assigned in Q3 - storm water drainage system to mitigate flooding; power plant to meet power demands]</w:t>
      </w:r>
      <w:r w:rsidR="00E04F87" w:rsidRPr="00E56317">
        <w:rPr>
          <w:color w:val="auto"/>
        </w:rPr>
        <w:t xml:space="preserve"> in your community. </w:t>
      </w:r>
      <w:r w:rsidRPr="00E56317">
        <w:rPr>
          <w:color w:val="auto"/>
        </w:rPr>
        <w:t>Would you be willing to spend some time at this online forum to provide your opinions?</w:t>
      </w:r>
    </w:p>
    <w:p w14:paraId="4C5F57A9" w14:textId="77777777" w:rsidR="00E04F87" w:rsidRPr="00E56317" w:rsidRDefault="00E04F87" w:rsidP="00A75962">
      <w:pPr>
        <w:pStyle w:val="0-Basic"/>
        <w:rPr>
          <w:color w:val="auto"/>
        </w:rPr>
      </w:pPr>
    </w:p>
    <w:p w14:paraId="00B2BC40" w14:textId="04C9E17B" w:rsidR="00E04F87" w:rsidRPr="00E56317" w:rsidRDefault="00E04F87" w:rsidP="00A75962">
      <w:pPr>
        <w:pStyle w:val="0-Basic"/>
        <w:rPr>
          <w:color w:val="auto"/>
        </w:rPr>
      </w:pPr>
      <w:r w:rsidRPr="00E56317">
        <w:rPr>
          <w:color w:val="auto"/>
        </w:rPr>
        <w:t>1. Yes</w:t>
      </w:r>
    </w:p>
    <w:p w14:paraId="63EC8C29" w14:textId="4FDBEFCB" w:rsidR="00E04F87" w:rsidRPr="00E56317" w:rsidRDefault="00E04F87" w:rsidP="00A75962">
      <w:pPr>
        <w:pStyle w:val="0-Basic"/>
        <w:rPr>
          <w:color w:val="auto"/>
        </w:rPr>
      </w:pPr>
      <w:r w:rsidRPr="00E56317">
        <w:rPr>
          <w:color w:val="auto"/>
        </w:rPr>
        <w:t>2. No</w:t>
      </w:r>
    </w:p>
    <w:p w14:paraId="54999E8F" w14:textId="0DB55000" w:rsidR="00386C06" w:rsidRPr="00E56317" w:rsidRDefault="00386C06" w:rsidP="00386C06">
      <w:pPr>
        <w:ind w:left="709" w:hanging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5D772CC9" w14:textId="07D40DB9" w:rsidR="00666C17" w:rsidRPr="00E56317" w:rsidRDefault="00666C17">
      <w:pPr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E56317">
        <w:rPr>
          <w:rFonts w:asciiTheme="majorHAnsi" w:hAnsiTheme="majorHAnsi" w:cstheme="majorHAnsi"/>
          <w:b/>
          <w:sz w:val="20"/>
          <w:szCs w:val="20"/>
          <w:lang w:val="en-US"/>
        </w:rPr>
        <w:br w:type="page"/>
      </w:r>
    </w:p>
    <w:p w14:paraId="6D1F34C7" w14:textId="77777777" w:rsidR="00EF2B48" w:rsidRPr="00E56317" w:rsidRDefault="00EF2B48" w:rsidP="00386C06">
      <w:pPr>
        <w:ind w:left="709" w:hanging="709"/>
        <w:rPr>
          <w:rFonts w:asciiTheme="majorHAnsi" w:hAnsiTheme="majorHAnsi" w:cstheme="majorHAnsi"/>
          <w:b/>
          <w:sz w:val="20"/>
          <w:szCs w:val="20"/>
          <w:lang w:val="en-US"/>
        </w:rPr>
      </w:pPr>
    </w:p>
    <w:p w14:paraId="443B3DC3" w14:textId="586CFC7A" w:rsidR="00386C06" w:rsidRPr="00E56317" w:rsidRDefault="00386C06" w:rsidP="00E04F87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 xml:space="preserve">Base: </w:t>
      </w:r>
      <w:r w:rsidR="00E04F87" w:rsidRPr="00E56317">
        <w:rPr>
          <w:color w:val="auto"/>
          <w:lang w:eastAsia="nl-NL"/>
        </w:rPr>
        <w:t>If Q12= 1 (Yes)</w:t>
      </w:r>
    </w:p>
    <w:p w14:paraId="2FBD4A11" w14:textId="1B649E02" w:rsidR="00386C06" w:rsidRPr="00E56317" w:rsidRDefault="00386C06" w:rsidP="00386C06">
      <w:pPr>
        <w:pStyle w:val="4-QuestionNumberandType"/>
        <w:rPr>
          <w:color w:val="auto"/>
        </w:rPr>
      </w:pPr>
      <w:r w:rsidRPr="00E56317">
        <w:rPr>
          <w:color w:val="auto"/>
        </w:rPr>
        <w:t>Q</w:t>
      </w:r>
      <w:r w:rsidR="00E04F87" w:rsidRPr="00E56317">
        <w:rPr>
          <w:color w:val="auto"/>
        </w:rPr>
        <w:t>12a</w:t>
      </w:r>
      <w:r w:rsidRPr="00E56317">
        <w:rPr>
          <w:color w:val="auto"/>
        </w:rPr>
        <w:t xml:space="preserve"> [S]</w:t>
      </w:r>
      <w:r w:rsidRPr="00E56317">
        <w:rPr>
          <w:color w:val="auto"/>
        </w:rPr>
        <w:tab/>
      </w:r>
    </w:p>
    <w:p w14:paraId="28194980" w14:textId="058DC240" w:rsidR="00386C06" w:rsidRPr="00E56317" w:rsidRDefault="00E04F87" w:rsidP="00E04F87">
      <w:pPr>
        <w:pStyle w:val="0-Basic"/>
        <w:rPr>
          <w:color w:val="auto"/>
        </w:rPr>
      </w:pPr>
      <w:r w:rsidRPr="00E56317">
        <w:rPr>
          <w:color w:val="auto"/>
        </w:rPr>
        <w:t>How much time would you be willing to spend there to provide your opinions?</w:t>
      </w:r>
    </w:p>
    <w:p w14:paraId="2BAD853B" w14:textId="77777777" w:rsidR="00EA2E55" w:rsidRPr="00E56317" w:rsidRDefault="00EA2E55" w:rsidP="00E04F87">
      <w:pPr>
        <w:pStyle w:val="0-Basic"/>
        <w:rPr>
          <w:color w:val="auto"/>
        </w:rPr>
      </w:pPr>
    </w:p>
    <w:p w14:paraId="1EA42E3D" w14:textId="7B54E028" w:rsidR="00E04F87" w:rsidRPr="00E56317" w:rsidRDefault="00E04F87" w:rsidP="00E04F87">
      <w:pPr>
        <w:pStyle w:val="0-Basic"/>
        <w:rPr>
          <w:color w:val="auto"/>
        </w:rPr>
      </w:pPr>
      <w:r w:rsidRPr="00E56317">
        <w:rPr>
          <w:color w:val="auto"/>
        </w:rPr>
        <w:t>1. 1-10 minutes</w:t>
      </w:r>
    </w:p>
    <w:p w14:paraId="75D0CA5D" w14:textId="77777777" w:rsidR="00E04F87" w:rsidRPr="00E56317" w:rsidRDefault="00E04F87" w:rsidP="00E04F87">
      <w:pPr>
        <w:pStyle w:val="0-Basic"/>
        <w:rPr>
          <w:color w:val="auto"/>
        </w:rPr>
      </w:pPr>
      <w:r w:rsidRPr="00E56317">
        <w:rPr>
          <w:color w:val="auto"/>
        </w:rPr>
        <w:t>2. 11-20 minutes</w:t>
      </w:r>
    </w:p>
    <w:p w14:paraId="46F376DA" w14:textId="50DF1923" w:rsidR="00E04F87" w:rsidRPr="00E56317" w:rsidRDefault="00E04F87" w:rsidP="00E04F87">
      <w:pPr>
        <w:pStyle w:val="0-Basic"/>
        <w:rPr>
          <w:color w:val="auto"/>
        </w:rPr>
      </w:pPr>
      <w:r w:rsidRPr="00E56317">
        <w:rPr>
          <w:color w:val="auto"/>
        </w:rPr>
        <w:t>3. 21-30 minutes</w:t>
      </w:r>
    </w:p>
    <w:p w14:paraId="18E8DFCF" w14:textId="19D43845" w:rsidR="00386C06" w:rsidRPr="00E56317" w:rsidRDefault="00E04F87" w:rsidP="00E04F87">
      <w:pPr>
        <w:pStyle w:val="0-Basic"/>
        <w:rPr>
          <w:color w:val="auto"/>
        </w:rPr>
      </w:pPr>
      <w:r w:rsidRPr="00E56317">
        <w:rPr>
          <w:color w:val="auto"/>
        </w:rPr>
        <w:t>4. Over 30 minutes</w:t>
      </w:r>
    </w:p>
    <w:p w14:paraId="3ADCE2A7" w14:textId="77777777" w:rsidR="00EA2E55" w:rsidRPr="00E56317" w:rsidRDefault="00EA2E55" w:rsidP="00E04F87">
      <w:pPr>
        <w:pStyle w:val="0-Basic"/>
        <w:rPr>
          <w:color w:val="auto"/>
        </w:rPr>
      </w:pPr>
    </w:p>
    <w:p w14:paraId="66CFA39A" w14:textId="77777777" w:rsidR="005A6524" w:rsidRPr="00E56317" w:rsidRDefault="005A6524" w:rsidP="00E04F87">
      <w:pPr>
        <w:pStyle w:val="0-Basic"/>
        <w:rPr>
          <w:color w:val="auto"/>
        </w:rPr>
      </w:pPr>
    </w:p>
    <w:p w14:paraId="38DEC63E" w14:textId="77777777" w:rsidR="00386C06" w:rsidRPr="00E56317" w:rsidRDefault="00386C06" w:rsidP="00386C06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>Base: All respondents</w:t>
      </w:r>
    </w:p>
    <w:p w14:paraId="111FF34B" w14:textId="1179EF66" w:rsidR="00386C06" w:rsidRPr="00E56317" w:rsidRDefault="00E04F87" w:rsidP="005013BF">
      <w:pPr>
        <w:pStyle w:val="4-QuestionNumberandType"/>
        <w:rPr>
          <w:color w:val="auto"/>
        </w:rPr>
      </w:pPr>
      <w:r w:rsidRPr="00E56317">
        <w:rPr>
          <w:color w:val="auto"/>
        </w:rPr>
        <w:t>Q13</w:t>
      </w:r>
      <w:r w:rsidR="00386C06" w:rsidRPr="00E56317">
        <w:rPr>
          <w:color w:val="auto"/>
        </w:rPr>
        <w:t xml:space="preserve"> [</w:t>
      </w:r>
      <w:r w:rsidRPr="00E56317">
        <w:rPr>
          <w:color w:val="auto"/>
        </w:rPr>
        <w:t>S</w:t>
      </w:r>
      <w:r w:rsidR="00386C06" w:rsidRPr="00E56317">
        <w:rPr>
          <w:color w:val="auto"/>
        </w:rPr>
        <w:t>]</w:t>
      </w:r>
    </w:p>
    <w:p w14:paraId="3DCE1576" w14:textId="572D97D1" w:rsidR="00386C06" w:rsidRPr="00E56317" w:rsidRDefault="00E04F87" w:rsidP="00E04F87">
      <w:pPr>
        <w:pStyle w:val="0-Basic"/>
        <w:rPr>
          <w:color w:val="auto"/>
        </w:rPr>
      </w:pPr>
      <w:r w:rsidRPr="00E56317">
        <w:rPr>
          <w:color w:val="auto"/>
        </w:rPr>
        <w:t>Would you be willing to pay [</w:t>
      </w:r>
      <w:r w:rsidRPr="00E56317">
        <w:rPr>
          <w:b/>
          <w:color w:val="auto"/>
        </w:rPr>
        <w:t>randomly assign $ variable with equal distribution across these (3) amounts:  $5; $10; $15</w:t>
      </w:r>
      <w:r w:rsidRPr="00E56317">
        <w:rPr>
          <w:color w:val="auto"/>
        </w:rPr>
        <w:t xml:space="preserve">] more per month on your utility bill to support a new </w:t>
      </w:r>
      <w:r w:rsidRPr="00E56317">
        <w:rPr>
          <w:b/>
          <w:color w:val="auto"/>
        </w:rPr>
        <w:t>[insert infrastructure variable assigned in Q3 – storm water drainage system to mitigate flooding; power plant to meet power demands</w:t>
      </w:r>
      <w:r w:rsidRPr="00E56317">
        <w:rPr>
          <w:color w:val="auto"/>
        </w:rPr>
        <w:t>] in your community?</w:t>
      </w:r>
    </w:p>
    <w:p w14:paraId="013D142E" w14:textId="77777777" w:rsidR="00E04F87" w:rsidRPr="00E56317" w:rsidRDefault="00E04F87" w:rsidP="00E04F87">
      <w:pPr>
        <w:pStyle w:val="0-Basic"/>
        <w:rPr>
          <w:color w:val="auto"/>
        </w:rPr>
      </w:pPr>
    </w:p>
    <w:p w14:paraId="1F3BD658" w14:textId="2BBFA698" w:rsidR="00E04F87" w:rsidRPr="00E56317" w:rsidRDefault="00E04F87" w:rsidP="00E04F87">
      <w:pPr>
        <w:pStyle w:val="0-Basic"/>
        <w:rPr>
          <w:color w:val="auto"/>
        </w:rPr>
      </w:pPr>
      <w:r w:rsidRPr="00E56317">
        <w:rPr>
          <w:color w:val="auto"/>
        </w:rPr>
        <w:t>1. Yes</w:t>
      </w:r>
    </w:p>
    <w:p w14:paraId="559AB932" w14:textId="7266D4E8" w:rsidR="00E04F87" w:rsidRPr="00E56317" w:rsidRDefault="00E04F87" w:rsidP="00E04F87">
      <w:pPr>
        <w:pStyle w:val="0-Basic"/>
        <w:rPr>
          <w:color w:val="auto"/>
        </w:rPr>
      </w:pPr>
      <w:r w:rsidRPr="00E56317">
        <w:rPr>
          <w:color w:val="auto"/>
        </w:rPr>
        <w:t>2. No</w:t>
      </w:r>
    </w:p>
    <w:p w14:paraId="582E3F3E" w14:textId="77777777" w:rsidR="00E04F87" w:rsidRPr="00E56317" w:rsidRDefault="00E04F87" w:rsidP="00E04F87">
      <w:pPr>
        <w:pStyle w:val="0-Basic"/>
        <w:rPr>
          <w:color w:val="auto"/>
        </w:rPr>
      </w:pPr>
    </w:p>
    <w:p w14:paraId="54F44C23" w14:textId="77777777" w:rsidR="00EF2B48" w:rsidRPr="00E56317" w:rsidRDefault="00EF2B48" w:rsidP="00E04F87">
      <w:pPr>
        <w:pStyle w:val="0-Basic"/>
        <w:rPr>
          <w:color w:val="auto"/>
        </w:rPr>
      </w:pPr>
    </w:p>
    <w:p w14:paraId="261A22F7" w14:textId="77777777" w:rsidR="00386C06" w:rsidRPr="00E56317" w:rsidRDefault="00386C06" w:rsidP="00386C06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>Base: All respondents</w:t>
      </w:r>
    </w:p>
    <w:p w14:paraId="7373B2D3" w14:textId="26F03101" w:rsidR="00386C06" w:rsidRPr="00E56317" w:rsidRDefault="00E04F87" w:rsidP="005013BF">
      <w:pPr>
        <w:pStyle w:val="4-QuestionNumberandType"/>
        <w:rPr>
          <w:color w:val="auto"/>
        </w:rPr>
      </w:pPr>
      <w:r w:rsidRPr="00E56317">
        <w:rPr>
          <w:color w:val="auto"/>
        </w:rPr>
        <w:t>Q14 [S</w:t>
      </w:r>
      <w:r w:rsidR="00386C06" w:rsidRPr="00E56317">
        <w:rPr>
          <w:color w:val="auto"/>
        </w:rPr>
        <w:t>]</w:t>
      </w:r>
      <w:r w:rsidR="00386C06" w:rsidRPr="00E56317">
        <w:rPr>
          <w:color w:val="auto"/>
        </w:rPr>
        <w:tab/>
      </w:r>
    </w:p>
    <w:p w14:paraId="38A041E3" w14:textId="4ECBDC6E" w:rsidR="00386C06" w:rsidRPr="00E56317" w:rsidRDefault="00E04F87" w:rsidP="00E04F87">
      <w:pPr>
        <w:pStyle w:val="0-Basic"/>
        <w:rPr>
          <w:color w:val="auto"/>
        </w:rPr>
      </w:pPr>
      <w:r w:rsidRPr="00E56317">
        <w:rPr>
          <w:color w:val="auto"/>
        </w:rPr>
        <w:t xml:space="preserve">Have you heard the term Public Private Partnership used to describe a public works effort in </w:t>
      </w:r>
      <w:r w:rsidR="00B223B4" w:rsidRPr="00E56317">
        <w:rPr>
          <w:color w:val="auto"/>
        </w:rPr>
        <w:t xml:space="preserve">your community? </w:t>
      </w:r>
      <w:r w:rsidR="007245D1" w:rsidRPr="00E56317">
        <w:rPr>
          <w:color w:val="auto"/>
        </w:rPr>
        <w:t xml:space="preserve"> </w:t>
      </w:r>
      <w:r w:rsidR="006C63CC" w:rsidRPr="00E56317">
        <w:rPr>
          <w:color w:val="auto"/>
        </w:rPr>
        <w:t>Public Private Partnerships are cooperative arrangements between public organizations and businesses or nonprofits to complete a project or provide a service.</w:t>
      </w:r>
    </w:p>
    <w:p w14:paraId="3C1BE524" w14:textId="77777777" w:rsidR="00E04F87" w:rsidRPr="00E56317" w:rsidRDefault="00E04F87" w:rsidP="00386C06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5327098" w14:textId="7010CCDF" w:rsidR="00E04F87" w:rsidRPr="00E56317" w:rsidRDefault="00E04F87" w:rsidP="00E04F87">
      <w:pPr>
        <w:pStyle w:val="0-Basic"/>
        <w:rPr>
          <w:color w:val="auto"/>
        </w:rPr>
      </w:pPr>
      <w:r w:rsidRPr="00E56317">
        <w:rPr>
          <w:color w:val="auto"/>
        </w:rPr>
        <w:t>1. Yes</w:t>
      </w:r>
    </w:p>
    <w:p w14:paraId="07F8D505" w14:textId="7580A7A8" w:rsidR="00E04F87" w:rsidRPr="00E56317" w:rsidRDefault="00E04F87" w:rsidP="00E04F87">
      <w:pPr>
        <w:pStyle w:val="0-Basic"/>
        <w:rPr>
          <w:color w:val="auto"/>
        </w:rPr>
      </w:pPr>
      <w:r w:rsidRPr="00E56317">
        <w:rPr>
          <w:color w:val="auto"/>
        </w:rPr>
        <w:t>2. No</w:t>
      </w:r>
    </w:p>
    <w:p w14:paraId="4F907FB8" w14:textId="77777777" w:rsidR="00E04F87" w:rsidRPr="00E56317" w:rsidRDefault="00E04F87" w:rsidP="00E04F87">
      <w:pPr>
        <w:pStyle w:val="0-Basic"/>
        <w:rPr>
          <w:color w:val="auto"/>
        </w:rPr>
      </w:pPr>
    </w:p>
    <w:p w14:paraId="3F27F32D" w14:textId="77777777" w:rsidR="00EF2B48" w:rsidRPr="00E56317" w:rsidRDefault="00EF2B48" w:rsidP="00E04F87">
      <w:pPr>
        <w:pStyle w:val="0-Basic"/>
        <w:rPr>
          <w:color w:val="auto"/>
        </w:rPr>
      </w:pPr>
    </w:p>
    <w:p w14:paraId="2AC0AAF7" w14:textId="786EED6F" w:rsidR="00386C06" w:rsidRPr="00E56317" w:rsidRDefault="00386C06" w:rsidP="00F80E2E">
      <w:pPr>
        <w:pStyle w:val="2-Base"/>
        <w:rPr>
          <w:color w:val="auto"/>
          <w:lang w:val="en-US"/>
        </w:rPr>
      </w:pPr>
      <w:r w:rsidRPr="00E56317">
        <w:rPr>
          <w:color w:val="auto"/>
          <w:lang w:val="en-US"/>
        </w:rPr>
        <w:t xml:space="preserve">Base: </w:t>
      </w:r>
      <w:r w:rsidR="00E04F87" w:rsidRPr="00E56317">
        <w:rPr>
          <w:color w:val="auto"/>
          <w:lang w:val="en-US"/>
        </w:rPr>
        <w:t>All respondents</w:t>
      </w:r>
    </w:p>
    <w:p w14:paraId="3C6B7EFA" w14:textId="77C8F447" w:rsidR="00386C06" w:rsidRPr="00E56317" w:rsidRDefault="00E04F87" w:rsidP="00F80E2E">
      <w:pPr>
        <w:pStyle w:val="4-QuestionNumberandType"/>
        <w:rPr>
          <w:color w:val="auto"/>
        </w:rPr>
      </w:pPr>
      <w:r w:rsidRPr="00E56317">
        <w:rPr>
          <w:color w:val="auto"/>
        </w:rPr>
        <w:t>Q15</w:t>
      </w:r>
      <w:r w:rsidR="00386C06" w:rsidRPr="00E56317">
        <w:rPr>
          <w:color w:val="auto"/>
        </w:rPr>
        <w:t xml:space="preserve"> [S</w:t>
      </w:r>
      <w:r w:rsidRPr="00E56317">
        <w:rPr>
          <w:color w:val="auto"/>
        </w:rPr>
        <w:t>; Grid</w:t>
      </w:r>
      <w:r w:rsidR="00386C06" w:rsidRPr="00E56317">
        <w:rPr>
          <w:color w:val="auto"/>
        </w:rPr>
        <w:t>]</w:t>
      </w:r>
    </w:p>
    <w:p w14:paraId="7350455F" w14:textId="26BEC45B" w:rsidR="00E04F87" w:rsidRPr="00E56317" w:rsidRDefault="00E04F87" w:rsidP="00E04F87">
      <w:pPr>
        <w:pStyle w:val="0-Basic"/>
        <w:rPr>
          <w:color w:val="auto"/>
        </w:rPr>
      </w:pPr>
      <w:r w:rsidRPr="00E56317">
        <w:rPr>
          <w:color w:val="auto"/>
        </w:rPr>
        <w:t>How much would you oppose or support the following types of Public Private Partnerships for the construction of some infrastructure project in your community?</w:t>
      </w:r>
    </w:p>
    <w:p w14:paraId="2AAB30E0" w14:textId="77777777" w:rsidR="00E04F87" w:rsidRPr="00E56317" w:rsidRDefault="00E04F87" w:rsidP="00E04F87">
      <w:pPr>
        <w:pStyle w:val="0-Basic"/>
        <w:rPr>
          <w:color w:val="auto"/>
        </w:rPr>
      </w:pPr>
    </w:p>
    <w:p w14:paraId="5F1A537E" w14:textId="00DDFDB4" w:rsidR="00E04F87" w:rsidRPr="00E56317" w:rsidRDefault="00E04F87" w:rsidP="00E04F87">
      <w:pPr>
        <w:pStyle w:val="3-ProgrammingNote"/>
      </w:pPr>
      <w:r w:rsidRPr="00E56317">
        <w:t>Statement in rows:</w:t>
      </w:r>
      <w:r w:rsidR="00666C17" w:rsidRPr="00E56317">
        <w:t xml:space="preserve"> Randomize</w:t>
      </w:r>
    </w:p>
    <w:p w14:paraId="63B202F2" w14:textId="77777777" w:rsidR="00EF2B48" w:rsidRPr="00E56317" w:rsidRDefault="00EF2B48" w:rsidP="009B5AD1">
      <w:pPr>
        <w:pStyle w:val="0-Basic"/>
        <w:rPr>
          <w:color w:val="auto"/>
        </w:rPr>
      </w:pPr>
    </w:p>
    <w:p w14:paraId="1001F486" w14:textId="382083E8" w:rsidR="00E04F87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a.</w:t>
      </w:r>
      <w:r w:rsidR="00E04F87" w:rsidRPr="00E56317">
        <w:rPr>
          <w:color w:val="auto"/>
        </w:rPr>
        <w:t xml:space="preserve"> A government agency builds something and then sells it to a private operator.</w:t>
      </w:r>
    </w:p>
    <w:p w14:paraId="360E73CD" w14:textId="5B43B81E" w:rsidR="00E04F87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E04F87" w:rsidRPr="00E56317">
        <w:rPr>
          <w:color w:val="auto"/>
        </w:rPr>
        <w:t>. A private contractor builds something and then sells it to the government.</w:t>
      </w:r>
    </w:p>
    <w:p w14:paraId="637D3F03" w14:textId="74B73B3D" w:rsidR="00E04F87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E04F87" w:rsidRPr="00E56317">
        <w:rPr>
          <w:color w:val="auto"/>
        </w:rPr>
        <w:t>. Government and a private contractor work together to fund, build, and operate an infrastructure element.</w:t>
      </w:r>
    </w:p>
    <w:p w14:paraId="776ED21C" w14:textId="2019C7A4" w:rsidR="00E04F87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d</w:t>
      </w:r>
      <w:r w:rsidR="00E04F87" w:rsidRPr="00E56317">
        <w:rPr>
          <w:color w:val="auto"/>
        </w:rPr>
        <w:t xml:space="preserve">. </w:t>
      </w:r>
      <w:r w:rsidR="00501D15" w:rsidRPr="00E56317">
        <w:rPr>
          <w:color w:val="auto"/>
        </w:rPr>
        <w:t>Government and a nonprofit work together to fund, build, and operate an infrastructure element.</w:t>
      </w:r>
    </w:p>
    <w:p w14:paraId="3A507BAB" w14:textId="77777777" w:rsidR="009B5AD1" w:rsidRPr="00E56317" w:rsidRDefault="009B5AD1" w:rsidP="009B5AD1">
      <w:pPr>
        <w:pStyle w:val="0-Basic"/>
        <w:rPr>
          <w:color w:val="auto"/>
        </w:rPr>
      </w:pPr>
    </w:p>
    <w:p w14:paraId="6AB2A9CE" w14:textId="5841B3A5" w:rsidR="009B5AD1" w:rsidRPr="00E56317" w:rsidRDefault="00EF2B48" w:rsidP="009B5AD1">
      <w:pPr>
        <w:pStyle w:val="3-ProgrammingNote"/>
      </w:pPr>
      <w:r w:rsidRPr="00E56317">
        <w:t xml:space="preserve">Responses </w:t>
      </w:r>
      <w:r w:rsidR="009B5AD1" w:rsidRPr="00E56317">
        <w:t>in columns:</w:t>
      </w:r>
      <w:r w:rsidR="00666C17" w:rsidRPr="00E56317">
        <w:t xml:space="preserve"> Flip scale</w:t>
      </w:r>
    </w:p>
    <w:p w14:paraId="3BA5C118" w14:textId="77777777" w:rsidR="00EF2B48" w:rsidRPr="00E56317" w:rsidRDefault="00EF2B48" w:rsidP="009B5AD1">
      <w:pPr>
        <w:pStyle w:val="0-Basic"/>
        <w:rPr>
          <w:color w:val="auto"/>
        </w:rPr>
      </w:pPr>
    </w:p>
    <w:p w14:paraId="3CA52391" w14:textId="582E19FC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9B5AD1" w:rsidRPr="00E56317">
        <w:rPr>
          <w:color w:val="auto"/>
        </w:rPr>
        <w:t xml:space="preserve">. Strongly </w:t>
      </w:r>
      <w:r w:rsidR="000D4C1A" w:rsidRPr="00E56317">
        <w:rPr>
          <w:color w:val="auto"/>
        </w:rPr>
        <w:t>o</w:t>
      </w:r>
      <w:r w:rsidR="009B5AD1" w:rsidRPr="00E56317">
        <w:rPr>
          <w:color w:val="auto"/>
        </w:rPr>
        <w:t>ppose</w:t>
      </w:r>
    </w:p>
    <w:p w14:paraId="0FB7D120" w14:textId="62C43D64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2</w:t>
      </w:r>
      <w:r w:rsidR="009B5AD1" w:rsidRPr="00E56317">
        <w:rPr>
          <w:color w:val="auto"/>
        </w:rPr>
        <w:t>. Oppose</w:t>
      </w:r>
    </w:p>
    <w:p w14:paraId="0D14B529" w14:textId="57B3A648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3</w:t>
      </w:r>
      <w:r w:rsidR="009B5AD1" w:rsidRPr="00E56317">
        <w:rPr>
          <w:color w:val="auto"/>
        </w:rPr>
        <w:t xml:space="preserve">. Neither </w:t>
      </w:r>
      <w:r w:rsidR="000D4C1A" w:rsidRPr="00E56317">
        <w:rPr>
          <w:color w:val="auto"/>
        </w:rPr>
        <w:t>s</w:t>
      </w:r>
      <w:r w:rsidR="009B5AD1" w:rsidRPr="00E56317">
        <w:rPr>
          <w:color w:val="auto"/>
        </w:rPr>
        <w:t xml:space="preserve">upport </w:t>
      </w:r>
      <w:r w:rsidR="00EA2E55" w:rsidRPr="00E56317">
        <w:rPr>
          <w:color w:val="auto"/>
        </w:rPr>
        <w:t>nor</w:t>
      </w:r>
      <w:r w:rsidR="009B5AD1" w:rsidRPr="00E56317">
        <w:rPr>
          <w:color w:val="auto"/>
        </w:rPr>
        <w:t xml:space="preserve"> </w:t>
      </w:r>
      <w:r w:rsidR="000D4C1A" w:rsidRPr="00E56317">
        <w:rPr>
          <w:color w:val="auto"/>
        </w:rPr>
        <w:t>o</w:t>
      </w:r>
      <w:r w:rsidR="009B5AD1" w:rsidRPr="00E56317">
        <w:rPr>
          <w:color w:val="auto"/>
        </w:rPr>
        <w:t>ppose</w:t>
      </w:r>
    </w:p>
    <w:p w14:paraId="3EB3341D" w14:textId="1C889922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4</w:t>
      </w:r>
      <w:r w:rsidR="009B5AD1" w:rsidRPr="00E56317">
        <w:rPr>
          <w:color w:val="auto"/>
        </w:rPr>
        <w:t>. Support</w:t>
      </w:r>
    </w:p>
    <w:p w14:paraId="0BD22FC8" w14:textId="4CD012B9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5</w:t>
      </w:r>
      <w:r w:rsidR="009B5AD1" w:rsidRPr="00E56317">
        <w:rPr>
          <w:color w:val="auto"/>
        </w:rPr>
        <w:t xml:space="preserve">. Strongly </w:t>
      </w:r>
      <w:r w:rsidR="000D4C1A" w:rsidRPr="00E56317">
        <w:rPr>
          <w:color w:val="auto"/>
        </w:rPr>
        <w:t>s</w:t>
      </w:r>
      <w:r w:rsidR="009B5AD1" w:rsidRPr="00E56317">
        <w:rPr>
          <w:color w:val="auto"/>
        </w:rPr>
        <w:t>upport</w:t>
      </w:r>
    </w:p>
    <w:p w14:paraId="5361C2A7" w14:textId="77777777" w:rsidR="009B5AD1" w:rsidRPr="00E56317" w:rsidRDefault="009B5AD1" w:rsidP="009B5AD1">
      <w:pPr>
        <w:pStyle w:val="0-Basic"/>
        <w:rPr>
          <w:color w:val="auto"/>
        </w:rPr>
      </w:pPr>
    </w:p>
    <w:p w14:paraId="46C44215" w14:textId="77777777" w:rsidR="005A6524" w:rsidRPr="00E56317" w:rsidRDefault="005A6524" w:rsidP="009B5AD1">
      <w:pPr>
        <w:pStyle w:val="0-Basic"/>
        <w:rPr>
          <w:color w:val="auto"/>
        </w:rPr>
      </w:pPr>
    </w:p>
    <w:p w14:paraId="13BA4839" w14:textId="77777777" w:rsidR="00386C06" w:rsidRPr="00E56317" w:rsidRDefault="00386C06" w:rsidP="00386C06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>Base: All respondents</w:t>
      </w:r>
    </w:p>
    <w:p w14:paraId="6C716295" w14:textId="133C6488" w:rsidR="00386C06" w:rsidRPr="00E56317" w:rsidRDefault="009B5AD1" w:rsidP="005013BF">
      <w:pPr>
        <w:pStyle w:val="4-QuestionNumberandType"/>
        <w:rPr>
          <w:color w:val="auto"/>
        </w:rPr>
      </w:pPr>
      <w:r w:rsidRPr="00E56317">
        <w:rPr>
          <w:color w:val="auto"/>
        </w:rPr>
        <w:t>Q16 [S; Grid</w:t>
      </w:r>
      <w:r w:rsidR="00386C06" w:rsidRPr="00E56317">
        <w:rPr>
          <w:color w:val="auto"/>
        </w:rPr>
        <w:t>]</w:t>
      </w:r>
    </w:p>
    <w:p w14:paraId="7E08903F" w14:textId="6340976E" w:rsidR="00331805" w:rsidRPr="00E56317" w:rsidRDefault="00331805" w:rsidP="009B5AD1">
      <w:pPr>
        <w:pStyle w:val="0-Basic"/>
        <w:rPr>
          <w:color w:val="auto"/>
        </w:rPr>
      </w:pPr>
      <w:r w:rsidRPr="00E56317">
        <w:rPr>
          <w:color w:val="auto"/>
        </w:rPr>
        <w:t>When deciding whether you support forming a Public Private Partnership to address a community infrastructure project, how important is it that the Partnership offer the following?</w:t>
      </w:r>
    </w:p>
    <w:p w14:paraId="49EBA425" w14:textId="77777777" w:rsidR="00331805" w:rsidRPr="00E56317" w:rsidRDefault="00331805" w:rsidP="009B5AD1">
      <w:pPr>
        <w:pStyle w:val="0-Basic"/>
        <w:rPr>
          <w:color w:val="auto"/>
        </w:rPr>
      </w:pPr>
    </w:p>
    <w:p w14:paraId="61EBD599" w14:textId="77777777" w:rsidR="009B5AD1" w:rsidRPr="00E56317" w:rsidRDefault="009B5AD1" w:rsidP="009B5AD1">
      <w:pPr>
        <w:pStyle w:val="0-Basic"/>
        <w:rPr>
          <w:color w:val="auto"/>
        </w:rPr>
      </w:pPr>
    </w:p>
    <w:p w14:paraId="628DC7CB" w14:textId="004F060A" w:rsidR="009B5AD1" w:rsidRPr="00E56317" w:rsidRDefault="009B5AD1" w:rsidP="009B5AD1">
      <w:pPr>
        <w:pStyle w:val="3-ProgrammingNote"/>
      </w:pPr>
      <w:r w:rsidRPr="00E56317">
        <w:t>Statement in rows:</w:t>
      </w:r>
      <w:r w:rsidR="00666C17" w:rsidRPr="00E56317">
        <w:t xml:space="preserve"> Randomize</w:t>
      </w:r>
    </w:p>
    <w:p w14:paraId="4B58A35D" w14:textId="77777777" w:rsidR="00CF16B8" w:rsidRPr="00E56317" w:rsidRDefault="00CF16B8" w:rsidP="009B5AD1">
      <w:pPr>
        <w:pStyle w:val="0-Basic"/>
        <w:rPr>
          <w:color w:val="auto"/>
        </w:rPr>
      </w:pPr>
    </w:p>
    <w:p w14:paraId="2F6E3AEE" w14:textId="7997625C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9B5AD1" w:rsidRPr="00E56317">
        <w:rPr>
          <w:color w:val="auto"/>
        </w:rPr>
        <w:t>. A less expensive option</w:t>
      </w:r>
    </w:p>
    <w:p w14:paraId="2A958A38" w14:textId="433A0D7F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9B5AD1" w:rsidRPr="00E56317">
        <w:rPr>
          <w:color w:val="auto"/>
        </w:rPr>
        <w:t>. A higher quality product</w:t>
      </w:r>
    </w:p>
    <w:p w14:paraId="34AD84E2" w14:textId="0696EECD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9B5AD1" w:rsidRPr="00E56317">
        <w:rPr>
          <w:color w:val="auto"/>
        </w:rPr>
        <w:t>. More public participation in the decision process</w:t>
      </w:r>
    </w:p>
    <w:p w14:paraId="368D20FA" w14:textId="173862A7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d</w:t>
      </w:r>
      <w:r w:rsidR="009B5AD1" w:rsidRPr="00E56317">
        <w:rPr>
          <w:color w:val="auto"/>
        </w:rPr>
        <w:t>. Greater opportunities for local economic development</w:t>
      </w:r>
    </w:p>
    <w:p w14:paraId="2C577DB9" w14:textId="77777777" w:rsidR="009B5AD1" w:rsidRPr="00E56317" w:rsidRDefault="009B5AD1" w:rsidP="009B5AD1">
      <w:pPr>
        <w:pStyle w:val="0-Basic"/>
        <w:rPr>
          <w:color w:val="auto"/>
        </w:rPr>
      </w:pPr>
    </w:p>
    <w:p w14:paraId="77DA9313" w14:textId="06F3D2B2" w:rsidR="009B5AD1" w:rsidRPr="00E56317" w:rsidRDefault="003F0963" w:rsidP="009B5AD1">
      <w:pPr>
        <w:pStyle w:val="3-ProgrammingNote"/>
      </w:pPr>
      <w:r w:rsidRPr="00E56317">
        <w:t>Responses</w:t>
      </w:r>
      <w:r w:rsidR="009B5AD1" w:rsidRPr="00E56317">
        <w:t xml:space="preserve"> in columns:</w:t>
      </w:r>
      <w:r w:rsidR="00666C17" w:rsidRPr="00E56317">
        <w:t xml:space="preserve"> Flip scale</w:t>
      </w:r>
    </w:p>
    <w:p w14:paraId="22800D5D" w14:textId="77777777" w:rsidR="00CF16B8" w:rsidRPr="00E56317" w:rsidRDefault="00CF16B8" w:rsidP="009B5AD1">
      <w:pPr>
        <w:pStyle w:val="0-Basic"/>
        <w:rPr>
          <w:color w:val="auto"/>
        </w:rPr>
      </w:pPr>
    </w:p>
    <w:p w14:paraId="3C077F2F" w14:textId="62492045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9B5AD1" w:rsidRPr="00E56317">
        <w:rPr>
          <w:color w:val="auto"/>
        </w:rPr>
        <w:t xml:space="preserve">. Not </w:t>
      </w:r>
      <w:r w:rsidR="000D4C1A" w:rsidRPr="00E56317">
        <w:rPr>
          <w:color w:val="auto"/>
        </w:rPr>
        <w:t>i</w:t>
      </w:r>
      <w:r w:rsidR="009B5AD1" w:rsidRPr="00E56317">
        <w:rPr>
          <w:color w:val="auto"/>
        </w:rPr>
        <w:t xml:space="preserve">mportant at </w:t>
      </w:r>
      <w:r w:rsidR="000D4C1A" w:rsidRPr="00E56317">
        <w:rPr>
          <w:color w:val="auto"/>
        </w:rPr>
        <w:t>a</w:t>
      </w:r>
      <w:r w:rsidR="009B5AD1" w:rsidRPr="00E56317">
        <w:rPr>
          <w:color w:val="auto"/>
        </w:rPr>
        <w:t>ll</w:t>
      </w:r>
    </w:p>
    <w:p w14:paraId="06A6FE1A" w14:textId="4D12467E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2</w:t>
      </w:r>
      <w:r w:rsidR="009B5AD1" w:rsidRPr="00E56317">
        <w:rPr>
          <w:color w:val="auto"/>
        </w:rPr>
        <w:t xml:space="preserve">. Not </w:t>
      </w:r>
      <w:r w:rsidR="000D4C1A" w:rsidRPr="00E56317">
        <w:rPr>
          <w:color w:val="auto"/>
        </w:rPr>
        <w:t>s</w:t>
      </w:r>
      <w:r w:rsidR="009B5AD1" w:rsidRPr="00E56317">
        <w:rPr>
          <w:color w:val="auto"/>
        </w:rPr>
        <w:t xml:space="preserve">o </w:t>
      </w:r>
      <w:r w:rsidR="000D4C1A" w:rsidRPr="00E56317">
        <w:rPr>
          <w:color w:val="auto"/>
        </w:rPr>
        <w:t>i</w:t>
      </w:r>
      <w:r w:rsidR="009B5AD1" w:rsidRPr="00E56317">
        <w:rPr>
          <w:color w:val="auto"/>
        </w:rPr>
        <w:t>mportant</w:t>
      </w:r>
    </w:p>
    <w:p w14:paraId="4F6EDE9F" w14:textId="652F6C52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3</w:t>
      </w:r>
      <w:r w:rsidR="009B5AD1" w:rsidRPr="00E56317">
        <w:rPr>
          <w:color w:val="auto"/>
        </w:rPr>
        <w:t xml:space="preserve">. Somewhat </w:t>
      </w:r>
      <w:r w:rsidR="000D4C1A" w:rsidRPr="00E56317">
        <w:rPr>
          <w:color w:val="auto"/>
        </w:rPr>
        <w:t>i</w:t>
      </w:r>
      <w:r w:rsidR="009B5AD1" w:rsidRPr="00E56317">
        <w:rPr>
          <w:color w:val="auto"/>
        </w:rPr>
        <w:t>mportant</w:t>
      </w:r>
    </w:p>
    <w:p w14:paraId="6B5F55EC" w14:textId="382B4CC1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4</w:t>
      </w:r>
      <w:r w:rsidR="009B5AD1" w:rsidRPr="00E56317">
        <w:rPr>
          <w:color w:val="auto"/>
        </w:rPr>
        <w:t xml:space="preserve">. Very </w:t>
      </w:r>
      <w:r w:rsidR="000D4C1A" w:rsidRPr="00E56317">
        <w:rPr>
          <w:color w:val="auto"/>
        </w:rPr>
        <w:t>i</w:t>
      </w:r>
      <w:r w:rsidR="009B5AD1" w:rsidRPr="00E56317">
        <w:rPr>
          <w:color w:val="auto"/>
        </w:rPr>
        <w:t>mportant</w:t>
      </w:r>
    </w:p>
    <w:p w14:paraId="337EDCBA" w14:textId="77777777" w:rsidR="009B5AD1" w:rsidRPr="00E56317" w:rsidRDefault="009B5AD1" w:rsidP="009B5AD1">
      <w:pPr>
        <w:pStyle w:val="0-Basic"/>
        <w:rPr>
          <w:color w:val="auto"/>
        </w:rPr>
      </w:pPr>
    </w:p>
    <w:p w14:paraId="258D75D0" w14:textId="77777777" w:rsidR="00CF16B8" w:rsidRPr="00E56317" w:rsidRDefault="00CF16B8" w:rsidP="009B5AD1">
      <w:pPr>
        <w:pStyle w:val="0-Basic"/>
        <w:rPr>
          <w:color w:val="auto"/>
        </w:rPr>
      </w:pPr>
    </w:p>
    <w:p w14:paraId="01165EFC" w14:textId="7F732ADB" w:rsidR="00386C06" w:rsidRPr="00E56317" w:rsidRDefault="00386C06" w:rsidP="00F80E2E">
      <w:pPr>
        <w:pStyle w:val="2-Base"/>
        <w:rPr>
          <w:color w:val="auto"/>
          <w:lang w:val="en-US"/>
        </w:rPr>
      </w:pPr>
      <w:r w:rsidRPr="00E56317">
        <w:rPr>
          <w:color w:val="auto"/>
          <w:lang w:val="en-US"/>
        </w:rPr>
        <w:t xml:space="preserve">Base: </w:t>
      </w:r>
      <w:r w:rsidR="009B5AD1" w:rsidRPr="00E56317">
        <w:rPr>
          <w:color w:val="auto"/>
          <w:lang w:val="en-US"/>
        </w:rPr>
        <w:t>All respondents</w:t>
      </w:r>
    </w:p>
    <w:p w14:paraId="52468F76" w14:textId="331B0A6B" w:rsidR="00386C06" w:rsidRPr="00E56317" w:rsidRDefault="009B5AD1" w:rsidP="005013BF">
      <w:pPr>
        <w:pStyle w:val="4-QuestionNumberandType"/>
        <w:rPr>
          <w:color w:val="auto"/>
        </w:rPr>
      </w:pPr>
      <w:r w:rsidRPr="00E56317">
        <w:rPr>
          <w:color w:val="auto"/>
        </w:rPr>
        <w:t>Q17 [S; Grid</w:t>
      </w:r>
      <w:r w:rsidR="00386C06" w:rsidRPr="00E56317">
        <w:rPr>
          <w:color w:val="auto"/>
        </w:rPr>
        <w:t>]</w:t>
      </w:r>
    </w:p>
    <w:p w14:paraId="77FA7842" w14:textId="180CB293" w:rsidR="00386C06" w:rsidRPr="00E56317" w:rsidRDefault="009B5AD1" w:rsidP="009B5AD1">
      <w:pPr>
        <w:pStyle w:val="0-Basic"/>
        <w:rPr>
          <w:color w:val="auto"/>
        </w:rPr>
      </w:pPr>
      <w:r w:rsidRPr="00E56317">
        <w:rPr>
          <w:color w:val="auto"/>
        </w:rPr>
        <w:t xml:space="preserve">To what </w:t>
      </w:r>
      <w:r w:rsidR="00355461" w:rsidRPr="00E56317">
        <w:rPr>
          <w:color w:val="auto"/>
        </w:rPr>
        <w:t xml:space="preserve">extent </w:t>
      </w:r>
      <w:r w:rsidRPr="00E56317">
        <w:rPr>
          <w:color w:val="auto"/>
        </w:rPr>
        <w:t>do you disagree or agree with the following statements about Public Private Partnerships?</w:t>
      </w:r>
      <w:r w:rsidR="00386C06" w:rsidRPr="00E56317">
        <w:rPr>
          <w:color w:val="auto"/>
        </w:rPr>
        <w:t xml:space="preserve"> </w:t>
      </w:r>
    </w:p>
    <w:p w14:paraId="5EE471D6" w14:textId="77777777" w:rsidR="00386C06" w:rsidRPr="00E56317" w:rsidRDefault="00386C06" w:rsidP="00386C06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3518B83" w14:textId="543720CF" w:rsidR="009B5AD1" w:rsidRPr="00E56317" w:rsidRDefault="009B5AD1" w:rsidP="009B5AD1">
      <w:pPr>
        <w:pStyle w:val="3-ProgrammingNote"/>
      </w:pPr>
      <w:r w:rsidRPr="00E56317">
        <w:t>Statement in rows:</w:t>
      </w:r>
      <w:r w:rsidR="00C92625" w:rsidRPr="00E56317">
        <w:t xml:space="preserve"> Randomize</w:t>
      </w:r>
    </w:p>
    <w:p w14:paraId="643AFEDC" w14:textId="77777777" w:rsidR="00CF16B8" w:rsidRPr="00E56317" w:rsidRDefault="00CF16B8" w:rsidP="009B5AD1">
      <w:pPr>
        <w:pStyle w:val="0-Basic"/>
        <w:rPr>
          <w:color w:val="auto"/>
        </w:rPr>
      </w:pPr>
    </w:p>
    <w:p w14:paraId="05D89CCF" w14:textId="0A08CD64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9B5AD1" w:rsidRPr="00E56317">
        <w:rPr>
          <w:color w:val="auto"/>
        </w:rPr>
        <w:t>. The use of Public Private Partnerships can benefit my community.</w:t>
      </w:r>
    </w:p>
    <w:p w14:paraId="1E71C15F" w14:textId="63313B9C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9B5AD1" w:rsidRPr="00E56317">
        <w:rPr>
          <w:color w:val="auto"/>
        </w:rPr>
        <w:t>. Local officials in my community support the use of Public Private Partnerships.</w:t>
      </w:r>
    </w:p>
    <w:p w14:paraId="3AA9BDCD" w14:textId="1A5D72C3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9B5AD1" w:rsidRPr="00E56317">
        <w:rPr>
          <w:color w:val="auto"/>
        </w:rPr>
        <w:t>. Private industries in my community support the use of Public Private Partnerships.</w:t>
      </w:r>
    </w:p>
    <w:p w14:paraId="59D8E0D9" w14:textId="6FF2BDF5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d</w:t>
      </w:r>
      <w:r w:rsidR="009B5AD1" w:rsidRPr="00E56317">
        <w:rPr>
          <w:color w:val="auto"/>
        </w:rPr>
        <w:t>. The people in my community support the use of Public Private Partnerships.</w:t>
      </w:r>
    </w:p>
    <w:p w14:paraId="7036BCF2" w14:textId="77777777" w:rsidR="009B5AD1" w:rsidRPr="00E56317" w:rsidRDefault="009B5AD1" w:rsidP="009B5AD1">
      <w:pPr>
        <w:pStyle w:val="0-Basic"/>
        <w:rPr>
          <w:color w:val="auto"/>
        </w:rPr>
      </w:pPr>
    </w:p>
    <w:p w14:paraId="7EFB8121" w14:textId="5D3FF5AF" w:rsidR="009B5AD1" w:rsidRPr="00E56317" w:rsidRDefault="00CF16B8" w:rsidP="009B5AD1">
      <w:pPr>
        <w:pStyle w:val="3-ProgrammingNote"/>
      </w:pPr>
      <w:r w:rsidRPr="00E56317">
        <w:t xml:space="preserve">Responses </w:t>
      </w:r>
      <w:r w:rsidR="009B5AD1" w:rsidRPr="00E56317">
        <w:t>in columns:</w:t>
      </w:r>
      <w:r w:rsidR="00C92625" w:rsidRPr="00E56317">
        <w:t xml:space="preserve"> Flip scale </w:t>
      </w:r>
    </w:p>
    <w:p w14:paraId="46502120" w14:textId="77777777" w:rsidR="00CF16B8" w:rsidRPr="00E56317" w:rsidRDefault="00CF16B8" w:rsidP="009B5AD1">
      <w:pPr>
        <w:pStyle w:val="0-Basic"/>
        <w:rPr>
          <w:color w:val="auto"/>
        </w:rPr>
      </w:pPr>
    </w:p>
    <w:p w14:paraId="787FA8DD" w14:textId="71BF3EEC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9B5AD1" w:rsidRPr="00E56317">
        <w:rPr>
          <w:color w:val="auto"/>
        </w:rPr>
        <w:t xml:space="preserve">. Strongly </w:t>
      </w:r>
      <w:r w:rsidR="000D4C1A" w:rsidRPr="00E56317">
        <w:rPr>
          <w:color w:val="auto"/>
        </w:rPr>
        <w:t>d</w:t>
      </w:r>
      <w:r w:rsidR="009B5AD1" w:rsidRPr="00E56317">
        <w:rPr>
          <w:color w:val="auto"/>
        </w:rPr>
        <w:t xml:space="preserve">isagree </w:t>
      </w:r>
    </w:p>
    <w:p w14:paraId="3821003E" w14:textId="55578962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2</w:t>
      </w:r>
      <w:r w:rsidR="009B5AD1" w:rsidRPr="00E56317">
        <w:rPr>
          <w:color w:val="auto"/>
        </w:rPr>
        <w:t>. Disagree</w:t>
      </w:r>
    </w:p>
    <w:p w14:paraId="65131D64" w14:textId="20FF56B6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3</w:t>
      </w:r>
      <w:r w:rsidR="009B5AD1" w:rsidRPr="00E56317">
        <w:rPr>
          <w:color w:val="auto"/>
        </w:rPr>
        <w:t xml:space="preserve">. Neither </w:t>
      </w:r>
      <w:r w:rsidR="000D4C1A" w:rsidRPr="00E56317">
        <w:rPr>
          <w:color w:val="auto"/>
        </w:rPr>
        <w:t>d</w:t>
      </w:r>
      <w:r w:rsidR="009B5AD1" w:rsidRPr="00E56317">
        <w:rPr>
          <w:color w:val="auto"/>
        </w:rPr>
        <w:t xml:space="preserve">isagree </w:t>
      </w:r>
      <w:r w:rsidR="005A6524" w:rsidRPr="00E56317">
        <w:rPr>
          <w:color w:val="auto"/>
        </w:rPr>
        <w:t>n</w:t>
      </w:r>
      <w:r w:rsidR="009B5AD1" w:rsidRPr="00E56317">
        <w:rPr>
          <w:color w:val="auto"/>
        </w:rPr>
        <w:t xml:space="preserve">or </w:t>
      </w:r>
      <w:r w:rsidR="000D4C1A" w:rsidRPr="00E56317">
        <w:rPr>
          <w:color w:val="auto"/>
        </w:rPr>
        <w:t>a</w:t>
      </w:r>
      <w:r w:rsidR="009B5AD1" w:rsidRPr="00E56317">
        <w:rPr>
          <w:color w:val="auto"/>
        </w:rPr>
        <w:t>gree</w:t>
      </w:r>
    </w:p>
    <w:p w14:paraId="295B817C" w14:textId="1D4C0D78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4</w:t>
      </w:r>
      <w:r w:rsidR="009B5AD1" w:rsidRPr="00E56317">
        <w:rPr>
          <w:color w:val="auto"/>
        </w:rPr>
        <w:t>. Agree</w:t>
      </w:r>
    </w:p>
    <w:p w14:paraId="5418DE95" w14:textId="7E04A376" w:rsidR="009B5AD1" w:rsidRPr="00E56317" w:rsidRDefault="005D7F14" w:rsidP="009B5AD1">
      <w:pPr>
        <w:pStyle w:val="0-Basic"/>
        <w:rPr>
          <w:color w:val="auto"/>
        </w:rPr>
      </w:pPr>
      <w:r w:rsidRPr="00E56317">
        <w:rPr>
          <w:color w:val="auto"/>
        </w:rPr>
        <w:t>5</w:t>
      </w:r>
      <w:r w:rsidR="009B5AD1" w:rsidRPr="00E56317">
        <w:rPr>
          <w:color w:val="auto"/>
        </w:rPr>
        <w:t xml:space="preserve">. Strongly </w:t>
      </w:r>
      <w:r w:rsidR="000D4C1A" w:rsidRPr="00E56317">
        <w:rPr>
          <w:color w:val="auto"/>
        </w:rPr>
        <w:t>a</w:t>
      </w:r>
      <w:r w:rsidR="009B5AD1" w:rsidRPr="00E56317">
        <w:rPr>
          <w:color w:val="auto"/>
        </w:rPr>
        <w:t>gree</w:t>
      </w:r>
    </w:p>
    <w:p w14:paraId="4B7D7A2D" w14:textId="77777777" w:rsidR="00386C06" w:rsidRPr="00E56317" w:rsidRDefault="00386C06" w:rsidP="00386C06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5C99D54" w14:textId="77777777" w:rsidR="00CF16B8" w:rsidRPr="00E56317" w:rsidRDefault="00CF16B8" w:rsidP="00386C06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7C4F354" w14:textId="4ECD5D11" w:rsidR="00386C06" w:rsidRPr="00E56317" w:rsidRDefault="00386C06" w:rsidP="00F80E2E">
      <w:pPr>
        <w:pStyle w:val="2-Base"/>
        <w:rPr>
          <w:color w:val="auto"/>
          <w:lang w:val="en-US"/>
        </w:rPr>
      </w:pPr>
      <w:r w:rsidRPr="00E56317">
        <w:rPr>
          <w:color w:val="auto"/>
          <w:lang w:val="en-US"/>
        </w:rPr>
        <w:t xml:space="preserve">Base: </w:t>
      </w:r>
      <w:r w:rsidR="009B5AD1" w:rsidRPr="00E56317">
        <w:rPr>
          <w:color w:val="auto"/>
          <w:lang w:val="en-US"/>
        </w:rPr>
        <w:t>All respondents</w:t>
      </w:r>
    </w:p>
    <w:p w14:paraId="49B7B555" w14:textId="4FCA67E0" w:rsidR="00386C06" w:rsidRPr="00E56317" w:rsidRDefault="009B5AD1" w:rsidP="005013BF">
      <w:pPr>
        <w:pStyle w:val="4-QuestionNumberandType"/>
        <w:rPr>
          <w:color w:val="auto"/>
        </w:rPr>
      </w:pPr>
      <w:r w:rsidRPr="00E56317">
        <w:rPr>
          <w:color w:val="auto"/>
        </w:rPr>
        <w:t>Q18</w:t>
      </w:r>
      <w:r w:rsidR="00386C06" w:rsidRPr="00E56317">
        <w:rPr>
          <w:color w:val="auto"/>
        </w:rPr>
        <w:t xml:space="preserve"> </w:t>
      </w:r>
      <w:r w:rsidRPr="00E56317">
        <w:rPr>
          <w:color w:val="auto"/>
        </w:rPr>
        <w:t>[S</w:t>
      </w:r>
      <w:r w:rsidR="00386C06" w:rsidRPr="00E56317">
        <w:rPr>
          <w:color w:val="auto"/>
        </w:rPr>
        <w:t>]</w:t>
      </w:r>
    </w:p>
    <w:p w14:paraId="4BE98746" w14:textId="1A322EB3" w:rsidR="00386C06" w:rsidRPr="00E56317" w:rsidRDefault="00FF4DB4" w:rsidP="00FF4DB4">
      <w:pPr>
        <w:pStyle w:val="0-Basic"/>
        <w:rPr>
          <w:color w:val="auto"/>
        </w:rPr>
      </w:pPr>
      <w:r w:rsidRPr="00E56317">
        <w:rPr>
          <w:color w:val="auto"/>
        </w:rPr>
        <w:t>For building infrastructure in your community, would you prefer?</w:t>
      </w:r>
    </w:p>
    <w:p w14:paraId="12365AED" w14:textId="74E8CE08" w:rsidR="00FF4DB4" w:rsidRPr="00E56317" w:rsidRDefault="00FF4DB4" w:rsidP="00FF4DB4">
      <w:pPr>
        <w:pStyle w:val="0-Basic"/>
        <w:rPr>
          <w:color w:val="auto"/>
        </w:rPr>
      </w:pPr>
    </w:p>
    <w:p w14:paraId="2234FE2C" w14:textId="1B011FDF" w:rsidR="00C92625" w:rsidRPr="00E56317" w:rsidRDefault="00C92625" w:rsidP="00FF4DB4">
      <w:pPr>
        <w:pStyle w:val="0-Basic"/>
        <w:rPr>
          <w:i/>
          <w:iCs/>
          <w:color w:val="auto"/>
        </w:rPr>
      </w:pPr>
      <w:r w:rsidRPr="00E56317">
        <w:rPr>
          <w:i/>
          <w:iCs/>
          <w:color w:val="auto"/>
        </w:rPr>
        <w:t>Flip items 1 and 2</w:t>
      </w:r>
    </w:p>
    <w:p w14:paraId="40DCD072" w14:textId="7BE48B2B" w:rsidR="00FF4DB4" w:rsidRPr="00E56317" w:rsidRDefault="00FF4DB4" w:rsidP="00FF4DB4">
      <w:pPr>
        <w:pStyle w:val="0-Basic"/>
        <w:rPr>
          <w:color w:val="auto"/>
        </w:rPr>
      </w:pPr>
      <w:r w:rsidRPr="00E56317">
        <w:rPr>
          <w:color w:val="auto"/>
        </w:rPr>
        <w:t>1. Government only</w:t>
      </w:r>
    </w:p>
    <w:p w14:paraId="72357F8D" w14:textId="09BBEBF5" w:rsidR="00FF4DB4" w:rsidRPr="00E56317" w:rsidRDefault="00FF4DB4" w:rsidP="00FF4DB4">
      <w:pPr>
        <w:pStyle w:val="0-Basic"/>
        <w:rPr>
          <w:color w:val="auto"/>
        </w:rPr>
      </w:pPr>
      <w:r w:rsidRPr="00E56317">
        <w:rPr>
          <w:color w:val="auto"/>
        </w:rPr>
        <w:t>2. Private sector only</w:t>
      </w:r>
    </w:p>
    <w:p w14:paraId="096B31C6" w14:textId="4F2086AF" w:rsidR="00FF4DB4" w:rsidRPr="00E56317" w:rsidRDefault="00FF4DB4" w:rsidP="00FF4DB4">
      <w:pPr>
        <w:pStyle w:val="0-Basic"/>
        <w:rPr>
          <w:color w:val="auto"/>
        </w:rPr>
      </w:pPr>
      <w:r w:rsidRPr="00E56317">
        <w:rPr>
          <w:color w:val="auto"/>
        </w:rPr>
        <w:t>3. Partnership between government and the private sector</w:t>
      </w:r>
      <w:r w:rsidR="00C92625" w:rsidRPr="00E56317">
        <w:rPr>
          <w:color w:val="auto"/>
        </w:rPr>
        <w:t xml:space="preserve"> (ANCHOR)</w:t>
      </w:r>
    </w:p>
    <w:p w14:paraId="755433E4" w14:textId="77777777" w:rsidR="00386C06" w:rsidRPr="00E56317" w:rsidRDefault="00386C06" w:rsidP="00386C06">
      <w:pPr>
        <w:rPr>
          <w:rFonts w:asciiTheme="majorHAnsi" w:hAnsiTheme="majorHAnsi" w:cstheme="majorHAnsi"/>
          <w:sz w:val="20"/>
          <w:szCs w:val="20"/>
          <w:lang w:val="fr-FR"/>
        </w:rPr>
      </w:pPr>
    </w:p>
    <w:p w14:paraId="7F155597" w14:textId="79C11323" w:rsidR="00C92625" w:rsidRPr="00E56317" w:rsidRDefault="00C92625">
      <w:pPr>
        <w:rPr>
          <w:rFonts w:asciiTheme="majorHAnsi" w:hAnsiTheme="majorHAnsi" w:cstheme="majorHAnsi"/>
          <w:sz w:val="20"/>
          <w:szCs w:val="20"/>
          <w:lang w:val="fr-FR"/>
        </w:rPr>
      </w:pPr>
      <w:r w:rsidRPr="00E56317">
        <w:rPr>
          <w:rFonts w:asciiTheme="majorHAnsi" w:hAnsiTheme="majorHAnsi" w:cstheme="majorHAnsi"/>
          <w:sz w:val="20"/>
          <w:szCs w:val="20"/>
          <w:lang w:val="fr-FR"/>
        </w:rPr>
        <w:br w:type="page"/>
      </w:r>
    </w:p>
    <w:p w14:paraId="7F081A60" w14:textId="77777777" w:rsidR="00CF16B8" w:rsidRPr="00E56317" w:rsidRDefault="00CF16B8" w:rsidP="00386C06">
      <w:pPr>
        <w:rPr>
          <w:rFonts w:asciiTheme="majorHAnsi" w:hAnsiTheme="majorHAnsi" w:cstheme="majorHAnsi"/>
          <w:sz w:val="20"/>
          <w:szCs w:val="20"/>
          <w:lang w:val="fr-FR"/>
        </w:rPr>
      </w:pPr>
    </w:p>
    <w:p w14:paraId="3A579C4D" w14:textId="64FFB89F" w:rsidR="00386C06" w:rsidRPr="00E56317" w:rsidRDefault="00386C06" w:rsidP="00F80E2E">
      <w:pPr>
        <w:pStyle w:val="2-Base"/>
        <w:rPr>
          <w:color w:val="auto"/>
          <w:lang w:val="en-US"/>
        </w:rPr>
      </w:pPr>
      <w:r w:rsidRPr="00E56317">
        <w:rPr>
          <w:color w:val="auto"/>
          <w:lang w:val="en-US"/>
        </w:rPr>
        <w:t xml:space="preserve">Base: </w:t>
      </w:r>
      <w:r w:rsidR="00FF4DB4" w:rsidRPr="00E56317">
        <w:rPr>
          <w:color w:val="auto"/>
          <w:lang w:val="en-US"/>
        </w:rPr>
        <w:t>All respondents</w:t>
      </w:r>
    </w:p>
    <w:p w14:paraId="735628BB" w14:textId="0E1C1467" w:rsidR="00386C06" w:rsidRPr="00E56317" w:rsidRDefault="00FF4DB4" w:rsidP="005013BF">
      <w:pPr>
        <w:pStyle w:val="4-QuestionNumberandType"/>
        <w:rPr>
          <w:color w:val="auto"/>
        </w:rPr>
      </w:pPr>
      <w:r w:rsidRPr="00E56317">
        <w:rPr>
          <w:color w:val="auto"/>
        </w:rPr>
        <w:t>Q19</w:t>
      </w:r>
      <w:r w:rsidR="00386C06" w:rsidRPr="00E56317">
        <w:rPr>
          <w:color w:val="auto"/>
        </w:rPr>
        <w:t xml:space="preserve"> [S</w:t>
      </w:r>
      <w:r w:rsidRPr="00E56317">
        <w:rPr>
          <w:color w:val="auto"/>
        </w:rPr>
        <w:t>; Grid</w:t>
      </w:r>
      <w:r w:rsidR="00386C06" w:rsidRPr="00E56317">
        <w:rPr>
          <w:color w:val="auto"/>
        </w:rPr>
        <w:t>]</w:t>
      </w:r>
      <w:r w:rsidR="00386C06" w:rsidRPr="00E56317">
        <w:rPr>
          <w:color w:val="auto"/>
        </w:rPr>
        <w:tab/>
      </w:r>
    </w:p>
    <w:p w14:paraId="10A63680" w14:textId="7CCF43B7" w:rsidR="00386C06" w:rsidRPr="00E56317" w:rsidRDefault="00FF4DB4" w:rsidP="00FF4DB4">
      <w:pPr>
        <w:pStyle w:val="0-Basic"/>
        <w:rPr>
          <w:color w:val="auto"/>
        </w:rPr>
      </w:pPr>
      <w:r w:rsidRPr="00E56317">
        <w:rPr>
          <w:color w:val="auto"/>
        </w:rPr>
        <w:t>How much do you distrust or trust</w:t>
      </w:r>
      <w:r w:rsidR="00235518" w:rsidRPr="00E56317">
        <w:rPr>
          <w:color w:val="auto"/>
        </w:rPr>
        <w:t xml:space="preserve"> </w:t>
      </w:r>
      <w:r w:rsidRPr="00E56317">
        <w:rPr>
          <w:color w:val="auto"/>
        </w:rPr>
        <w:t xml:space="preserve">the </w:t>
      </w:r>
      <w:r w:rsidR="00B223B4" w:rsidRPr="00E56317">
        <w:rPr>
          <w:color w:val="auto"/>
        </w:rPr>
        <w:t xml:space="preserve">following </w:t>
      </w:r>
      <w:r w:rsidRPr="00E56317">
        <w:rPr>
          <w:color w:val="auto"/>
        </w:rPr>
        <w:t>types of organizations?</w:t>
      </w:r>
    </w:p>
    <w:p w14:paraId="1320D898" w14:textId="77777777" w:rsidR="00FF4DB4" w:rsidRPr="00E56317" w:rsidRDefault="00FF4DB4" w:rsidP="00FF4DB4">
      <w:pPr>
        <w:pStyle w:val="0-Basic"/>
        <w:rPr>
          <w:color w:val="auto"/>
        </w:rPr>
      </w:pPr>
    </w:p>
    <w:p w14:paraId="799FCAD9" w14:textId="366C01AC" w:rsidR="00FF4DB4" w:rsidRPr="00E56317" w:rsidRDefault="00FF4DB4" w:rsidP="00FF4DB4">
      <w:pPr>
        <w:pStyle w:val="3-ProgrammingNote"/>
      </w:pPr>
      <w:r w:rsidRPr="00E56317">
        <w:t>Statement in rows:</w:t>
      </w:r>
      <w:r w:rsidR="00C92625" w:rsidRPr="00E56317">
        <w:t xml:space="preserve"> Randomize</w:t>
      </w:r>
    </w:p>
    <w:p w14:paraId="59C19D0E" w14:textId="77777777" w:rsidR="005A6524" w:rsidRPr="00E56317" w:rsidRDefault="005A6524" w:rsidP="00FF4DB4">
      <w:pPr>
        <w:pStyle w:val="0-Basic"/>
        <w:rPr>
          <w:color w:val="auto"/>
        </w:rPr>
      </w:pPr>
    </w:p>
    <w:p w14:paraId="0235D6EE" w14:textId="669744FC" w:rsidR="00FF4DB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FF4DB4" w:rsidRPr="00E56317">
        <w:rPr>
          <w:color w:val="auto"/>
        </w:rPr>
        <w:t xml:space="preserve">. </w:t>
      </w:r>
      <w:r w:rsidR="00FF4DB4" w:rsidRPr="00E56317">
        <w:rPr>
          <w:rStyle w:val="basicChar"/>
          <w:rFonts w:eastAsiaTheme="minorHAnsi"/>
          <w:color w:val="auto"/>
          <w:szCs w:val="22"/>
        </w:rPr>
        <w:t>City government</w:t>
      </w:r>
    </w:p>
    <w:p w14:paraId="668311BF" w14:textId="76B969A4" w:rsidR="00FF4DB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FF4DB4" w:rsidRPr="00E56317">
        <w:rPr>
          <w:color w:val="auto"/>
        </w:rPr>
        <w:t xml:space="preserve">. </w:t>
      </w:r>
      <w:r w:rsidR="00FF4DB4" w:rsidRPr="00E56317">
        <w:rPr>
          <w:rStyle w:val="basicChar"/>
          <w:rFonts w:eastAsiaTheme="minorHAnsi"/>
          <w:color w:val="auto"/>
          <w:szCs w:val="22"/>
        </w:rPr>
        <w:t>County government</w:t>
      </w:r>
    </w:p>
    <w:p w14:paraId="4D4CA973" w14:textId="7BE9CBEA" w:rsidR="00FF4DB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FF4DB4" w:rsidRPr="00E56317">
        <w:rPr>
          <w:color w:val="auto"/>
        </w:rPr>
        <w:t xml:space="preserve">. </w:t>
      </w:r>
      <w:r w:rsidR="00FF4DB4" w:rsidRPr="00E56317">
        <w:rPr>
          <w:rStyle w:val="basicChar"/>
          <w:rFonts w:eastAsiaTheme="minorHAnsi"/>
          <w:color w:val="auto"/>
          <w:szCs w:val="22"/>
        </w:rPr>
        <w:t>State government</w:t>
      </w:r>
    </w:p>
    <w:p w14:paraId="110D8230" w14:textId="799D0CA2" w:rsidR="00FF4DB4" w:rsidRPr="00E56317" w:rsidRDefault="005D7F14" w:rsidP="00FF4DB4">
      <w:pPr>
        <w:pStyle w:val="0-Basic"/>
        <w:rPr>
          <w:rStyle w:val="basicChar"/>
          <w:rFonts w:eastAsiaTheme="minorHAnsi"/>
          <w:color w:val="auto"/>
          <w:szCs w:val="22"/>
        </w:rPr>
      </w:pPr>
      <w:r w:rsidRPr="00E56317">
        <w:rPr>
          <w:color w:val="auto"/>
        </w:rPr>
        <w:t>d</w:t>
      </w:r>
      <w:r w:rsidR="00FF4DB4" w:rsidRPr="00E56317">
        <w:rPr>
          <w:color w:val="auto"/>
        </w:rPr>
        <w:t xml:space="preserve">. </w:t>
      </w:r>
      <w:r w:rsidR="00FF4DB4" w:rsidRPr="00E56317">
        <w:rPr>
          <w:rStyle w:val="basicChar"/>
          <w:rFonts w:eastAsiaTheme="minorHAnsi"/>
          <w:color w:val="auto"/>
          <w:szCs w:val="22"/>
        </w:rPr>
        <w:t>Federal government</w:t>
      </w:r>
    </w:p>
    <w:p w14:paraId="28FBCE42" w14:textId="02C70979" w:rsidR="00FF4DB4" w:rsidRPr="00E56317" w:rsidRDefault="005D7F14" w:rsidP="00FF4DB4">
      <w:pPr>
        <w:pStyle w:val="0-Basic"/>
        <w:rPr>
          <w:rStyle w:val="basicChar"/>
          <w:rFonts w:eastAsiaTheme="minorHAnsi"/>
          <w:color w:val="auto"/>
          <w:szCs w:val="22"/>
        </w:rPr>
      </w:pPr>
      <w:r w:rsidRPr="00E56317">
        <w:rPr>
          <w:rStyle w:val="basicChar"/>
          <w:rFonts w:eastAsiaTheme="minorHAnsi"/>
          <w:color w:val="auto"/>
          <w:szCs w:val="22"/>
        </w:rPr>
        <w:t>e</w:t>
      </w:r>
      <w:r w:rsidR="00FF4DB4" w:rsidRPr="00E56317">
        <w:rPr>
          <w:rStyle w:val="basicChar"/>
          <w:rFonts w:eastAsiaTheme="minorHAnsi"/>
          <w:color w:val="auto"/>
          <w:szCs w:val="22"/>
        </w:rPr>
        <w:t>. Private industry</w:t>
      </w:r>
    </w:p>
    <w:p w14:paraId="28C30CDF" w14:textId="795829BB" w:rsidR="00785981" w:rsidRPr="00E56317" w:rsidRDefault="00785981" w:rsidP="00FF4DB4">
      <w:pPr>
        <w:pStyle w:val="0-Basic"/>
        <w:rPr>
          <w:rStyle w:val="basicChar"/>
          <w:rFonts w:eastAsiaTheme="minorHAnsi"/>
          <w:color w:val="auto"/>
          <w:szCs w:val="22"/>
        </w:rPr>
      </w:pPr>
      <w:r w:rsidRPr="00E56317">
        <w:rPr>
          <w:rStyle w:val="basicChar"/>
          <w:rFonts w:eastAsiaTheme="minorHAnsi"/>
          <w:color w:val="auto"/>
          <w:szCs w:val="22"/>
        </w:rPr>
        <w:t>f. Nonprofit organizations</w:t>
      </w:r>
    </w:p>
    <w:p w14:paraId="2EDE6419" w14:textId="3159146A" w:rsidR="00FF4DB4" w:rsidRPr="00E56317" w:rsidRDefault="00785981" w:rsidP="00FF4DB4">
      <w:pPr>
        <w:pStyle w:val="0-Basic"/>
        <w:rPr>
          <w:color w:val="auto"/>
        </w:rPr>
      </w:pPr>
      <w:r w:rsidRPr="00E56317">
        <w:rPr>
          <w:rStyle w:val="basicChar"/>
          <w:rFonts w:eastAsiaTheme="minorHAnsi"/>
          <w:color w:val="auto"/>
          <w:szCs w:val="22"/>
        </w:rPr>
        <w:t>g</w:t>
      </w:r>
      <w:r w:rsidR="00FF4DB4" w:rsidRPr="00E56317">
        <w:rPr>
          <w:rStyle w:val="basicChar"/>
          <w:rFonts w:eastAsiaTheme="minorHAnsi"/>
          <w:color w:val="auto"/>
          <w:szCs w:val="22"/>
        </w:rPr>
        <w:t>. Public</w:t>
      </w:r>
      <w:r w:rsidR="005F01F0" w:rsidRPr="00E56317">
        <w:rPr>
          <w:rStyle w:val="basicChar"/>
          <w:rFonts w:eastAsiaTheme="minorHAnsi"/>
          <w:color w:val="auto"/>
          <w:szCs w:val="22"/>
        </w:rPr>
        <w:t xml:space="preserve"> </w:t>
      </w:r>
      <w:r w:rsidR="00FF4DB4" w:rsidRPr="00E56317">
        <w:rPr>
          <w:rStyle w:val="basicChar"/>
          <w:rFonts w:eastAsiaTheme="minorHAnsi"/>
          <w:color w:val="auto"/>
          <w:szCs w:val="22"/>
        </w:rPr>
        <w:t>Private Partnerships</w:t>
      </w:r>
    </w:p>
    <w:p w14:paraId="4E482402" w14:textId="77777777" w:rsidR="00FF4DB4" w:rsidRPr="00E56317" w:rsidRDefault="00FF4DB4" w:rsidP="00FF4DB4">
      <w:pPr>
        <w:pStyle w:val="0-Basic"/>
        <w:rPr>
          <w:color w:val="auto"/>
        </w:rPr>
      </w:pPr>
    </w:p>
    <w:p w14:paraId="409A3FE3" w14:textId="28E79281" w:rsidR="00FF4DB4" w:rsidRPr="00E56317" w:rsidRDefault="005A6524" w:rsidP="00FF4DB4">
      <w:pPr>
        <w:pStyle w:val="3-ProgrammingNote"/>
      </w:pPr>
      <w:r w:rsidRPr="00E56317">
        <w:t xml:space="preserve">Responses </w:t>
      </w:r>
      <w:r w:rsidR="00FF4DB4" w:rsidRPr="00E56317">
        <w:t>in columns:</w:t>
      </w:r>
      <w:r w:rsidR="005B2276" w:rsidRPr="00E56317">
        <w:t xml:space="preserve"> Flip scale</w:t>
      </w:r>
    </w:p>
    <w:p w14:paraId="2B0BDC44" w14:textId="77777777" w:rsidR="005A6524" w:rsidRPr="00E56317" w:rsidRDefault="005A6524" w:rsidP="00FF4DB4">
      <w:pPr>
        <w:pStyle w:val="0-Basic"/>
        <w:rPr>
          <w:color w:val="auto"/>
        </w:rPr>
      </w:pPr>
    </w:p>
    <w:p w14:paraId="7891B52A" w14:textId="1488DA2A" w:rsidR="00FF4DB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FF4DB4" w:rsidRPr="00E56317">
        <w:rPr>
          <w:color w:val="auto"/>
        </w:rPr>
        <w:t xml:space="preserve">. </w:t>
      </w:r>
      <w:r w:rsidR="00854F7E" w:rsidRPr="00E56317">
        <w:rPr>
          <w:color w:val="auto"/>
        </w:rPr>
        <w:t xml:space="preserve">Strongly </w:t>
      </w:r>
      <w:r w:rsidR="00A77331" w:rsidRPr="00E56317">
        <w:rPr>
          <w:color w:val="auto"/>
        </w:rPr>
        <w:t>d</w:t>
      </w:r>
      <w:r w:rsidR="00854F7E" w:rsidRPr="00E56317">
        <w:rPr>
          <w:color w:val="auto"/>
        </w:rPr>
        <w:t>istrust</w:t>
      </w:r>
    </w:p>
    <w:p w14:paraId="3CC872AA" w14:textId="31B29FD5" w:rsidR="005D7F1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 xml:space="preserve">2. </w:t>
      </w:r>
      <w:r w:rsidR="00854F7E" w:rsidRPr="00E56317">
        <w:rPr>
          <w:color w:val="auto"/>
        </w:rPr>
        <w:t>Distrust</w:t>
      </w:r>
    </w:p>
    <w:p w14:paraId="129EE6D5" w14:textId="38EAD678" w:rsidR="00FF4DB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>3</w:t>
      </w:r>
      <w:r w:rsidR="00FF4DB4" w:rsidRPr="00E56317">
        <w:rPr>
          <w:color w:val="auto"/>
        </w:rPr>
        <w:t xml:space="preserve">. </w:t>
      </w:r>
      <w:r w:rsidR="00854F7E" w:rsidRPr="00E56317">
        <w:rPr>
          <w:color w:val="auto"/>
        </w:rPr>
        <w:t xml:space="preserve">Neither </w:t>
      </w:r>
      <w:r w:rsidR="00A77331" w:rsidRPr="00E56317">
        <w:rPr>
          <w:color w:val="auto"/>
        </w:rPr>
        <w:t>d</w:t>
      </w:r>
      <w:r w:rsidR="00854F7E" w:rsidRPr="00E56317">
        <w:rPr>
          <w:color w:val="auto"/>
        </w:rPr>
        <w:t xml:space="preserve">istrust </w:t>
      </w:r>
      <w:r w:rsidR="00A77331" w:rsidRPr="00E56317">
        <w:rPr>
          <w:color w:val="auto"/>
        </w:rPr>
        <w:t>n</w:t>
      </w:r>
      <w:r w:rsidR="00854F7E" w:rsidRPr="00E56317">
        <w:rPr>
          <w:color w:val="auto"/>
        </w:rPr>
        <w:t xml:space="preserve">or </w:t>
      </w:r>
      <w:r w:rsidR="00A77331" w:rsidRPr="00E56317">
        <w:rPr>
          <w:color w:val="auto"/>
        </w:rPr>
        <w:t>t</w:t>
      </w:r>
      <w:r w:rsidR="00854F7E" w:rsidRPr="00E56317">
        <w:rPr>
          <w:color w:val="auto"/>
        </w:rPr>
        <w:t>rust</w:t>
      </w:r>
    </w:p>
    <w:p w14:paraId="750A3146" w14:textId="55B7CA7B" w:rsidR="00FF4DB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>4</w:t>
      </w:r>
      <w:r w:rsidR="00FF4DB4" w:rsidRPr="00E56317">
        <w:rPr>
          <w:color w:val="auto"/>
        </w:rPr>
        <w:t xml:space="preserve">. </w:t>
      </w:r>
      <w:r w:rsidR="00854F7E" w:rsidRPr="00E56317">
        <w:rPr>
          <w:color w:val="auto"/>
        </w:rPr>
        <w:t>Trust</w:t>
      </w:r>
    </w:p>
    <w:p w14:paraId="7ED01E56" w14:textId="4ED41A62" w:rsidR="00854F7E" w:rsidRPr="00E56317" w:rsidRDefault="00854F7E" w:rsidP="00FF4DB4">
      <w:pPr>
        <w:pStyle w:val="0-Basic"/>
        <w:rPr>
          <w:color w:val="auto"/>
        </w:rPr>
      </w:pPr>
      <w:r w:rsidRPr="00E56317">
        <w:rPr>
          <w:color w:val="auto"/>
        </w:rPr>
        <w:t xml:space="preserve">5. Strongly </w:t>
      </w:r>
      <w:r w:rsidR="00A77331" w:rsidRPr="00E56317">
        <w:rPr>
          <w:color w:val="auto"/>
        </w:rPr>
        <w:t>t</w:t>
      </w:r>
      <w:r w:rsidRPr="00E56317">
        <w:rPr>
          <w:color w:val="auto"/>
        </w:rPr>
        <w:t>rust</w:t>
      </w:r>
    </w:p>
    <w:p w14:paraId="75B16CB7" w14:textId="77777777" w:rsidR="00386C06" w:rsidRPr="00E56317" w:rsidRDefault="00386C06" w:rsidP="00386C06">
      <w:pPr>
        <w:rPr>
          <w:rFonts w:asciiTheme="majorHAnsi" w:hAnsiTheme="majorHAnsi" w:cstheme="majorHAnsi"/>
          <w:sz w:val="20"/>
          <w:szCs w:val="20"/>
          <w:lang w:val="fr-FR"/>
        </w:rPr>
      </w:pPr>
    </w:p>
    <w:p w14:paraId="20CDC364" w14:textId="77777777" w:rsidR="005A6524" w:rsidRPr="00E56317" w:rsidRDefault="005A6524" w:rsidP="00386C06">
      <w:pPr>
        <w:rPr>
          <w:rFonts w:asciiTheme="majorHAnsi" w:hAnsiTheme="majorHAnsi" w:cstheme="majorHAnsi"/>
          <w:sz w:val="20"/>
          <w:szCs w:val="20"/>
          <w:lang w:val="fr-FR"/>
        </w:rPr>
      </w:pPr>
    </w:p>
    <w:p w14:paraId="32A4AE61" w14:textId="26B5CD93" w:rsidR="00386C06" w:rsidRPr="00E56317" w:rsidRDefault="00386C06" w:rsidP="00F80E2E">
      <w:pPr>
        <w:pStyle w:val="2-Base"/>
        <w:rPr>
          <w:color w:val="auto"/>
          <w:lang w:val="en-US"/>
        </w:rPr>
      </w:pPr>
      <w:r w:rsidRPr="00E56317">
        <w:rPr>
          <w:color w:val="auto"/>
          <w:lang w:val="en-US"/>
        </w:rPr>
        <w:t xml:space="preserve">Base: </w:t>
      </w:r>
      <w:r w:rsidR="00FF4DB4" w:rsidRPr="00E56317">
        <w:rPr>
          <w:color w:val="auto"/>
          <w:lang w:val="en-US"/>
        </w:rPr>
        <w:t>All respondents</w:t>
      </w:r>
    </w:p>
    <w:p w14:paraId="72C2897D" w14:textId="61C0CCBF" w:rsidR="00386C06" w:rsidRPr="00E56317" w:rsidRDefault="00FF4DB4" w:rsidP="005013BF">
      <w:pPr>
        <w:pStyle w:val="4-QuestionNumberandType"/>
        <w:rPr>
          <w:color w:val="auto"/>
        </w:rPr>
      </w:pPr>
      <w:r w:rsidRPr="00E56317">
        <w:rPr>
          <w:color w:val="auto"/>
        </w:rPr>
        <w:t>Q20 [S; Grid</w:t>
      </w:r>
      <w:r w:rsidR="00386C06" w:rsidRPr="00E56317">
        <w:rPr>
          <w:color w:val="auto"/>
        </w:rPr>
        <w:t>]</w:t>
      </w:r>
      <w:r w:rsidR="00386C06" w:rsidRPr="00E56317">
        <w:rPr>
          <w:color w:val="auto"/>
        </w:rPr>
        <w:tab/>
      </w:r>
    </w:p>
    <w:p w14:paraId="1C587879" w14:textId="195A6F57" w:rsidR="00386C06" w:rsidRPr="00E56317" w:rsidRDefault="00FF4DB4" w:rsidP="00FF4DB4">
      <w:pPr>
        <w:pStyle w:val="0-Basic"/>
        <w:rPr>
          <w:color w:val="auto"/>
        </w:rPr>
      </w:pPr>
      <w:r w:rsidRPr="00E56317">
        <w:rPr>
          <w:color w:val="auto"/>
        </w:rPr>
        <w:t>How responsible should the following types of organizations be for making policies for your community infrastructure?</w:t>
      </w:r>
    </w:p>
    <w:p w14:paraId="5FB129DC" w14:textId="77777777" w:rsidR="00FF4DB4" w:rsidRPr="00E56317" w:rsidRDefault="00FF4DB4" w:rsidP="00FF4DB4">
      <w:pPr>
        <w:pStyle w:val="0-Basic"/>
        <w:rPr>
          <w:color w:val="auto"/>
        </w:rPr>
      </w:pPr>
    </w:p>
    <w:p w14:paraId="2A9FCF44" w14:textId="47E4B9E5" w:rsidR="00FF4DB4" w:rsidRPr="00E56317" w:rsidRDefault="00FF4DB4" w:rsidP="00FF4DB4">
      <w:pPr>
        <w:pStyle w:val="3-ProgrammingNote"/>
      </w:pPr>
      <w:r w:rsidRPr="00E56317">
        <w:t>Statement in rows:</w:t>
      </w:r>
      <w:r w:rsidR="005B2276" w:rsidRPr="00E56317">
        <w:t xml:space="preserve"> Randomize</w:t>
      </w:r>
    </w:p>
    <w:p w14:paraId="55FE88AA" w14:textId="77777777" w:rsidR="005A6524" w:rsidRPr="00E56317" w:rsidRDefault="005A6524" w:rsidP="00FF4DB4">
      <w:pPr>
        <w:pStyle w:val="0-Basic"/>
        <w:rPr>
          <w:color w:val="auto"/>
        </w:rPr>
      </w:pPr>
    </w:p>
    <w:p w14:paraId="4FDF1E39" w14:textId="0976F146" w:rsidR="00FF4DB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FF4DB4" w:rsidRPr="00E56317">
        <w:rPr>
          <w:color w:val="auto"/>
        </w:rPr>
        <w:t xml:space="preserve">. </w:t>
      </w:r>
      <w:r w:rsidR="00FF4DB4" w:rsidRPr="00E56317">
        <w:rPr>
          <w:rStyle w:val="basicChar"/>
          <w:rFonts w:eastAsiaTheme="minorHAnsi"/>
          <w:color w:val="auto"/>
          <w:szCs w:val="22"/>
        </w:rPr>
        <w:t>City government</w:t>
      </w:r>
    </w:p>
    <w:p w14:paraId="3D97453A" w14:textId="7311A7AC" w:rsidR="00FF4DB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FF4DB4" w:rsidRPr="00E56317">
        <w:rPr>
          <w:color w:val="auto"/>
        </w:rPr>
        <w:t xml:space="preserve">. </w:t>
      </w:r>
      <w:r w:rsidR="00FF4DB4" w:rsidRPr="00E56317">
        <w:rPr>
          <w:rStyle w:val="basicChar"/>
          <w:rFonts w:eastAsiaTheme="minorHAnsi"/>
          <w:color w:val="auto"/>
          <w:szCs w:val="22"/>
        </w:rPr>
        <w:t>County government</w:t>
      </w:r>
    </w:p>
    <w:p w14:paraId="6F4797B6" w14:textId="31C895B5" w:rsidR="00FF4DB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FF4DB4" w:rsidRPr="00E56317">
        <w:rPr>
          <w:color w:val="auto"/>
        </w:rPr>
        <w:t xml:space="preserve">. </w:t>
      </w:r>
      <w:r w:rsidR="00FF4DB4" w:rsidRPr="00E56317">
        <w:rPr>
          <w:rStyle w:val="basicChar"/>
          <w:rFonts w:eastAsiaTheme="minorHAnsi"/>
          <w:color w:val="auto"/>
          <w:szCs w:val="22"/>
        </w:rPr>
        <w:t>State government</w:t>
      </w:r>
    </w:p>
    <w:p w14:paraId="2894128F" w14:textId="3B0999D6" w:rsidR="00FF4DB4" w:rsidRPr="00E56317" w:rsidRDefault="005D7F14" w:rsidP="00FF4DB4">
      <w:pPr>
        <w:pStyle w:val="0-Basic"/>
        <w:rPr>
          <w:rStyle w:val="basicChar"/>
          <w:rFonts w:eastAsiaTheme="minorHAnsi"/>
          <w:color w:val="auto"/>
          <w:szCs w:val="22"/>
        </w:rPr>
      </w:pPr>
      <w:r w:rsidRPr="00E56317">
        <w:rPr>
          <w:color w:val="auto"/>
        </w:rPr>
        <w:t>d</w:t>
      </w:r>
      <w:r w:rsidR="00FF4DB4" w:rsidRPr="00E56317">
        <w:rPr>
          <w:color w:val="auto"/>
        </w:rPr>
        <w:t xml:space="preserve">. </w:t>
      </w:r>
      <w:r w:rsidR="00FF4DB4" w:rsidRPr="00E56317">
        <w:rPr>
          <w:rStyle w:val="basicChar"/>
          <w:rFonts w:eastAsiaTheme="minorHAnsi"/>
          <w:color w:val="auto"/>
          <w:szCs w:val="22"/>
        </w:rPr>
        <w:t>Federal government</w:t>
      </w:r>
    </w:p>
    <w:p w14:paraId="5398D216" w14:textId="2B53E96E" w:rsidR="00FF4DB4" w:rsidRPr="00E56317" w:rsidRDefault="005D7F14" w:rsidP="00FF4DB4">
      <w:pPr>
        <w:pStyle w:val="0-Basic"/>
        <w:rPr>
          <w:rStyle w:val="basicChar"/>
          <w:rFonts w:eastAsiaTheme="minorHAnsi"/>
          <w:color w:val="auto"/>
          <w:szCs w:val="22"/>
        </w:rPr>
      </w:pPr>
      <w:r w:rsidRPr="00E56317">
        <w:rPr>
          <w:rStyle w:val="basicChar"/>
          <w:rFonts w:eastAsiaTheme="minorHAnsi"/>
          <w:color w:val="auto"/>
          <w:szCs w:val="22"/>
        </w:rPr>
        <w:t>e</w:t>
      </w:r>
      <w:r w:rsidR="00FF4DB4" w:rsidRPr="00E56317">
        <w:rPr>
          <w:rStyle w:val="basicChar"/>
          <w:rFonts w:eastAsiaTheme="minorHAnsi"/>
          <w:color w:val="auto"/>
          <w:szCs w:val="22"/>
        </w:rPr>
        <w:t>. Private industry</w:t>
      </w:r>
    </w:p>
    <w:p w14:paraId="4D2EF149" w14:textId="11677FE0" w:rsidR="00785981" w:rsidRPr="00E56317" w:rsidRDefault="00785981" w:rsidP="00FF4DB4">
      <w:pPr>
        <w:pStyle w:val="0-Basic"/>
        <w:rPr>
          <w:rStyle w:val="basicChar"/>
          <w:rFonts w:eastAsiaTheme="minorHAnsi"/>
          <w:color w:val="auto"/>
          <w:szCs w:val="22"/>
        </w:rPr>
      </w:pPr>
      <w:r w:rsidRPr="00E56317">
        <w:rPr>
          <w:rStyle w:val="basicChar"/>
          <w:rFonts w:eastAsiaTheme="minorHAnsi"/>
          <w:color w:val="auto"/>
          <w:szCs w:val="22"/>
        </w:rPr>
        <w:t>f. Nonprofit organizations</w:t>
      </w:r>
    </w:p>
    <w:p w14:paraId="28C0838A" w14:textId="26C84C46" w:rsidR="00FF4DB4" w:rsidRPr="00E56317" w:rsidRDefault="00785981" w:rsidP="00FF4DB4">
      <w:pPr>
        <w:pStyle w:val="0-Basic"/>
        <w:rPr>
          <w:color w:val="auto"/>
        </w:rPr>
      </w:pPr>
      <w:r w:rsidRPr="00E56317">
        <w:rPr>
          <w:rStyle w:val="basicChar"/>
          <w:rFonts w:eastAsiaTheme="minorHAnsi"/>
          <w:color w:val="auto"/>
          <w:szCs w:val="22"/>
        </w:rPr>
        <w:t>g</w:t>
      </w:r>
      <w:r w:rsidR="00FF4DB4" w:rsidRPr="00E56317">
        <w:rPr>
          <w:rStyle w:val="basicChar"/>
          <w:rFonts w:eastAsiaTheme="minorHAnsi"/>
          <w:color w:val="auto"/>
          <w:szCs w:val="22"/>
        </w:rPr>
        <w:t>. Public</w:t>
      </w:r>
      <w:r w:rsidR="005F01F0" w:rsidRPr="00E56317">
        <w:rPr>
          <w:rStyle w:val="basicChar"/>
          <w:rFonts w:eastAsiaTheme="minorHAnsi"/>
          <w:color w:val="auto"/>
          <w:szCs w:val="22"/>
        </w:rPr>
        <w:t xml:space="preserve"> </w:t>
      </w:r>
      <w:r w:rsidR="00FF4DB4" w:rsidRPr="00E56317">
        <w:rPr>
          <w:rStyle w:val="basicChar"/>
          <w:rFonts w:eastAsiaTheme="minorHAnsi"/>
          <w:color w:val="auto"/>
          <w:szCs w:val="22"/>
        </w:rPr>
        <w:t>Private Partnerships</w:t>
      </w:r>
    </w:p>
    <w:p w14:paraId="7C830E09" w14:textId="77777777" w:rsidR="00FF4DB4" w:rsidRPr="00E56317" w:rsidRDefault="00FF4DB4" w:rsidP="00FF4DB4">
      <w:pPr>
        <w:pStyle w:val="0-Basic"/>
        <w:rPr>
          <w:color w:val="auto"/>
        </w:rPr>
      </w:pPr>
    </w:p>
    <w:p w14:paraId="4ABE655B" w14:textId="78129C10" w:rsidR="00FF4DB4" w:rsidRPr="00E56317" w:rsidRDefault="003F0963" w:rsidP="00FF4DB4">
      <w:pPr>
        <w:pStyle w:val="3-ProgrammingNote"/>
      </w:pPr>
      <w:r w:rsidRPr="00E56317">
        <w:t>Responses</w:t>
      </w:r>
      <w:r w:rsidR="00FF4DB4" w:rsidRPr="00E56317">
        <w:t xml:space="preserve"> in columns:</w:t>
      </w:r>
      <w:r w:rsidR="005B2276" w:rsidRPr="00E56317">
        <w:t xml:space="preserve"> Flip scale </w:t>
      </w:r>
    </w:p>
    <w:p w14:paraId="56DD02AD" w14:textId="77777777" w:rsidR="005A6524" w:rsidRPr="00E56317" w:rsidRDefault="005A6524" w:rsidP="00FF4DB4">
      <w:pPr>
        <w:pStyle w:val="0-Basic"/>
        <w:rPr>
          <w:color w:val="auto"/>
        </w:rPr>
      </w:pPr>
    </w:p>
    <w:p w14:paraId="05433817" w14:textId="5316F7EF" w:rsidR="00FF4DB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FF4DB4" w:rsidRPr="00E56317">
        <w:rPr>
          <w:color w:val="auto"/>
        </w:rPr>
        <w:t xml:space="preserve">. Not </w:t>
      </w:r>
      <w:r w:rsidR="000D4C1A" w:rsidRPr="00E56317">
        <w:rPr>
          <w:color w:val="auto"/>
        </w:rPr>
        <w:t>r</w:t>
      </w:r>
      <w:r w:rsidR="00FF4DB4" w:rsidRPr="00E56317">
        <w:rPr>
          <w:color w:val="auto"/>
        </w:rPr>
        <w:t xml:space="preserve">esponsible at </w:t>
      </w:r>
      <w:r w:rsidR="000D4C1A" w:rsidRPr="00E56317">
        <w:rPr>
          <w:color w:val="auto"/>
        </w:rPr>
        <w:t>a</w:t>
      </w:r>
      <w:r w:rsidR="00FF4DB4" w:rsidRPr="00E56317">
        <w:rPr>
          <w:color w:val="auto"/>
        </w:rPr>
        <w:t>ll</w:t>
      </w:r>
    </w:p>
    <w:p w14:paraId="7ECB90A2" w14:textId="7124BE47" w:rsidR="00FF4DB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>2</w:t>
      </w:r>
      <w:r w:rsidR="00FF4DB4" w:rsidRPr="00E56317">
        <w:rPr>
          <w:color w:val="auto"/>
        </w:rPr>
        <w:t xml:space="preserve">. Not </w:t>
      </w:r>
      <w:r w:rsidR="000D4C1A" w:rsidRPr="00E56317">
        <w:rPr>
          <w:color w:val="auto"/>
        </w:rPr>
        <w:t>s</w:t>
      </w:r>
      <w:r w:rsidR="00FF4DB4" w:rsidRPr="00E56317">
        <w:rPr>
          <w:color w:val="auto"/>
        </w:rPr>
        <w:t xml:space="preserve">o </w:t>
      </w:r>
      <w:r w:rsidR="000D4C1A" w:rsidRPr="00E56317">
        <w:rPr>
          <w:color w:val="auto"/>
        </w:rPr>
        <w:t>r</w:t>
      </w:r>
      <w:r w:rsidR="00FF4DB4" w:rsidRPr="00E56317">
        <w:rPr>
          <w:color w:val="auto"/>
        </w:rPr>
        <w:t>esponsible</w:t>
      </w:r>
    </w:p>
    <w:p w14:paraId="6278A597" w14:textId="2BD59C13" w:rsidR="00FF4DB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>3</w:t>
      </w:r>
      <w:r w:rsidR="00FF4DB4" w:rsidRPr="00E56317">
        <w:rPr>
          <w:color w:val="auto"/>
        </w:rPr>
        <w:t xml:space="preserve">. Somewhat </w:t>
      </w:r>
      <w:r w:rsidR="000D4C1A" w:rsidRPr="00E56317">
        <w:rPr>
          <w:color w:val="auto"/>
        </w:rPr>
        <w:t>r</w:t>
      </w:r>
      <w:r w:rsidR="00FF4DB4" w:rsidRPr="00E56317">
        <w:rPr>
          <w:color w:val="auto"/>
        </w:rPr>
        <w:t>esponsible</w:t>
      </w:r>
    </w:p>
    <w:p w14:paraId="49756CBE" w14:textId="443E3273" w:rsidR="00FF4DB4" w:rsidRPr="00E56317" w:rsidRDefault="005D7F14" w:rsidP="00FF4DB4">
      <w:pPr>
        <w:pStyle w:val="0-Basic"/>
        <w:rPr>
          <w:color w:val="auto"/>
        </w:rPr>
      </w:pPr>
      <w:r w:rsidRPr="00E56317">
        <w:rPr>
          <w:color w:val="auto"/>
        </w:rPr>
        <w:t>4</w:t>
      </w:r>
      <w:r w:rsidR="00FF4DB4" w:rsidRPr="00E56317">
        <w:rPr>
          <w:color w:val="auto"/>
        </w:rPr>
        <w:t xml:space="preserve">. Very </w:t>
      </w:r>
      <w:r w:rsidR="000D4C1A" w:rsidRPr="00E56317">
        <w:rPr>
          <w:color w:val="auto"/>
        </w:rPr>
        <w:t>r</w:t>
      </w:r>
      <w:r w:rsidR="00FF4DB4" w:rsidRPr="00E56317">
        <w:rPr>
          <w:color w:val="auto"/>
        </w:rPr>
        <w:t>esponsible</w:t>
      </w:r>
    </w:p>
    <w:p w14:paraId="1E3D6EF9" w14:textId="77777777" w:rsidR="00FF4DB4" w:rsidRPr="00E56317" w:rsidRDefault="00FF4DB4" w:rsidP="00FF4DB4">
      <w:pPr>
        <w:pStyle w:val="0-Basic"/>
        <w:rPr>
          <w:color w:val="auto"/>
        </w:rPr>
      </w:pPr>
    </w:p>
    <w:p w14:paraId="7FCAC412" w14:textId="7CFA0FEA" w:rsidR="005B2276" w:rsidRPr="00E56317" w:rsidRDefault="005B2276">
      <w:pPr>
        <w:rPr>
          <w:rFonts w:eastAsia="Times New Roman" w:cs="Arial"/>
          <w:lang w:val="en-US" w:eastAsia="en-US"/>
        </w:rPr>
      </w:pPr>
      <w:r w:rsidRPr="00E56317">
        <w:br w:type="page"/>
      </w:r>
    </w:p>
    <w:p w14:paraId="204178D3" w14:textId="77777777" w:rsidR="008E7CDA" w:rsidRPr="00E56317" w:rsidRDefault="008E7CDA" w:rsidP="00FF4DB4">
      <w:pPr>
        <w:pStyle w:val="0-Basic"/>
        <w:rPr>
          <w:color w:val="auto"/>
        </w:rPr>
      </w:pPr>
    </w:p>
    <w:p w14:paraId="3838346B" w14:textId="663943E3" w:rsidR="00386C06" w:rsidRPr="00E56317" w:rsidRDefault="00386C06" w:rsidP="00F80E2E">
      <w:pPr>
        <w:pStyle w:val="2-Base"/>
        <w:rPr>
          <w:color w:val="auto"/>
          <w:lang w:val="en-US"/>
        </w:rPr>
      </w:pPr>
      <w:r w:rsidRPr="00E56317">
        <w:rPr>
          <w:color w:val="auto"/>
          <w:lang w:val="en-US"/>
        </w:rPr>
        <w:t xml:space="preserve">Base: </w:t>
      </w:r>
      <w:r w:rsidR="00BA4667" w:rsidRPr="00E56317">
        <w:rPr>
          <w:color w:val="auto"/>
          <w:lang w:val="en-US"/>
        </w:rPr>
        <w:t>All respondents</w:t>
      </w:r>
    </w:p>
    <w:p w14:paraId="5F3FBE21" w14:textId="65C23B97" w:rsidR="00386C06" w:rsidRPr="00E56317" w:rsidRDefault="00BA4667" w:rsidP="005013BF">
      <w:pPr>
        <w:pStyle w:val="4-QuestionNumberandType"/>
        <w:rPr>
          <w:color w:val="auto"/>
        </w:rPr>
      </w:pPr>
      <w:r w:rsidRPr="00E56317">
        <w:rPr>
          <w:color w:val="auto"/>
        </w:rPr>
        <w:t>Q21</w:t>
      </w:r>
      <w:r w:rsidR="00386C06" w:rsidRPr="00E56317">
        <w:rPr>
          <w:color w:val="auto"/>
        </w:rPr>
        <w:t xml:space="preserve"> [S</w:t>
      </w:r>
      <w:r w:rsidRPr="00E56317">
        <w:rPr>
          <w:color w:val="auto"/>
        </w:rPr>
        <w:t>; Grid</w:t>
      </w:r>
      <w:r w:rsidR="00386C06" w:rsidRPr="00E56317">
        <w:rPr>
          <w:color w:val="auto"/>
        </w:rPr>
        <w:t>]</w:t>
      </w:r>
      <w:r w:rsidR="00386C06" w:rsidRPr="00E56317">
        <w:rPr>
          <w:color w:val="auto"/>
        </w:rPr>
        <w:tab/>
      </w:r>
    </w:p>
    <w:p w14:paraId="31E9033A" w14:textId="3D6E20A4" w:rsidR="00386C06" w:rsidRPr="00E56317" w:rsidRDefault="00BA4667" w:rsidP="00BA4667">
      <w:pPr>
        <w:pStyle w:val="0-Basic"/>
        <w:rPr>
          <w:color w:val="auto"/>
        </w:rPr>
      </w:pPr>
      <w:r w:rsidRPr="00E56317">
        <w:rPr>
          <w:color w:val="auto"/>
        </w:rPr>
        <w:t xml:space="preserve">How responsible should </w:t>
      </w:r>
      <w:r w:rsidR="00235518" w:rsidRPr="00E56317">
        <w:rPr>
          <w:color w:val="auto"/>
        </w:rPr>
        <w:t>the</w:t>
      </w:r>
      <w:r w:rsidRPr="00E56317">
        <w:rPr>
          <w:color w:val="auto"/>
        </w:rPr>
        <w:t xml:space="preserve"> following types of organizations be for spending money on your community infrastructure?</w:t>
      </w:r>
    </w:p>
    <w:p w14:paraId="0D2A4CD6" w14:textId="77777777" w:rsidR="00BA4667" w:rsidRPr="00E56317" w:rsidRDefault="00BA4667" w:rsidP="00BA4667">
      <w:pPr>
        <w:pStyle w:val="0-Basic"/>
        <w:rPr>
          <w:color w:val="auto"/>
        </w:rPr>
      </w:pPr>
    </w:p>
    <w:p w14:paraId="7D3915FE" w14:textId="344FC4D3" w:rsidR="00BA4667" w:rsidRPr="00E56317" w:rsidRDefault="00BA4667" w:rsidP="00BA4667">
      <w:pPr>
        <w:pStyle w:val="3-ProgrammingNote"/>
      </w:pPr>
      <w:r w:rsidRPr="00E56317">
        <w:t>Statement in rows:</w:t>
      </w:r>
      <w:r w:rsidR="005B2276" w:rsidRPr="00E56317">
        <w:t xml:space="preserve"> Randomize</w:t>
      </w:r>
    </w:p>
    <w:p w14:paraId="36387B99" w14:textId="77777777" w:rsidR="003F0963" w:rsidRPr="00E56317" w:rsidRDefault="003F0963" w:rsidP="00BA4667">
      <w:pPr>
        <w:pStyle w:val="0-Basic"/>
        <w:rPr>
          <w:color w:val="auto"/>
        </w:rPr>
      </w:pPr>
    </w:p>
    <w:p w14:paraId="120DBED1" w14:textId="672CA5F2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BA4667" w:rsidRPr="00E56317">
        <w:rPr>
          <w:color w:val="auto"/>
        </w:rPr>
        <w:t xml:space="preserve">. </w:t>
      </w:r>
      <w:r w:rsidR="00BA4667" w:rsidRPr="00E56317">
        <w:rPr>
          <w:rStyle w:val="basicChar"/>
          <w:rFonts w:eastAsiaTheme="minorHAnsi"/>
          <w:color w:val="auto"/>
          <w:szCs w:val="22"/>
        </w:rPr>
        <w:t>City government</w:t>
      </w:r>
    </w:p>
    <w:p w14:paraId="345E100C" w14:textId="5D94A117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BA4667" w:rsidRPr="00E56317">
        <w:rPr>
          <w:color w:val="auto"/>
        </w:rPr>
        <w:t xml:space="preserve">. </w:t>
      </w:r>
      <w:r w:rsidR="00BA4667" w:rsidRPr="00E56317">
        <w:rPr>
          <w:rStyle w:val="basicChar"/>
          <w:rFonts w:eastAsiaTheme="minorHAnsi"/>
          <w:color w:val="auto"/>
          <w:szCs w:val="22"/>
        </w:rPr>
        <w:t>County government</w:t>
      </w:r>
    </w:p>
    <w:p w14:paraId="179A7813" w14:textId="2E251CDB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BA4667" w:rsidRPr="00E56317">
        <w:rPr>
          <w:color w:val="auto"/>
        </w:rPr>
        <w:t xml:space="preserve">. </w:t>
      </w:r>
      <w:r w:rsidR="00BA4667" w:rsidRPr="00E56317">
        <w:rPr>
          <w:rStyle w:val="basicChar"/>
          <w:rFonts w:eastAsiaTheme="minorHAnsi"/>
          <w:color w:val="auto"/>
          <w:szCs w:val="22"/>
        </w:rPr>
        <w:t>State government</w:t>
      </w:r>
    </w:p>
    <w:p w14:paraId="1BFD30F8" w14:textId="44DECD01" w:rsidR="00BA4667" w:rsidRPr="00E56317" w:rsidRDefault="005D7F14" w:rsidP="00BA4667">
      <w:pPr>
        <w:pStyle w:val="0-Basic"/>
        <w:rPr>
          <w:rStyle w:val="basicChar"/>
          <w:rFonts w:eastAsiaTheme="minorHAnsi"/>
          <w:color w:val="auto"/>
          <w:szCs w:val="22"/>
        </w:rPr>
      </w:pPr>
      <w:r w:rsidRPr="00E56317">
        <w:rPr>
          <w:color w:val="auto"/>
        </w:rPr>
        <w:t>d</w:t>
      </w:r>
      <w:r w:rsidR="00BA4667" w:rsidRPr="00E56317">
        <w:rPr>
          <w:color w:val="auto"/>
        </w:rPr>
        <w:t xml:space="preserve">. </w:t>
      </w:r>
      <w:r w:rsidR="00BA4667" w:rsidRPr="00E56317">
        <w:rPr>
          <w:rStyle w:val="basicChar"/>
          <w:rFonts w:eastAsiaTheme="minorHAnsi"/>
          <w:color w:val="auto"/>
          <w:szCs w:val="22"/>
        </w:rPr>
        <w:t>Federal government</w:t>
      </w:r>
    </w:p>
    <w:p w14:paraId="5B4C592F" w14:textId="188C09C1" w:rsidR="00BA4667" w:rsidRPr="00E56317" w:rsidRDefault="005D7F14" w:rsidP="00BA4667">
      <w:pPr>
        <w:pStyle w:val="0-Basic"/>
        <w:rPr>
          <w:rStyle w:val="basicChar"/>
          <w:rFonts w:eastAsiaTheme="minorHAnsi"/>
          <w:color w:val="auto"/>
          <w:szCs w:val="22"/>
        </w:rPr>
      </w:pPr>
      <w:r w:rsidRPr="00E56317">
        <w:rPr>
          <w:rStyle w:val="basicChar"/>
          <w:rFonts w:eastAsiaTheme="minorHAnsi"/>
          <w:color w:val="auto"/>
          <w:szCs w:val="22"/>
        </w:rPr>
        <w:t>e</w:t>
      </w:r>
      <w:r w:rsidR="00BA4667" w:rsidRPr="00E56317">
        <w:rPr>
          <w:rStyle w:val="basicChar"/>
          <w:rFonts w:eastAsiaTheme="minorHAnsi"/>
          <w:color w:val="auto"/>
          <w:szCs w:val="22"/>
        </w:rPr>
        <w:t>. Private industry</w:t>
      </w:r>
    </w:p>
    <w:p w14:paraId="4F5EE82F" w14:textId="1E9E3469" w:rsidR="00785981" w:rsidRPr="00E56317" w:rsidRDefault="00785981" w:rsidP="00BA4667">
      <w:pPr>
        <w:pStyle w:val="0-Basic"/>
        <w:rPr>
          <w:rStyle w:val="basicChar"/>
          <w:rFonts w:eastAsiaTheme="minorHAnsi"/>
          <w:color w:val="auto"/>
          <w:szCs w:val="22"/>
        </w:rPr>
      </w:pPr>
      <w:r w:rsidRPr="00E56317">
        <w:rPr>
          <w:rStyle w:val="basicChar"/>
          <w:rFonts w:eastAsiaTheme="minorHAnsi"/>
          <w:color w:val="auto"/>
          <w:szCs w:val="22"/>
        </w:rPr>
        <w:t>f. Nonprofit organizations</w:t>
      </w:r>
    </w:p>
    <w:p w14:paraId="1B0637AB" w14:textId="6E2C6EA5" w:rsidR="00BA4667" w:rsidRPr="00E56317" w:rsidRDefault="00785981" w:rsidP="00BA4667">
      <w:pPr>
        <w:pStyle w:val="0-Basic"/>
        <w:rPr>
          <w:color w:val="auto"/>
        </w:rPr>
      </w:pPr>
      <w:r w:rsidRPr="00E56317">
        <w:rPr>
          <w:rStyle w:val="basicChar"/>
          <w:rFonts w:eastAsiaTheme="minorHAnsi"/>
          <w:color w:val="auto"/>
          <w:szCs w:val="22"/>
        </w:rPr>
        <w:t>g</w:t>
      </w:r>
      <w:r w:rsidR="00BA4667" w:rsidRPr="00E56317">
        <w:rPr>
          <w:rStyle w:val="basicChar"/>
          <w:rFonts w:eastAsiaTheme="minorHAnsi"/>
          <w:color w:val="auto"/>
          <w:szCs w:val="22"/>
        </w:rPr>
        <w:t>. Public</w:t>
      </w:r>
      <w:r w:rsidR="005F01F0" w:rsidRPr="00E56317">
        <w:rPr>
          <w:rStyle w:val="basicChar"/>
          <w:rFonts w:eastAsiaTheme="minorHAnsi"/>
          <w:color w:val="auto"/>
          <w:szCs w:val="22"/>
        </w:rPr>
        <w:t xml:space="preserve"> </w:t>
      </w:r>
      <w:r w:rsidR="00BA4667" w:rsidRPr="00E56317">
        <w:rPr>
          <w:rStyle w:val="basicChar"/>
          <w:rFonts w:eastAsiaTheme="minorHAnsi"/>
          <w:color w:val="auto"/>
          <w:szCs w:val="22"/>
        </w:rPr>
        <w:t>Private Partnerships</w:t>
      </w:r>
    </w:p>
    <w:p w14:paraId="58925B8F" w14:textId="77777777" w:rsidR="00BA4667" w:rsidRPr="00E56317" w:rsidRDefault="00BA4667" w:rsidP="00BA4667">
      <w:pPr>
        <w:pStyle w:val="0-Basic"/>
        <w:rPr>
          <w:color w:val="auto"/>
        </w:rPr>
      </w:pPr>
    </w:p>
    <w:p w14:paraId="01CF5EE2" w14:textId="7EE6E559" w:rsidR="00BA4667" w:rsidRPr="00E56317" w:rsidRDefault="003F0963" w:rsidP="00BA4667">
      <w:pPr>
        <w:pStyle w:val="3-ProgrammingNote"/>
      </w:pPr>
      <w:r w:rsidRPr="00E56317">
        <w:t>Responses</w:t>
      </w:r>
      <w:r w:rsidR="00BA4667" w:rsidRPr="00E56317">
        <w:t xml:space="preserve"> in columns:</w:t>
      </w:r>
      <w:r w:rsidR="005B2276" w:rsidRPr="00E56317">
        <w:t xml:space="preserve"> Flip scale</w:t>
      </w:r>
    </w:p>
    <w:p w14:paraId="11C343E4" w14:textId="77777777" w:rsidR="005D7F14" w:rsidRPr="00E56317" w:rsidRDefault="005D7F14" w:rsidP="00BA4667">
      <w:pPr>
        <w:pStyle w:val="0-Basic"/>
        <w:rPr>
          <w:color w:val="auto"/>
        </w:rPr>
      </w:pPr>
    </w:p>
    <w:p w14:paraId="0B77C717" w14:textId="3FA5FC53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BA4667" w:rsidRPr="00E56317">
        <w:rPr>
          <w:color w:val="auto"/>
        </w:rPr>
        <w:t xml:space="preserve">. Not </w:t>
      </w:r>
      <w:r w:rsidR="000D4C1A" w:rsidRPr="00E56317">
        <w:rPr>
          <w:color w:val="auto"/>
        </w:rPr>
        <w:t>r</w:t>
      </w:r>
      <w:r w:rsidR="00BA4667" w:rsidRPr="00E56317">
        <w:rPr>
          <w:color w:val="auto"/>
        </w:rPr>
        <w:t xml:space="preserve">esponsible at </w:t>
      </w:r>
      <w:r w:rsidR="000D4C1A" w:rsidRPr="00E56317">
        <w:rPr>
          <w:color w:val="auto"/>
        </w:rPr>
        <w:t>a</w:t>
      </w:r>
      <w:r w:rsidR="00BA4667" w:rsidRPr="00E56317">
        <w:rPr>
          <w:color w:val="auto"/>
        </w:rPr>
        <w:t>ll</w:t>
      </w:r>
    </w:p>
    <w:p w14:paraId="0D1D7FAC" w14:textId="102CEF5F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2</w:t>
      </w:r>
      <w:r w:rsidR="00BA4667" w:rsidRPr="00E56317">
        <w:rPr>
          <w:color w:val="auto"/>
        </w:rPr>
        <w:t xml:space="preserve">. Not </w:t>
      </w:r>
      <w:r w:rsidR="000D4C1A" w:rsidRPr="00E56317">
        <w:rPr>
          <w:color w:val="auto"/>
        </w:rPr>
        <w:t>s</w:t>
      </w:r>
      <w:r w:rsidR="00BA4667" w:rsidRPr="00E56317">
        <w:rPr>
          <w:color w:val="auto"/>
        </w:rPr>
        <w:t xml:space="preserve">o </w:t>
      </w:r>
      <w:r w:rsidR="000D4C1A" w:rsidRPr="00E56317">
        <w:rPr>
          <w:color w:val="auto"/>
        </w:rPr>
        <w:t>r</w:t>
      </w:r>
      <w:r w:rsidR="00BA4667" w:rsidRPr="00E56317">
        <w:rPr>
          <w:color w:val="auto"/>
        </w:rPr>
        <w:t>esponsible</w:t>
      </w:r>
    </w:p>
    <w:p w14:paraId="3FB7AA70" w14:textId="241376E1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3</w:t>
      </w:r>
      <w:r w:rsidR="00BA4667" w:rsidRPr="00E56317">
        <w:rPr>
          <w:color w:val="auto"/>
        </w:rPr>
        <w:t xml:space="preserve">. Somewhat </w:t>
      </w:r>
      <w:r w:rsidR="000D4C1A" w:rsidRPr="00E56317">
        <w:rPr>
          <w:color w:val="auto"/>
        </w:rPr>
        <w:t>r</w:t>
      </w:r>
      <w:r w:rsidR="00BA4667" w:rsidRPr="00E56317">
        <w:rPr>
          <w:color w:val="auto"/>
        </w:rPr>
        <w:t>esponsible</w:t>
      </w:r>
    </w:p>
    <w:p w14:paraId="041267C8" w14:textId="1A959084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4</w:t>
      </w:r>
      <w:r w:rsidR="00BA4667" w:rsidRPr="00E56317">
        <w:rPr>
          <w:color w:val="auto"/>
        </w:rPr>
        <w:t xml:space="preserve">. Very </w:t>
      </w:r>
      <w:r w:rsidR="000D4C1A" w:rsidRPr="00E56317">
        <w:rPr>
          <w:color w:val="auto"/>
        </w:rPr>
        <w:t>r</w:t>
      </w:r>
      <w:r w:rsidR="00BA4667" w:rsidRPr="00E56317">
        <w:rPr>
          <w:color w:val="auto"/>
        </w:rPr>
        <w:t>esponsible</w:t>
      </w:r>
    </w:p>
    <w:p w14:paraId="5D731332" w14:textId="77777777" w:rsidR="00386C06" w:rsidRPr="00E56317" w:rsidRDefault="00386C06" w:rsidP="00386C06">
      <w:pPr>
        <w:rPr>
          <w:rFonts w:asciiTheme="majorHAnsi" w:hAnsiTheme="majorHAnsi" w:cstheme="majorHAnsi"/>
          <w:sz w:val="20"/>
          <w:szCs w:val="20"/>
          <w:lang w:val="fr-FR"/>
        </w:rPr>
      </w:pPr>
    </w:p>
    <w:p w14:paraId="1BDC9F3F" w14:textId="77777777" w:rsidR="003F0963" w:rsidRPr="00E56317" w:rsidRDefault="003F0963" w:rsidP="00386C06">
      <w:pPr>
        <w:rPr>
          <w:rFonts w:asciiTheme="majorHAnsi" w:hAnsiTheme="majorHAnsi" w:cstheme="majorHAnsi"/>
          <w:sz w:val="20"/>
          <w:szCs w:val="20"/>
          <w:lang w:val="fr-FR"/>
        </w:rPr>
      </w:pPr>
    </w:p>
    <w:p w14:paraId="22B44659" w14:textId="77777777" w:rsidR="00386C06" w:rsidRPr="00E56317" w:rsidRDefault="00386C06" w:rsidP="00386C06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>Base: All respondents</w:t>
      </w:r>
    </w:p>
    <w:p w14:paraId="11F4F292" w14:textId="052E8E46" w:rsidR="00386C06" w:rsidRPr="00E56317" w:rsidRDefault="00BA4667" w:rsidP="005013BF">
      <w:pPr>
        <w:pStyle w:val="4-QuestionNumberandType"/>
        <w:rPr>
          <w:color w:val="auto"/>
        </w:rPr>
      </w:pPr>
      <w:r w:rsidRPr="00E56317">
        <w:rPr>
          <w:color w:val="auto"/>
        </w:rPr>
        <w:t>Q22</w:t>
      </w:r>
      <w:r w:rsidR="00386C06" w:rsidRPr="00E56317">
        <w:rPr>
          <w:color w:val="auto"/>
        </w:rPr>
        <w:t xml:space="preserve"> [S</w:t>
      </w:r>
      <w:r w:rsidRPr="00E56317">
        <w:rPr>
          <w:color w:val="auto"/>
        </w:rPr>
        <w:t>; Grid</w:t>
      </w:r>
      <w:r w:rsidR="00386C06" w:rsidRPr="00E56317">
        <w:rPr>
          <w:color w:val="auto"/>
        </w:rPr>
        <w:t>]</w:t>
      </w:r>
      <w:r w:rsidR="00386C06" w:rsidRPr="00E56317">
        <w:rPr>
          <w:color w:val="auto"/>
        </w:rPr>
        <w:tab/>
      </w:r>
    </w:p>
    <w:p w14:paraId="7D0A778B" w14:textId="71AD3445" w:rsidR="00386C06" w:rsidRPr="00E56317" w:rsidRDefault="00BA4667" w:rsidP="00BA4667">
      <w:pPr>
        <w:pStyle w:val="0-Basic"/>
        <w:rPr>
          <w:color w:val="auto"/>
        </w:rPr>
      </w:pPr>
      <w:r w:rsidRPr="00E56317">
        <w:rPr>
          <w:color w:val="auto"/>
        </w:rPr>
        <w:t>How much do you oppose or support the following policies to improve your community infrastructure?</w:t>
      </w:r>
    </w:p>
    <w:p w14:paraId="15990BA8" w14:textId="77777777" w:rsidR="00386C06" w:rsidRPr="00E56317" w:rsidRDefault="00386C06" w:rsidP="00F80E2E">
      <w:pPr>
        <w:pStyle w:val="0-Basic"/>
        <w:rPr>
          <w:color w:val="auto"/>
        </w:rPr>
      </w:pPr>
    </w:p>
    <w:p w14:paraId="48BB5467" w14:textId="61853DD9" w:rsidR="00BA4667" w:rsidRPr="00E56317" w:rsidRDefault="00BA4667" w:rsidP="00BA4667">
      <w:pPr>
        <w:pStyle w:val="3-ProgrammingNote"/>
      </w:pPr>
      <w:r w:rsidRPr="00E56317">
        <w:t>Statement in rows:</w:t>
      </w:r>
      <w:r w:rsidR="005B2276" w:rsidRPr="00E56317">
        <w:t xml:space="preserve"> Randomize </w:t>
      </w:r>
    </w:p>
    <w:p w14:paraId="55A1CF0E" w14:textId="07BD044E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BA4667" w:rsidRPr="00E56317">
        <w:rPr>
          <w:color w:val="auto"/>
        </w:rPr>
        <w:t>. Limit development in areas where infrastructure failures are likely</w:t>
      </w:r>
    </w:p>
    <w:p w14:paraId="3B912B8C" w14:textId="2D721419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BA4667" w:rsidRPr="00E56317">
        <w:rPr>
          <w:color w:val="auto"/>
        </w:rPr>
        <w:t>. Provide financial incentives for people to relocate from vulnerable areas</w:t>
      </w:r>
    </w:p>
    <w:p w14:paraId="4B405D12" w14:textId="378DB8E5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BA4667" w:rsidRPr="00E56317">
        <w:rPr>
          <w:color w:val="auto"/>
        </w:rPr>
        <w:t>. Strengthen infrastructure design standards</w:t>
      </w:r>
    </w:p>
    <w:p w14:paraId="7F3F52C1" w14:textId="7FB37DFA" w:rsidR="00BA4667" w:rsidRPr="00E56317" w:rsidRDefault="005D7F14" w:rsidP="00BA4667">
      <w:pPr>
        <w:pStyle w:val="0-Basic"/>
        <w:rPr>
          <w:rStyle w:val="basicChar"/>
          <w:rFonts w:eastAsiaTheme="minorHAnsi"/>
          <w:color w:val="auto"/>
          <w:szCs w:val="22"/>
        </w:rPr>
      </w:pPr>
      <w:r w:rsidRPr="00E56317">
        <w:rPr>
          <w:color w:val="auto"/>
        </w:rPr>
        <w:t>d</w:t>
      </w:r>
      <w:r w:rsidR="00BA4667" w:rsidRPr="00E56317">
        <w:rPr>
          <w:color w:val="auto"/>
        </w:rPr>
        <w:t>. Strengthen building design standards</w:t>
      </w:r>
    </w:p>
    <w:p w14:paraId="3B56A070" w14:textId="01BF34E6" w:rsidR="00BA4667" w:rsidRPr="00E56317" w:rsidRDefault="005D7F14" w:rsidP="00BA4667">
      <w:pPr>
        <w:pStyle w:val="0-Basic"/>
        <w:rPr>
          <w:rStyle w:val="basicChar"/>
          <w:rFonts w:eastAsiaTheme="minorHAnsi"/>
          <w:color w:val="auto"/>
          <w:szCs w:val="22"/>
        </w:rPr>
      </w:pPr>
      <w:r w:rsidRPr="00E56317">
        <w:rPr>
          <w:rStyle w:val="basicChar"/>
          <w:rFonts w:eastAsiaTheme="minorHAnsi"/>
          <w:color w:val="auto"/>
          <w:szCs w:val="22"/>
        </w:rPr>
        <w:t>e</w:t>
      </w:r>
      <w:r w:rsidR="00BA4667" w:rsidRPr="00E56317">
        <w:rPr>
          <w:rStyle w:val="basicChar"/>
          <w:rFonts w:eastAsiaTheme="minorHAnsi"/>
          <w:color w:val="auto"/>
          <w:szCs w:val="22"/>
        </w:rPr>
        <w:t xml:space="preserve">. </w:t>
      </w:r>
      <w:r w:rsidR="00BA4667" w:rsidRPr="00E56317">
        <w:rPr>
          <w:color w:val="auto"/>
        </w:rPr>
        <w:t>Conduct more frequent maintenance on infrastructure</w:t>
      </w:r>
    </w:p>
    <w:p w14:paraId="44A49745" w14:textId="516C8831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rStyle w:val="basicChar"/>
          <w:rFonts w:eastAsiaTheme="minorHAnsi"/>
          <w:color w:val="auto"/>
          <w:szCs w:val="22"/>
        </w:rPr>
        <w:t>f</w:t>
      </w:r>
      <w:r w:rsidR="00BA4667" w:rsidRPr="00E56317">
        <w:rPr>
          <w:rStyle w:val="basicChar"/>
          <w:rFonts w:eastAsiaTheme="minorHAnsi"/>
          <w:color w:val="auto"/>
          <w:szCs w:val="22"/>
        </w:rPr>
        <w:t xml:space="preserve">. </w:t>
      </w:r>
      <w:r w:rsidR="00BA4667" w:rsidRPr="00E56317">
        <w:rPr>
          <w:color w:val="auto"/>
        </w:rPr>
        <w:t>Conduct more frequent replacement of older infrastructure</w:t>
      </w:r>
    </w:p>
    <w:p w14:paraId="4FA6EC5B" w14:textId="2CD040FA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g</w:t>
      </w:r>
      <w:r w:rsidR="00BA4667" w:rsidRPr="00E56317">
        <w:rPr>
          <w:color w:val="auto"/>
        </w:rPr>
        <w:t>. Build additional infrastructure to address vulnerabilities</w:t>
      </w:r>
    </w:p>
    <w:p w14:paraId="545141AC" w14:textId="1197D8B8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h</w:t>
      </w:r>
      <w:r w:rsidR="00BA4667" w:rsidRPr="00E56317">
        <w:rPr>
          <w:color w:val="auto"/>
        </w:rPr>
        <w:t>. Address identified infrastructure vulnerabilities through coordinated planning</w:t>
      </w:r>
    </w:p>
    <w:p w14:paraId="0961C584" w14:textId="0FE9479A" w:rsidR="00785981" w:rsidRPr="00E56317" w:rsidRDefault="00785981" w:rsidP="00BA4667">
      <w:pPr>
        <w:pStyle w:val="0-Basic"/>
        <w:rPr>
          <w:color w:val="auto"/>
        </w:rPr>
      </w:pPr>
      <w:r w:rsidRPr="00E56317">
        <w:rPr>
          <w:color w:val="auto"/>
        </w:rPr>
        <w:t xml:space="preserve">g. </w:t>
      </w:r>
      <w:r w:rsidR="007D11FB" w:rsidRPr="00E56317">
        <w:rPr>
          <w:color w:val="auto"/>
        </w:rPr>
        <w:t>Work to engage</w:t>
      </w:r>
      <w:r w:rsidRPr="00E56317">
        <w:rPr>
          <w:color w:val="auto"/>
        </w:rPr>
        <w:t xml:space="preserve"> affected stakeholders and communities in infrastructure decisions</w:t>
      </w:r>
    </w:p>
    <w:p w14:paraId="65CC0258" w14:textId="77777777" w:rsidR="00BA4667" w:rsidRPr="00E56317" w:rsidRDefault="00BA4667" w:rsidP="00BA4667">
      <w:pPr>
        <w:pStyle w:val="0-Basic"/>
        <w:rPr>
          <w:color w:val="auto"/>
        </w:rPr>
      </w:pPr>
    </w:p>
    <w:p w14:paraId="794C01DD" w14:textId="4648E3BF" w:rsidR="00BA4667" w:rsidRPr="00E56317" w:rsidRDefault="003F0963" w:rsidP="00BA4667">
      <w:pPr>
        <w:pStyle w:val="3-ProgrammingNote"/>
      </w:pPr>
      <w:r w:rsidRPr="00E56317">
        <w:t>Responses</w:t>
      </w:r>
      <w:r w:rsidR="00BA4667" w:rsidRPr="00E56317">
        <w:t xml:space="preserve"> in columns:</w:t>
      </w:r>
      <w:r w:rsidR="005B2276" w:rsidRPr="00E56317">
        <w:t xml:space="preserve"> Flip scale</w:t>
      </w:r>
    </w:p>
    <w:p w14:paraId="4E9D665F" w14:textId="77777777" w:rsidR="003F0963" w:rsidRPr="00E56317" w:rsidRDefault="003F0963" w:rsidP="00BA4667">
      <w:pPr>
        <w:pStyle w:val="0-Basic"/>
        <w:rPr>
          <w:color w:val="auto"/>
        </w:rPr>
      </w:pPr>
    </w:p>
    <w:p w14:paraId="73F06648" w14:textId="0614A82B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BA4667" w:rsidRPr="00E56317">
        <w:rPr>
          <w:color w:val="auto"/>
        </w:rPr>
        <w:t xml:space="preserve">. Strongly </w:t>
      </w:r>
      <w:r w:rsidR="000D4C1A" w:rsidRPr="00E56317">
        <w:rPr>
          <w:color w:val="auto"/>
        </w:rPr>
        <w:t>o</w:t>
      </w:r>
      <w:r w:rsidR="00BA4667" w:rsidRPr="00E56317">
        <w:rPr>
          <w:color w:val="auto"/>
        </w:rPr>
        <w:t>ppose</w:t>
      </w:r>
    </w:p>
    <w:p w14:paraId="6890C0AE" w14:textId="286CAEEB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2</w:t>
      </w:r>
      <w:r w:rsidR="00BA4667" w:rsidRPr="00E56317">
        <w:rPr>
          <w:color w:val="auto"/>
        </w:rPr>
        <w:t>. Oppose</w:t>
      </w:r>
    </w:p>
    <w:p w14:paraId="143CBC0A" w14:textId="5617C575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3</w:t>
      </w:r>
      <w:r w:rsidR="00BA4667" w:rsidRPr="00E56317">
        <w:rPr>
          <w:color w:val="auto"/>
        </w:rPr>
        <w:t xml:space="preserve">. Neither </w:t>
      </w:r>
      <w:r w:rsidR="000D4C1A" w:rsidRPr="00E56317">
        <w:rPr>
          <w:color w:val="auto"/>
        </w:rPr>
        <w:t>s</w:t>
      </w:r>
      <w:r w:rsidR="00BA4667" w:rsidRPr="00E56317">
        <w:rPr>
          <w:color w:val="auto"/>
        </w:rPr>
        <w:t xml:space="preserve">upport </w:t>
      </w:r>
      <w:r w:rsidR="005A6524" w:rsidRPr="00E56317">
        <w:rPr>
          <w:color w:val="auto"/>
        </w:rPr>
        <w:t>n</w:t>
      </w:r>
      <w:r w:rsidR="00BA4667" w:rsidRPr="00E56317">
        <w:rPr>
          <w:color w:val="auto"/>
        </w:rPr>
        <w:t xml:space="preserve">or </w:t>
      </w:r>
      <w:r w:rsidR="000D4C1A" w:rsidRPr="00E56317">
        <w:rPr>
          <w:color w:val="auto"/>
        </w:rPr>
        <w:t>o</w:t>
      </w:r>
      <w:r w:rsidR="00BA4667" w:rsidRPr="00E56317">
        <w:rPr>
          <w:color w:val="auto"/>
        </w:rPr>
        <w:t>ppose</w:t>
      </w:r>
    </w:p>
    <w:p w14:paraId="79068387" w14:textId="02CDF600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4</w:t>
      </w:r>
      <w:r w:rsidR="00BA4667" w:rsidRPr="00E56317">
        <w:rPr>
          <w:color w:val="auto"/>
        </w:rPr>
        <w:t>. Support</w:t>
      </w:r>
    </w:p>
    <w:p w14:paraId="5E406BE4" w14:textId="17854BBF" w:rsidR="00BA4667" w:rsidRPr="00E56317" w:rsidRDefault="005D7F14" w:rsidP="00BA4667">
      <w:pPr>
        <w:pStyle w:val="0-Basic"/>
        <w:rPr>
          <w:color w:val="auto"/>
        </w:rPr>
      </w:pPr>
      <w:r w:rsidRPr="00E56317">
        <w:rPr>
          <w:color w:val="auto"/>
        </w:rPr>
        <w:t>5</w:t>
      </w:r>
      <w:r w:rsidR="00BA4667" w:rsidRPr="00E56317">
        <w:rPr>
          <w:color w:val="auto"/>
        </w:rPr>
        <w:t xml:space="preserve">. Strongly </w:t>
      </w:r>
      <w:r w:rsidR="000D4C1A" w:rsidRPr="00E56317">
        <w:rPr>
          <w:color w:val="auto"/>
        </w:rPr>
        <w:t>s</w:t>
      </w:r>
      <w:r w:rsidR="00BA4667" w:rsidRPr="00E56317">
        <w:rPr>
          <w:color w:val="auto"/>
        </w:rPr>
        <w:t>upport</w:t>
      </w:r>
    </w:p>
    <w:p w14:paraId="723EDFD6" w14:textId="77777777" w:rsidR="00386C06" w:rsidRPr="00E56317" w:rsidRDefault="00386C06" w:rsidP="00386C06">
      <w:pPr>
        <w:rPr>
          <w:rFonts w:asciiTheme="majorHAnsi" w:hAnsiTheme="majorHAnsi" w:cstheme="majorHAnsi"/>
          <w:sz w:val="20"/>
          <w:szCs w:val="20"/>
          <w:lang w:val="fr-FR"/>
        </w:rPr>
      </w:pPr>
    </w:p>
    <w:p w14:paraId="201C354F" w14:textId="7555ED60" w:rsidR="005B2276" w:rsidRPr="00E56317" w:rsidRDefault="005B2276">
      <w:pPr>
        <w:rPr>
          <w:rFonts w:asciiTheme="majorHAnsi" w:hAnsiTheme="majorHAnsi" w:cstheme="majorHAnsi"/>
          <w:sz w:val="20"/>
          <w:szCs w:val="20"/>
          <w:lang w:val="fr-FR"/>
        </w:rPr>
      </w:pPr>
      <w:r w:rsidRPr="00E56317">
        <w:rPr>
          <w:rFonts w:asciiTheme="majorHAnsi" w:hAnsiTheme="majorHAnsi" w:cstheme="majorHAnsi"/>
          <w:sz w:val="20"/>
          <w:szCs w:val="20"/>
          <w:lang w:val="fr-FR"/>
        </w:rPr>
        <w:br w:type="page"/>
      </w:r>
    </w:p>
    <w:p w14:paraId="7C8077A7" w14:textId="77777777" w:rsidR="003F0963" w:rsidRPr="00E56317" w:rsidRDefault="003F0963" w:rsidP="00386C06">
      <w:pPr>
        <w:rPr>
          <w:rFonts w:asciiTheme="majorHAnsi" w:hAnsiTheme="majorHAnsi" w:cstheme="majorHAnsi"/>
          <w:sz w:val="20"/>
          <w:szCs w:val="20"/>
          <w:lang w:val="fr-FR"/>
        </w:rPr>
      </w:pPr>
    </w:p>
    <w:p w14:paraId="711E0B33" w14:textId="30383936" w:rsidR="00386C06" w:rsidRPr="00E56317" w:rsidRDefault="00386C06" w:rsidP="00BE6AEF">
      <w:pPr>
        <w:pStyle w:val="2-Base"/>
        <w:rPr>
          <w:color w:val="auto"/>
          <w:lang w:val="en-US"/>
        </w:rPr>
      </w:pPr>
      <w:r w:rsidRPr="00E56317">
        <w:rPr>
          <w:color w:val="auto"/>
          <w:lang w:val="en-US"/>
        </w:rPr>
        <w:t xml:space="preserve">Base: </w:t>
      </w:r>
      <w:r w:rsidR="00BA4667" w:rsidRPr="00E56317">
        <w:rPr>
          <w:color w:val="auto"/>
          <w:lang w:val="en-US"/>
        </w:rPr>
        <w:t>All respondents</w:t>
      </w:r>
    </w:p>
    <w:p w14:paraId="28A0AA7A" w14:textId="323AACA3" w:rsidR="00386C06" w:rsidRPr="00E56317" w:rsidRDefault="00BA4667" w:rsidP="005013BF">
      <w:pPr>
        <w:pStyle w:val="4-QuestionNumberandType"/>
        <w:rPr>
          <w:color w:val="auto"/>
        </w:rPr>
      </w:pPr>
      <w:r w:rsidRPr="00E56317">
        <w:rPr>
          <w:color w:val="auto"/>
        </w:rPr>
        <w:t>Q23</w:t>
      </w:r>
      <w:r w:rsidR="00386C06" w:rsidRPr="00E56317">
        <w:rPr>
          <w:color w:val="auto"/>
        </w:rPr>
        <w:t xml:space="preserve"> [S</w:t>
      </w:r>
      <w:r w:rsidRPr="00E56317">
        <w:rPr>
          <w:color w:val="auto"/>
        </w:rPr>
        <w:t>; Grid</w:t>
      </w:r>
      <w:r w:rsidR="00386C06" w:rsidRPr="00E56317">
        <w:rPr>
          <w:color w:val="auto"/>
        </w:rPr>
        <w:t>]</w:t>
      </w:r>
    </w:p>
    <w:p w14:paraId="691F43BA" w14:textId="166BD5AE" w:rsidR="00386C06" w:rsidRPr="00E56317" w:rsidRDefault="00BA4667" w:rsidP="00BA4667">
      <w:pPr>
        <w:pStyle w:val="0-Basic"/>
        <w:rPr>
          <w:color w:val="auto"/>
        </w:rPr>
      </w:pPr>
      <w:r w:rsidRPr="00E56317">
        <w:rPr>
          <w:color w:val="auto"/>
        </w:rPr>
        <w:t>How often do you normally look for information about policy issues related to infrastructure from the following sources?</w:t>
      </w:r>
    </w:p>
    <w:p w14:paraId="02FB4CA5" w14:textId="77777777" w:rsidR="003F0963" w:rsidRPr="00E56317" w:rsidRDefault="003F0963" w:rsidP="00BA4667">
      <w:pPr>
        <w:pStyle w:val="0-Basic"/>
        <w:rPr>
          <w:color w:val="auto"/>
        </w:rPr>
      </w:pPr>
    </w:p>
    <w:p w14:paraId="7DBA7698" w14:textId="60B0EDA7" w:rsidR="00403EF8" w:rsidRPr="00E56317" w:rsidRDefault="00403EF8" w:rsidP="00403EF8">
      <w:pPr>
        <w:pStyle w:val="3-ProgrammingNote"/>
      </w:pPr>
      <w:r w:rsidRPr="00E56317">
        <w:t>Statement in rows:</w:t>
      </w:r>
      <w:r w:rsidR="005B2276" w:rsidRPr="00E56317">
        <w:t xml:space="preserve"> Randomize</w:t>
      </w:r>
    </w:p>
    <w:p w14:paraId="076D30F1" w14:textId="77777777" w:rsidR="003F0963" w:rsidRPr="00E56317" w:rsidRDefault="003F0963" w:rsidP="00403EF8">
      <w:pPr>
        <w:pStyle w:val="0-Basic"/>
        <w:rPr>
          <w:color w:val="auto"/>
        </w:rPr>
      </w:pPr>
    </w:p>
    <w:p w14:paraId="7564A664" w14:textId="27AB584A" w:rsidR="00403EF8" w:rsidRPr="00E56317" w:rsidRDefault="005D7F14" w:rsidP="00403EF8">
      <w:pPr>
        <w:pStyle w:val="0-Basic"/>
        <w:rPr>
          <w:color w:val="auto"/>
        </w:rPr>
      </w:pPr>
      <w:r w:rsidRPr="00E56317">
        <w:rPr>
          <w:color w:val="auto"/>
        </w:rPr>
        <w:t>a</w:t>
      </w:r>
      <w:r w:rsidR="00403EF8" w:rsidRPr="00E56317">
        <w:rPr>
          <w:color w:val="auto"/>
        </w:rPr>
        <w:t>. Government officials</w:t>
      </w:r>
    </w:p>
    <w:p w14:paraId="3150503A" w14:textId="4CC180FA" w:rsidR="00403EF8" w:rsidRPr="00E56317" w:rsidRDefault="005D7F14" w:rsidP="00403EF8">
      <w:pPr>
        <w:pStyle w:val="0-Basic"/>
        <w:rPr>
          <w:color w:val="auto"/>
        </w:rPr>
      </w:pPr>
      <w:r w:rsidRPr="00E56317">
        <w:rPr>
          <w:color w:val="auto"/>
        </w:rPr>
        <w:t>b</w:t>
      </w:r>
      <w:r w:rsidR="00403EF8" w:rsidRPr="00E56317">
        <w:rPr>
          <w:color w:val="auto"/>
        </w:rPr>
        <w:t>. University researchers</w:t>
      </w:r>
    </w:p>
    <w:p w14:paraId="71228B52" w14:textId="120008FC" w:rsidR="00403EF8" w:rsidRPr="00E56317" w:rsidRDefault="005D7F14" w:rsidP="00403EF8">
      <w:pPr>
        <w:pStyle w:val="0-Basic"/>
        <w:rPr>
          <w:color w:val="auto"/>
        </w:rPr>
      </w:pPr>
      <w:r w:rsidRPr="00E56317">
        <w:rPr>
          <w:color w:val="auto"/>
        </w:rPr>
        <w:t>c</w:t>
      </w:r>
      <w:r w:rsidR="00403EF8" w:rsidRPr="00E56317">
        <w:rPr>
          <w:color w:val="auto"/>
        </w:rPr>
        <w:t>. News media</w:t>
      </w:r>
    </w:p>
    <w:p w14:paraId="5547C937" w14:textId="1D0917AD" w:rsidR="00403EF8" w:rsidRPr="00E56317" w:rsidRDefault="005D7F14" w:rsidP="00403EF8">
      <w:pPr>
        <w:pStyle w:val="0-Basic"/>
        <w:rPr>
          <w:rStyle w:val="basicChar"/>
          <w:rFonts w:eastAsiaTheme="minorHAnsi"/>
          <w:color w:val="auto"/>
          <w:szCs w:val="22"/>
        </w:rPr>
      </w:pPr>
      <w:r w:rsidRPr="00E56317">
        <w:rPr>
          <w:color w:val="auto"/>
        </w:rPr>
        <w:t>d</w:t>
      </w:r>
      <w:r w:rsidR="00403EF8" w:rsidRPr="00E56317">
        <w:rPr>
          <w:color w:val="auto"/>
        </w:rPr>
        <w:t>. Social media</w:t>
      </w:r>
    </w:p>
    <w:p w14:paraId="3DFF29B5" w14:textId="636BFDDE" w:rsidR="00403EF8" w:rsidRPr="00E56317" w:rsidRDefault="005D7F14" w:rsidP="00403EF8">
      <w:pPr>
        <w:pStyle w:val="0-Basic"/>
        <w:rPr>
          <w:rStyle w:val="basicChar"/>
          <w:rFonts w:eastAsiaTheme="minorHAnsi"/>
          <w:color w:val="auto"/>
          <w:szCs w:val="22"/>
        </w:rPr>
      </w:pPr>
      <w:r w:rsidRPr="00E56317">
        <w:rPr>
          <w:rStyle w:val="basicChar"/>
          <w:rFonts w:eastAsiaTheme="minorHAnsi"/>
          <w:color w:val="auto"/>
          <w:szCs w:val="22"/>
        </w:rPr>
        <w:t>e</w:t>
      </w:r>
      <w:r w:rsidR="00403EF8" w:rsidRPr="00E56317">
        <w:rPr>
          <w:rStyle w:val="basicChar"/>
          <w:rFonts w:eastAsiaTheme="minorHAnsi"/>
          <w:color w:val="auto"/>
          <w:szCs w:val="22"/>
        </w:rPr>
        <w:t xml:space="preserve">. </w:t>
      </w:r>
      <w:r w:rsidR="00403EF8" w:rsidRPr="00E56317">
        <w:rPr>
          <w:color w:val="auto"/>
        </w:rPr>
        <w:t>Business leaders</w:t>
      </w:r>
    </w:p>
    <w:p w14:paraId="3BD67300" w14:textId="63B87793" w:rsidR="00403EF8" w:rsidRPr="00E56317" w:rsidRDefault="005D7F14" w:rsidP="00403EF8">
      <w:pPr>
        <w:pStyle w:val="0-Basic"/>
        <w:rPr>
          <w:color w:val="auto"/>
        </w:rPr>
      </w:pPr>
      <w:r w:rsidRPr="00E56317">
        <w:rPr>
          <w:rStyle w:val="basicChar"/>
          <w:rFonts w:eastAsiaTheme="minorHAnsi"/>
          <w:color w:val="auto"/>
          <w:szCs w:val="22"/>
        </w:rPr>
        <w:t>f</w:t>
      </w:r>
      <w:r w:rsidR="00403EF8" w:rsidRPr="00E56317">
        <w:rPr>
          <w:rStyle w:val="basicChar"/>
          <w:rFonts w:eastAsiaTheme="minorHAnsi"/>
          <w:color w:val="auto"/>
          <w:szCs w:val="22"/>
        </w:rPr>
        <w:t xml:space="preserve">. </w:t>
      </w:r>
      <w:r w:rsidR="00403EF8" w:rsidRPr="00E56317">
        <w:rPr>
          <w:color w:val="auto"/>
        </w:rPr>
        <w:t xml:space="preserve">Community meetings </w:t>
      </w:r>
    </w:p>
    <w:p w14:paraId="0D665CF4" w14:textId="6A50D740" w:rsidR="00403EF8" w:rsidRPr="00E56317" w:rsidRDefault="005D7F14" w:rsidP="00403EF8">
      <w:pPr>
        <w:pStyle w:val="0-Basic"/>
        <w:rPr>
          <w:color w:val="auto"/>
        </w:rPr>
      </w:pPr>
      <w:r w:rsidRPr="00E56317">
        <w:rPr>
          <w:color w:val="auto"/>
        </w:rPr>
        <w:t>g</w:t>
      </w:r>
      <w:r w:rsidR="00403EF8" w:rsidRPr="00E56317">
        <w:rPr>
          <w:color w:val="auto"/>
        </w:rPr>
        <w:t>. Leaders from my political party</w:t>
      </w:r>
    </w:p>
    <w:p w14:paraId="2B08BE95" w14:textId="5D75435F" w:rsidR="00403EF8" w:rsidRPr="00E56317" w:rsidRDefault="005D7F14" w:rsidP="00403EF8">
      <w:pPr>
        <w:pStyle w:val="0-Basic"/>
        <w:rPr>
          <w:color w:val="auto"/>
        </w:rPr>
      </w:pPr>
      <w:r w:rsidRPr="00E56317">
        <w:rPr>
          <w:color w:val="auto"/>
        </w:rPr>
        <w:t>h</w:t>
      </w:r>
      <w:r w:rsidR="00403EF8" w:rsidRPr="00E56317">
        <w:rPr>
          <w:color w:val="auto"/>
        </w:rPr>
        <w:t>. Family members</w:t>
      </w:r>
    </w:p>
    <w:p w14:paraId="13D2593D" w14:textId="6D3BDF25" w:rsidR="00403EF8" w:rsidRPr="00E56317" w:rsidRDefault="005D7F14" w:rsidP="00403EF8">
      <w:pPr>
        <w:pStyle w:val="0-Basic"/>
        <w:rPr>
          <w:color w:val="auto"/>
        </w:rPr>
      </w:pPr>
      <w:proofErr w:type="spellStart"/>
      <w:r w:rsidRPr="00E56317">
        <w:rPr>
          <w:color w:val="auto"/>
        </w:rPr>
        <w:t>i</w:t>
      </w:r>
      <w:proofErr w:type="spellEnd"/>
      <w:r w:rsidR="00403EF8" w:rsidRPr="00E56317">
        <w:rPr>
          <w:color w:val="auto"/>
        </w:rPr>
        <w:t>. Friends</w:t>
      </w:r>
    </w:p>
    <w:p w14:paraId="5E6E1282" w14:textId="07C1FD5E" w:rsidR="00403EF8" w:rsidRPr="00E56317" w:rsidRDefault="005D7F14" w:rsidP="00403EF8">
      <w:pPr>
        <w:pStyle w:val="0-Basic"/>
        <w:rPr>
          <w:color w:val="auto"/>
        </w:rPr>
      </w:pPr>
      <w:r w:rsidRPr="00E56317">
        <w:rPr>
          <w:color w:val="auto"/>
        </w:rPr>
        <w:t>j</w:t>
      </w:r>
      <w:r w:rsidR="00403EF8" w:rsidRPr="00E56317">
        <w:rPr>
          <w:color w:val="auto"/>
        </w:rPr>
        <w:t>. Co-workers</w:t>
      </w:r>
    </w:p>
    <w:p w14:paraId="0984131E" w14:textId="77777777" w:rsidR="00403EF8" w:rsidRPr="00E56317" w:rsidRDefault="00403EF8" w:rsidP="00403EF8">
      <w:pPr>
        <w:pStyle w:val="0-Basic"/>
        <w:rPr>
          <w:color w:val="auto"/>
        </w:rPr>
      </w:pPr>
    </w:p>
    <w:p w14:paraId="2ADE0B7A" w14:textId="480E7BFC" w:rsidR="00403EF8" w:rsidRPr="00E56317" w:rsidRDefault="003F0963" w:rsidP="00403EF8">
      <w:pPr>
        <w:pStyle w:val="3-ProgrammingNote"/>
      </w:pPr>
      <w:r w:rsidRPr="00E56317">
        <w:t>Responses</w:t>
      </w:r>
      <w:r w:rsidR="00403EF8" w:rsidRPr="00E56317">
        <w:t xml:space="preserve"> in columns:</w:t>
      </w:r>
      <w:r w:rsidR="005B2276" w:rsidRPr="00E56317">
        <w:t xml:space="preserve"> Flip scale</w:t>
      </w:r>
    </w:p>
    <w:p w14:paraId="7535E865" w14:textId="77777777" w:rsidR="003F0963" w:rsidRPr="00E56317" w:rsidRDefault="003F0963" w:rsidP="00403EF8">
      <w:pPr>
        <w:pStyle w:val="0-Basic"/>
        <w:rPr>
          <w:color w:val="auto"/>
        </w:rPr>
      </w:pPr>
    </w:p>
    <w:p w14:paraId="236B118A" w14:textId="7182F62E" w:rsidR="00403EF8" w:rsidRPr="00E56317" w:rsidRDefault="005D7F14" w:rsidP="00403EF8">
      <w:pPr>
        <w:pStyle w:val="0-Basic"/>
        <w:rPr>
          <w:color w:val="auto"/>
        </w:rPr>
      </w:pPr>
      <w:r w:rsidRPr="00E56317">
        <w:rPr>
          <w:color w:val="auto"/>
        </w:rPr>
        <w:t>1</w:t>
      </w:r>
      <w:r w:rsidR="00403EF8" w:rsidRPr="00E56317">
        <w:rPr>
          <w:color w:val="auto"/>
        </w:rPr>
        <w:t xml:space="preserve">. Not </w:t>
      </w:r>
      <w:r w:rsidR="000B136F" w:rsidRPr="00E56317">
        <w:rPr>
          <w:color w:val="auto"/>
        </w:rPr>
        <w:t>o</w:t>
      </w:r>
      <w:r w:rsidR="00403EF8" w:rsidRPr="00E56317">
        <w:rPr>
          <w:color w:val="auto"/>
        </w:rPr>
        <w:t xml:space="preserve">ften </w:t>
      </w:r>
      <w:r w:rsidR="000B136F" w:rsidRPr="00E56317">
        <w:rPr>
          <w:color w:val="auto"/>
        </w:rPr>
        <w:t>a</w:t>
      </w:r>
      <w:r w:rsidR="00403EF8" w:rsidRPr="00E56317">
        <w:rPr>
          <w:color w:val="auto"/>
        </w:rPr>
        <w:t xml:space="preserve">t </w:t>
      </w:r>
      <w:r w:rsidR="000B136F" w:rsidRPr="00E56317">
        <w:rPr>
          <w:color w:val="auto"/>
        </w:rPr>
        <w:t>a</w:t>
      </w:r>
      <w:r w:rsidR="00403EF8" w:rsidRPr="00E56317">
        <w:rPr>
          <w:color w:val="auto"/>
        </w:rPr>
        <w:t>ll</w:t>
      </w:r>
    </w:p>
    <w:p w14:paraId="5D8C9E88" w14:textId="567EEABA" w:rsidR="00403EF8" w:rsidRPr="00E56317" w:rsidRDefault="005D7F14" w:rsidP="00403EF8">
      <w:pPr>
        <w:pStyle w:val="0-Basic"/>
        <w:rPr>
          <w:color w:val="auto"/>
        </w:rPr>
      </w:pPr>
      <w:r w:rsidRPr="00E56317">
        <w:rPr>
          <w:color w:val="auto"/>
        </w:rPr>
        <w:t>2</w:t>
      </w:r>
      <w:r w:rsidR="00403EF8" w:rsidRPr="00E56317">
        <w:rPr>
          <w:color w:val="auto"/>
        </w:rPr>
        <w:t xml:space="preserve">. Not </w:t>
      </w:r>
      <w:r w:rsidR="000B136F" w:rsidRPr="00E56317">
        <w:rPr>
          <w:color w:val="auto"/>
        </w:rPr>
        <w:t>s</w:t>
      </w:r>
      <w:r w:rsidR="00403EF8" w:rsidRPr="00E56317">
        <w:rPr>
          <w:color w:val="auto"/>
        </w:rPr>
        <w:t xml:space="preserve">o </w:t>
      </w:r>
      <w:r w:rsidR="000B136F" w:rsidRPr="00E56317">
        <w:rPr>
          <w:color w:val="auto"/>
        </w:rPr>
        <w:t>o</w:t>
      </w:r>
      <w:r w:rsidR="00403EF8" w:rsidRPr="00E56317">
        <w:rPr>
          <w:color w:val="auto"/>
        </w:rPr>
        <w:t>ften</w:t>
      </w:r>
    </w:p>
    <w:p w14:paraId="76AA9CDC" w14:textId="3604E57B" w:rsidR="00403EF8" w:rsidRPr="00E56317" w:rsidRDefault="005D7F14" w:rsidP="00403EF8">
      <w:pPr>
        <w:pStyle w:val="0-Basic"/>
        <w:rPr>
          <w:color w:val="auto"/>
        </w:rPr>
      </w:pPr>
      <w:r w:rsidRPr="00E56317">
        <w:rPr>
          <w:color w:val="auto"/>
        </w:rPr>
        <w:t>3</w:t>
      </w:r>
      <w:r w:rsidR="00403EF8" w:rsidRPr="00E56317">
        <w:rPr>
          <w:color w:val="auto"/>
        </w:rPr>
        <w:t xml:space="preserve">. Somewhat </w:t>
      </w:r>
      <w:r w:rsidR="000B136F" w:rsidRPr="00E56317">
        <w:rPr>
          <w:color w:val="auto"/>
        </w:rPr>
        <w:t>o</w:t>
      </w:r>
      <w:r w:rsidR="00403EF8" w:rsidRPr="00E56317">
        <w:rPr>
          <w:color w:val="auto"/>
        </w:rPr>
        <w:t>ften</w:t>
      </w:r>
    </w:p>
    <w:p w14:paraId="0A50972A" w14:textId="7D27EF10" w:rsidR="00403EF8" w:rsidRPr="00E56317" w:rsidRDefault="005D7F14" w:rsidP="00403EF8">
      <w:pPr>
        <w:pStyle w:val="0-Basic"/>
        <w:rPr>
          <w:color w:val="auto"/>
        </w:rPr>
      </w:pPr>
      <w:r w:rsidRPr="00E56317">
        <w:rPr>
          <w:color w:val="auto"/>
        </w:rPr>
        <w:t>4</w:t>
      </w:r>
      <w:r w:rsidR="00403EF8" w:rsidRPr="00E56317">
        <w:rPr>
          <w:color w:val="auto"/>
        </w:rPr>
        <w:t xml:space="preserve">. Very </w:t>
      </w:r>
      <w:r w:rsidR="000B136F" w:rsidRPr="00E56317">
        <w:rPr>
          <w:color w:val="auto"/>
        </w:rPr>
        <w:t>o</w:t>
      </w:r>
      <w:r w:rsidR="00403EF8" w:rsidRPr="00E56317">
        <w:rPr>
          <w:color w:val="auto"/>
        </w:rPr>
        <w:t>ften</w:t>
      </w:r>
    </w:p>
    <w:p w14:paraId="25BD82B7" w14:textId="5F49E7DD" w:rsidR="00386C06" w:rsidRPr="00E56317" w:rsidRDefault="00386C06" w:rsidP="00386C06">
      <w:pPr>
        <w:pStyle w:val="basic"/>
        <w:rPr>
          <w:rFonts w:asciiTheme="majorHAnsi" w:eastAsia="MS Mincho" w:hAnsiTheme="majorHAnsi" w:cstheme="majorHAnsi"/>
          <w:sz w:val="20"/>
          <w:szCs w:val="20"/>
        </w:rPr>
      </w:pPr>
    </w:p>
    <w:p w14:paraId="135729A2" w14:textId="77777777" w:rsidR="0028442A" w:rsidRPr="00E56317" w:rsidRDefault="0028442A" w:rsidP="0028442A">
      <w:pPr>
        <w:shd w:val="clear" w:color="auto" w:fill="6081D1" w:themeFill="accent1" w:themeFillTint="99"/>
      </w:pPr>
      <w:r w:rsidRPr="00E56317">
        <w:t>BASE: All Respondents</w:t>
      </w:r>
    </w:p>
    <w:p w14:paraId="11E4DDCB" w14:textId="77777777" w:rsidR="0028442A" w:rsidRPr="00E56317" w:rsidRDefault="0028442A" w:rsidP="0028442A">
      <w:pPr>
        <w:spacing w:before="60"/>
        <w:ind w:left="720" w:hanging="720"/>
        <w:rPr>
          <w:b/>
        </w:rPr>
      </w:pPr>
      <w:r w:rsidRPr="00E56317">
        <w:rPr>
          <w:b/>
        </w:rPr>
        <w:t>IDEO [S]</w:t>
      </w:r>
      <w:r w:rsidRPr="00E56317">
        <w:rPr>
          <w:b/>
        </w:rPr>
        <w:tab/>
      </w:r>
    </w:p>
    <w:p w14:paraId="141D7DD7" w14:textId="77777777" w:rsidR="0028442A" w:rsidRPr="00E56317" w:rsidRDefault="0028442A" w:rsidP="0028442A">
      <w:pPr>
        <w:spacing w:before="60"/>
        <w:ind w:left="720" w:hanging="720"/>
      </w:pPr>
      <w:r w:rsidRPr="00E56317">
        <w:t>In general, do you think of yourself as…</w:t>
      </w:r>
    </w:p>
    <w:p w14:paraId="4A716F11" w14:textId="77777777" w:rsidR="0028442A" w:rsidRPr="00E56317" w:rsidRDefault="0028442A" w:rsidP="0028442A"/>
    <w:p w14:paraId="7CBECC15" w14:textId="77777777" w:rsidR="0028442A" w:rsidRPr="00E56317" w:rsidRDefault="0028442A" w:rsidP="0028442A">
      <w:r w:rsidRPr="00E56317">
        <w:t>1. Extremely liberal</w:t>
      </w:r>
    </w:p>
    <w:p w14:paraId="3EA82F2D" w14:textId="77777777" w:rsidR="0028442A" w:rsidRPr="00E56317" w:rsidRDefault="0028442A" w:rsidP="0028442A">
      <w:r w:rsidRPr="00E56317">
        <w:t>2. Liberal</w:t>
      </w:r>
      <w:r w:rsidRPr="00E56317">
        <w:tab/>
      </w:r>
    </w:p>
    <w:p w14:paraId="55269A67" w14:textId="77777777" w:rsidR="0028442A" w:rsidRPr="00E56317" w:rsidRDefault="0028442A" w:rsidP="0028442A">
      <w:r w:rsidRPr="00E56317">
        <w:t>3. Slightly liberal</w:t>
      </w:r>
    </w:p>
    <w:p w14:paraId="44FE3F14" w14:textId="77777777" w:rsidR="0028442A" w:rsidRPr="00E56317" w:rsidRDefault="0028442A" w:rsidP="0028442A">
      <w:r w:rsidRPr="00E56317">
        <w:t>4. Moderate, middle of the road</w:t>
      </w:r>
    </w:p>
    <w:p w14:paraId="68C6BE0D" w14:textId="77777777" w:rsidR="0028442A" w:rsidRPr="00E56317" w:rsidRDefault="0028442A" w:rsidP="0028442A">
      <w:r w:rsidRPr="00E56317">
        <w:t>5. Slightly conservative</w:t>
      </w:r>
    </w:p>
    <w:p w14:paraId="2B75E61F" w14:textId="77777777" w:rsidR="0028442A" w:rsidRPr="00E56317" w:rsidRDefault="0028442A" w:rsidP="0028442A">
      <w:r w:rsidRPr="00E56317">
        <w:t>6. Conservative</w:t>
      </w:r>
    </w:p>
    <w:p w14:paraId="6509EE3A" w14:textId="77777777" w:rsidR="0028442A" w:rsidRPr="00E56317" w:rsidRDefault="0028442A" w:rsidP="0028442A">
      <w:r w:rsidRPr="00E56317">
        <w:t>7. Extremely conservative</w:t>
      </w:r>
      <w:r w:rsidRPr="00E56317">
        <w:tab/>
      </w:r>
    </w:p>
    <w:p w14:paraId="49052566" w14:textId="77777777" w:rsidR="0028442A" w:rsidRPr="00E56317" w:rsidRDefault="0028442A" w:rsidP="0028442A"/>
    <w:p w14:paraId="65789D55" w14:textId="77777777" w:rsidR="0028442A" w:rsidRPr="00E56317" w:rsidRDefault="0028442A" w:rsidP="0028442A">
      <w:pPr>
        <w:shd w:val="clear" w:color="auto" w:fill="6FA0C0"/>
        <w:ind w:left="709" w:hanging="709"/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Base: all respondents</w:t>
      </w:r>
    </w:p>
    <w:p w14:paraId="5F38B991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QPID100 [S]</w:t>
      </w:r>
    </w:p>
    <w:p w14:paraId="1E33DAE7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Generally speaking, do you think of yourself as...</w:t>
      </w:r>
    </w:p>
    <w:p w14:paraId="4661809F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</w:p>
    <w:p w14:paraId="25903026" w14:textId="77777777" w:rsidR="0028442A" w:rsidRPr="00E56317" w:rsidRDefault="0028442A" w:rsidP="0028442A">
      <w:pPr>
        <w:rPr>
          <w:rFonts w:eastAsia="Times New Roman" w:cs="Arial"/>
          <w:i/>
          <w:lang w:val="en-US" w:eastAsia="nl-NL"/>
        </w:rPr>
      </w:pPr>
      <w:r w:rsidRPr="00E56317">
        <w:rPr>
          <w:rFonts w:eastAsia="Times New Roman" w:cs="Arial"/>
          <w:i/>
          <w:lang w:val="en-US" w:eastAsia="nl-NL"/>
        </w:rPr>
        <w:t>Select one answer only.</w:t>
      </w:r>
    </w:p>
    <w:p w14:paraId="2793FA39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</w:p>
    <w:p w14:paraId="72F31D11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1. Republican</w:t>
      </w:r>
    </w:p>
    <w:p w14:paraId="73AF1680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2. Democrat</w:t>
      </w:r>
    </w:p>
    <w:p w14:paraId="1EFF1A1F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3. Independent</w:t>
      </w:r>
    </w:p>
    <w:p w14:paraId="3B99E736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6. Something else</w:t>
      </w:r>
    </w:p>
    <w:p w14:paraId="1A47D531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</w:p>
    <w:p w14:paraId="50CA72B8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</w:p>
    <w:p w14:paraId="019FE659" w14:textId="77777777" w:rsidR="0028442A" w:rsidRPr="00E56317" w:rsidRDefault="0028442A" w:rsidP="0028442A">
      <w:pPr>
        <w:rPr>
          <w:rFonts w:eastAsia="Times New Roman" w:cs="Arial"/>
          <w:i/>
          <w:lang w:val="en-US" w:eastAsia="nl-NL"/>
        </w:rPr>
      </w:pPr>
      <w:r w:rsidRPr="00E56317">
        <w:rPr>
          <w:rFonts w:eastAsia="Times New Roman" w:cs="Arial"/>
          <w:i/>
          <w:lang w:val="en-US" w:eastAsia="nl-NL"/>
        </w:rPr>
        <w:t>SCRIPTER: Prompt following nonresponse. Rotate 1</w:t>
      </w:r>
      <w:r w:rsidRPr="00E56317">
        <w:rPr>
          <w:rFonts w:eastAsia="Times New Roman" w:cs="Arial"/>
          <w:i/>
          <w:vertAlign w:val="superscript"/>
          <w:lang w:val="en-US" w:eastAsia="nl-NL"/>
        </w:rPr>
        <w:t>st</w:t>
      </w:r>
      <w:r w:rsidRPr="00E56317">
        <w:rPr>
          <w:rFonts w:eastAsia="Times New Roman" w:cs="Arial"/>
          <w:i/>
          <w:lang w:val="en-US" w:eastAsia="nl-NL"/>
        </w:rPr>
        <w:t xml:space="preserve"> and 2</w:t>
      </w:r>
      <w:r w:rsidRPr="00E56317">
        <w:rPr>
          <w:rFonts w:eastAsia="Times New Roman" w:cs="Arial"/>
          <w:i/>
          <w:vertAlign w:val="superscript"/>
          <w:lang w:val="en-US" w:eastAsia="nl-NL"/>
        </w:rPr>
        <w:t>nd</w:t>
      </w:r>
      <w:r w:rsidRPr="00E56317">
        <w:rPr>
          <w:rFonts w:eastAsia="Times New Roman" w:cs="Arial"/>
          <w:i/>
          <w:lang w:val="en-US" w:eastAsia="nl-NL"/>
        </w:rPr>
        <w:t xml:space="preserve"> responses.</w:t>
      </w:r>
    </w:p>
    <w:p w14:paraId="6E548E37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</w:p>
    <w:p w14:paraId="3CE0C26D" w14:textId="77777777" w:rsidR="0028442A" w:rsidRPr="00E56317" w:rsidRDefault="0028442A" w:rsidP="0028442A">
      <w:pPr>
        <w:shd w:val="clear" w:color="auto" w:fill="6FA0C0"/>
        <w:ind w:left="709" w:hanging="709"/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Base: respondents who are Republican (QPID100=1)</w:t>
      </w:r>
    </w:p>
    <w:p w14:paraId="158FAAF0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QPID110 [S]</w:t>
      </w:r>
    </w:p>
    <w:p w14:paraId="439D7CC6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Would you call yourself a...</w:t>
      </w:r>
    </w:p>
    <w:p w14:paraId="0BC88BA1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</w:p>
    <w:p w14:paraId="27A14ED8" w14:textId="77777777" w:rsidR="0028442A" w:rsidRPr="00E56317" w:rsidRDefault="0028442A" w:rsidP="0028442A">
      <w:pPr>
        <w:rPr>
          <w:rFonts w:eastAsia="Times New Roman" w:cs="Arial"/>
          <w:i/>
          <w:lang w:val="en-US" w:eastAsia="nl-NL"/>
        </w:rPr>
      </w:pPr>
      <w:r w:rsidRPr="00E56317">
        <w:rPr>
          <w:rFonts w:eastAsia="Times New Roman" w:cs="Arial"/>
          <w:i/>
          <w:lang w:val="en-US" w:eastAsia="nl-NL"/>
        </w:rPr>
        <w:t>Select one answer only.</w:t>
      </w:r>
    </w:p>
    <w:p w14:paraId="725A8683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</w:p>
    <w:p w14:paraId="15E74BD3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1. Strong Republican</w:t>
      </w:r>
    </w:p>
    <w:p w14:paraId="6554976C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2. Not very strong Republican</w:t>
      </w:r>
    </w:p>
    <w:p w14:paraId="7941E5CB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</w:p>
    <w:p w14:paraId="70199B99" w14:textId="77777777" w:rsidR="0028442A" w:rsidRPr="00E56317" w:rsidRDefault="0028442A" w:rsidP="0028442A">
      <w:pPr>
        <w:shd w:val="clear" w:color="auto" w:fill="6FA0C0"/>
        <w:ind w:left="709" w:hanging="709"/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Base: respondents who are Democrat (QPID100=2)</w:t>
      </w:r>
    </w:p>
    <w:p w14:paraId="21732A5B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QPID120 [S]</w:t>
      </w:r>
    </w:p>
    <w:p w14:paraId="5A2C9C94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Would you call yourself a...</w:t>
      </w:r>
    </w:p>
    <w:p w14:paraId="7C7FCA74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</w:p>
    <w:p w14:paraId="4D86CB89" w14:textId="77777777" w:rsidR="0028442A" w:rsidRPr="00E56317" w:rsidRDefault="0028442A" w:rsidP="0028442A">
      <w:pPr>
        <w:rPr>
          <w:rFonts w:eastAsia="Times New Roman" w:cs="Arial"/>
          <w:i/>
          <w:lang w:val="en-US" w:eastAsia="nl-NL"/>
        </w:rPr>
      </w:pPr>
      <w:r w:rsidRPr="00E56317">
        <w:rPr>
          <w:rFonts w:eastAsia="Times New Roman" w:cs="Arial"/>
          <w:i/>
          <w:lang w:val="en-US" w:eastAsia="nl-NL"/>
        </w:rPr>
        <w:t>Select one answer only.</w:t>
      </w:r>
    </w:p>
    <w:p w14:paraId="473B294D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</w:p>
    <w:p w14:paraId="43AC4358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1. Strong Democrat</w:t>
      </w:r>
    </w:p>
    <w:p w14:paraId="42A04EAD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2. Not very strong Democrat</w:t>
      </w:r>
    </w:p>
    <w:p w14:paraId="1AF7162C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</w:p>
    <w:p w14:paraId="141A48DD" w14:textId="77777777" w:rsidR="0028442A" w:rsidRPr="00E56317" w:rsidRDefault="0028442A" w:rsidP="0028442A">
      <w:pPr>
        <w:shd w:val="clear" w:color="auto" w:fill="6FA0C0"/>
        <w:ind w:left="709" w:hanging="709"/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Base: respondents who are Independent or Something else (QPID100=3, 6)</w:t>
      </w:r>
    </w:p>
    <w:p w14:paraId="4F6A0693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QPID130 [S]</w:t>
      </w:r>
    </w:p>
    <w:p w14:paraId="318B0966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Do you think of yourself as closer to the...</w:t>
      </w:r>
    </w:p>
    <w:p w14:paraId="3DF45948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</w:p>
    <w:p w14:paraId="62120714" w14:textId="77777777" w:rsidR="0028442A" w:rsidRPr="00E56317" w:rsidRDefault="0028442A" w:rsidP="0028442A">
      <w:pPr>
        <w:rPr>
          <w:rFonts w:eastAsia="Times New Roman" w:cs="Arial"/>
          <w:i/>
          <w:lang w:val="en-US" w:eastAsia="nl-NL"/>
        </w:rPr>
      </w:pPr>
      <w:r w:rsidRPr="00E56317">
        <w:rPr>
          <w:rFonts w:eastAsia="Times New Roman" w:cs="Arial"/>
          <w:i/>
          <w:lang w:val="en-US" w:eastAsia="nl-NL"/>
        </w:rPr>
        <w:t>Select one answer only.</w:t>
      </w:r>
    </w:p>
    <w:p w14:paraId="68A687FE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</w:p>
    <w:p w14:paraId="57BC1388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1. Republican Party</w:t>
      </w:r>
    </w:p>
    <w:p w14:paraId="654636B3" w14:textId="77777777" w:rsidR="0028442A" w:rsidRPr="00E56317" w:rsidRDefault="0028442A" w:rsidP="0028442A">
      <w:pPr>
        <w:rPr>
          <w:rFonts w:eastAsia="Times New Roman" w:cs="Arial"/>
          <w:lang w:val="en-US" w:eastAsia="nl-NL"/>
        </w:rPr>
      </w:pPr>
      <w:r w:rsidRPr="00E56317">
        <w:rPr>
          <w:rFonts w:eastAsia="Times New Roman" w:cs="Arial"/>
          <w:lang w:val="en-US" w:eastAsia="nl-NL"/>
        </w:rPr>
        <w:t>2. Democratic Party</w:t>
      </w:r>
    </w:p>
    <w:p w14:paraId="3150F57C" w14:textId="77777777" w:rsidR="0028442A" w:rsidRPr="00E56317" w:rsidRDefault="0028442A" w:rsidP="00386C06">
      <w:pPr>
        <w:pStyle w:val="basic"/>
        <w:rPr>
          <w:rFonts w:asciiTheme="majorHAnsi" w:eastAsia="MS Mincho" w:hAnsiTheme="majorHAnsi" w:cstheme="majorHAnsi"/>
          <w:szCs w:val="22"/>
        </w:rPr>
      </w:pPr>
    </w:p>
    <w:p w14:paraId="30215C95" w14:textId="77777777" w:rsidR="003F0963" w:rsidRPr="00E56317" w:rsidRDefault="003F0963" w:rsidP="00386C06">
      <w:pPr>
        <w:pStyle w:val="basic"/>
        <w:rPr>
          <w:rFonts w:asciiTheme="majorHAnsi" w:eastAsia="MS Mincho" w:hAnsiTheme="majorHAnsi" w:cstheme="majorHAnsi"/>
          <w:sz w:val="20"/>
          <w:szCs w:val="20"/>
        </w:rPr>
      </w:pPr>
    </w:p>
    <w:p w14:paraId="724C5A1A" w14:textId="77777777" w:rsidR="00386C06" w:rsidRPr="00E56317" w:rsidRDefault="00386C06" w:rsidP="00386C06">
      <w:pPr>
        <w:pStyle w:val="2-Base"/>
        <w:rPr>
          <w:color w:val="auto"/>
          <w:lang w:eastAsia="nl-NL"/>
        </w:rPr>
      </w:pPr>
      <w:r w:rsidRPr="00E56317">
        <w:rPr>
          <w:color w:val="auto"/>
          <w:lang w:eastAsia="nl-NL"/>
        </w:rPr>
        <w:t>Base: All respondents</w:t>
      </w:r>
    </w:p>
    <w:p w14:paraId="3588E305" w14:textId="79AA8EE9" w:rsidR="00386C06" w:rsidRPr="00E56317" w:rsidRDefault="00403EF8" w:rsidP="005013BF">
      <w:pPr>
        <w:pStyle w:val="4-QuestionNumberandType"/>
        <w:rPr>
          <w:color w:val="auto"/>
        </w:rPr>
      </w:pPr>
      <w:r w:rsidRPr="00E56317">
        <w:rPr>
          <w:color w:val="auto"/>
        </w:rPr>
        <w:t xml:space="preserve">Disp2 </w:t>
      </w:r>
    </w:p>
    <w:p w14:paraId="027F75F3" w14:textId="6E8FA1BF" w:rsidR="00386C06" w:rsidRPr="00E56317" w:rsidRDefault="00403EF8" w:rsidP="00403EF8">
      <w:pPr>
        <w:pStyle w:val="0-Basic"/>
        <w:rPr>
          <w:color w:val="auto"/>
        </w:rPr>
      </w:pPr>
      <w:r w:rsidRPr="00E56317">
        <w:rPr>
          <w:color w:val="auto"/>
        </w:rPr>
        <w:t>Thank you very much for completing this survey! We have successfully received your responses.</w:t>
      </w:r>
    </w:p>
    <w:p w14:paraId="3CCA0832" w14:textId="77777777" w:rsidR="00403EF8" w:rsidRPr="00E56317" w:rsidRDefault="00403EF8" w:rsidP="00403EF8">
      <w:pPr>
        <w:pStyle w:val="0-Basic"/>
        <w:rPr>
          <w:color w:val="auto"/>
        </w:rPr>
      </w:pPr>
    </w:p>
    <w:p w14:paraId="2DA93BCF" w14:textId="69CF3FC6" w:rsidR="00403EF8" w:rsidRPr="00E56317" w:rsidRDefault="00403EF8" w:rsidP="00403EF8">
      <w:pPr>
        <w:pStyle w:val="0-Basic"/>
        <w:rPr>
          <w:color w:val="auto"/>
        </w:rPr>
      </w:pPr>
      <w:r w:rsidRPr="00E56317">
        <w:rPr>
          <w:color w:val="auto"/>
        </w:rPr>
        <w:t xml:space="preserve">As mentioned earlier, below are the correct </w:t>
      </w:r>
      <w:r w:rsidR="003F0963" w:rsidRPr="00E56317">
        <w:rPr>
          <w:color w:val="auto"/>
        </w:rPr>
        <w:t>Responses</w:t>
      </w:r>
      <w:r w:rsidRPr="00E56317">
        <w:rPr>
          <w:color w:val="auto"/>
        </w:rPr>
        <w:t xml:space="preserve"> to the earlier true/false questions.</w:t>
      </w:r>
    </w:p>
    <w:p w14:paraId="4988F6D8" w14:textId="77777777" w:rsidR="00FF512D" w:rsidRPr="00E56317" w:rsidRDefault="00FF512D" w:rsidP="00685A3A">
      <w:pPr>
        <w:rPr>
          <w:rFonts w:eastAsia="Times New Roman" w:cs="Arial"/>
          <w:lang w:val="en-US" w:eastAsia="en-US"/>
        </w:rPr>
      </w:pPr>
    </w:p>
    <w:tbl>
      <w:tblPr>
        <w:tblStyle w:val="TableGrid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7285"/>
        <w:gridCol w:w="864"/>
        <w:gridCol w:w="865"/>
      </w:tblGrid>
      <w:tr w:rsidR="00E56317" w:rsidRPr="00E56317" w14:paraId="21A7DC8B" w14:textId="77777777" w:rsidTr="004F259D">
        <w:trPr>
          <w:jc w:val="center"/>
        </w:trPr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8ADB" w14:textId="332BF561" w:rsidR="004F259D" w:rsidRPr="00E56317" w:rsidRDefault="004F259D" w:rsidP="004F259D">
            <w:pPr>
              <w:pStyle w:val="0-Basic"/>
              <w:rPr>
                <w:color w:val="auto"/>
              </w:rPr>
            </w:pPr>
            <w:r w:rsidRPr="00E56317">
              <w:rPr>
                <w:color w:val="auto"/>
              </w:rPr>
              <w:t>1. Bridge and road construction decisions are made primarily by private entities.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B713" w14:textId="77777777" w:rsidR="004F259D" w:rsidRPr="00E56317" w:rsidRDefault="004F259D" w:rsidP="004F259D">
            <w:pPr>
              <w:pStyle w:val="0-Basic"/>
              <w:rPr>
                <w:color w:val="auto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2FA44" w14:textId="77777777" w:rsidR="004F259D" w:rsidRPr="00E56317" w:rsidRDefault="004F259D" w:rsidP="004F259D">
            <w:pPr>
              <w:pStyle w:val="0-Basic"/>
              <w:rPr>
                <w:color w:val="auto"/>
              </w:rPr>
            </w:pPr>
            <w:r w:rsidRPr="00E56317">
              <w:rPr>
                <w:color w:val="auto"/>
              </w:rPr>
              <w:t>False</w:t>
            </w:r>
          </w:p>
        </w:tc>
      </w:tr>
      <w:tr w:rsidR="00E56317" w:rsidRPr="00E56317" w14:paraId="02FB492F" w14:textId="77777777" w:rsidTr="004F259D">
        <w:trPr>
          <w:jc w:val="center"/>
        </w:trPr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922B" w14:textId="3871517F" w:rsidR="004F259D" w:rsidRPr="00E56317" w:rsidRDefault="004F259D" w:rsidP="004F259D">
            <w:pPr>
              <w:pStyle w:val="0-Basic"/>
              <w:rPr>
                <w:color w:val="auto"/>
              </w:rPr>
            </w:pPr>
            <w:r w:rsidRPr="00E56317">
              <w:rPr>
                <w:color w:val="auto"/>
              </w:rPr>
              <w:t>2. Flooding never happens outside of traditional flood plain areas.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85502" w14:textId="77777777" w:rsidR="004F259D" w:rsidRPr="00E56317" w:rsidRDefault="004F259D" w:rsidP="004F259D">
            <w:pPr>
              <w:pStyle w:val="0-Basic"/>
              <w:rPr>
                <w:color w:val="auto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2250" w14:textId="77777777" w:rsidR="004F259D" w:rsidRPr="00E56317" w:rsidRDefault="004F259D" w:rsidP="004F259D">
            <w:pPr>
              <w:pStyle w:val="0-Basic"/>
              <w:rPr>
                <w:color w:val="auto"/>
              </w:rPr>
            </w:pPr>
            <w:r w:rsidRPr="00E56317">
              <w:rPr>
                <w:color w:val="auto"/>
              </w:rPr>
              <w:t>False</w:t>
            </w:r>
          </w:p>
        </w:tc>
      </w:tr>
      <w:tr w:rsidR="00E56317" w:rsidRPr="00E56317" w14:paraId="42C66836" w14:textId="77777777" w:rsidTr="004F259D">
        <w:trPr>
          <w:jc w:val="center"/>
        </w:trPr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35C2" w14:textId="6E504502" w:rsidR="004F259D" w:rsidRPr="00E56317" w:rsidRDefault="004F259D" w:rsidP="004F259D">
            <w:pPr>
              <w:pStyle w:val="0-Basic"/>
              <w:rPr>
                <w:color w:val="auto"/>
              </w:rPr>
            </w:pPr>
            <w:r w:rsidRPr="00E56317">
              <w:rPr>
                <w:color w:val="auto"/>
              </w:rPr>
              <w:t>3. Transportation infrastructure is important to the working of electrical power supply.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61B2" w14:textId="77777777" w:rsidR="004F259D" w:rsidRPr="00E56317" w:rsidRDefault="004F259D" w:rsidP="004F259D">
            <w:pPr>
              <w:pStyle w:val="0-Basic"/>
              <w:rPr>
                <w:color w:val="auto"/>
              </w:rPr>
            </w:pPr>
            <w:r w:rsidRPr="00E56317">
              <w:rPr>
                <w:color w:val="auto"/>
              </w:rPr>
              <w:t>True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AAC6" w14:textId="77777777" w:rsidR="004F259D" w:rsidRPr="00E56317" w:rsidRDefault="004F259D" w:rsidP="004F259D">
            <w:pPr>
              <w:pStyle w:val="0-Basic"/>
              <w:rPr>
                <w:color w:val="auto"/>
              </w:rPr>
            </w:pPr>
          </w:p>
        </w:tc>
      </w:tr>
      <w:tr w:rsidR="00E56317" w:rsidRPr="00E56317" w14:paraId="7441704D" w14:textId="77777777" w:rsidTr="004F259D">
        <w:trPr>
          <w:jc w:val="center"/>
        </w:trPr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CA3D" w14:textId="18744FB2" w:rsidR="004F259D" w:rsidRPr="00E56317" w:rsidRDefault="004F259D" w:rsidP="004F259D">
            <w:pPr>
              <w:pStyle w:val="0-Basic"/>
              <w:rPr>
                <w:color w:val="auto"/>
              </w:rPr>
            </w:pPr>
            <w:r w:rsidRPr="00E56317">
              <w:rPr>
                <w:color w:val="auto"/>
              </w:rPr>
              <w:t>4. People who live in wealthier communities are more likely to lose access to everyday services during flooding.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37236" w14:textId="77777777" w:rsidR="004F259D" w:rsidRPr="00E56317" w:rsidRDefault="004F259D" w:rsidP="004F259D">
            <w:pPr>
              <w:pStyle w:val="0-Basic"/>
              <w:rPr>
                <w:color w:val="auto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3240" w14:textId="77777777" w:rsidR="004F259D" w:rsidRPr="00E56317" w:rsidRDefault="004F259D" w:rsidP="004F259D">
            <w:pPr>
              <w:pStyle w:val="0-Basic"/>
              <w:rPr>
                <w:color w:val="auto"/>
              </w:rPr>
            </w:pPr>
            <w:r w:rsidRPr="00E56317">
              <w:rPr>
                <w:color w:val="auto"/>
              </w:rPr>
              <w:t>False</w:t>
            </w:r>
          </w:p>
        </w:tc>
      </w:tr>
      <w:tr w:rsidR="00E56317" w:rsidRPr="00E56317" w14:paraId="2B3037AC" w14:textId="77777777" w:rsidTr="004F259D">
        <w:trPr>
          <w:jc w:val="center"/>
        </w:trPr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3CE0" w14:textId="41221DC8" w:rsidR="004F259D" w:rsidRPr="00E56317" w:rsidRDefault="004F259D" w:rsidP="004F259D">
            <w:pPr>
              <w:pStyle w:val="0-Basic"/>
              <w:rPr>
                <w:color w:val="auto"/>
              </w:rPr>
            </w:pPr>
            <w:r w:rsidRPr="00E56317">
              <w:rPr>
                <w:color w:val="auto"/>
              </w:rPr>
              <w:t xml:space="preserve">5. The development of transportation systems may increase the risks of flooding.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21D70" w14:textId="77777777" w:rsidR="004F259D" w:rsidRPr="00E56317" w:rsidRDefault="004F259D" w:rsidP="004F259D">
            <w:pPr>
              <w:pStyle w:val="0-Basic"/>
              <w:rPr>
                <w:color w:val="auto"/>
              </w:rPr>
            </w:pPr>
            <w:r w:rsidRPr="00E56317">
              <w:rPr>
                <w:color w:val="auto"/>
              </w:rPr>
              <w:t>True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03723" w14:textId="77777777" w:rsidR="004F259D" w:rsidRPr="00E56317" w:rsidRDefault="004F259D" w:rsidP="004F259D">
            <w:pPr>
              <w:pStyle w:val="0-Basic"/>
              <w:rPr>
                <w:color w:val="auto"/>
              </w:rPr>
            </w:pPr>
          </w:p>
        </w:tc>
      </w:tr>
      <w:tr w:rsidR="004F259D" w:rsidRPr="00E56317" w14:paraId="3E0AC75B" w14:textId="77777777" w:rsidTr="004F259D">
        <w:trPr>
          <w:jc w:val="center"/>
        </w:trPr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81EB" w14:textId="54DD4B62" w:rsidR="004F259D" w:rsidRPr="00E56317" w:rsidRDefault="004F259D" w:rsidP="004F259D">
            <w:pPr>
              <w:pStyle w:val="0-Basic"/>
              <w:rPr>
                <w:color w:val="auto"/>
              </w:rPr>
            </w:pPr>
            <w:r w:rsidRPr="00E56317">
              <w:rPr>
                <w:color w:val="auto"/>
              </w:rPr>
              <w:t>6. Natural disasters are not the primary cause of damages to roads and bridges.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1CAB" w14:textId="77777777" w:rsidR="004F259D" w:rsidRPr="00E56317" w:rsidRDefault="004F259D" w:rsidP="004F259D">
            <w:pPr>
              <w:pStyle w:val="0-Basic"/>
              <w:rPr>
                <w:color w:val="auto"/>
              </w:rPr>
            </w:pPr>
            <w:r w:rsidRPr="00E56317">
              <w:rPr>
                <w:color w:val="auto"/>
              </w:rPr>
              <w:t>True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8F2F" w14:textId="77777777" w:rsidR="004F259D" w:rsidRPr="00E56317" w:rsidRDefault="004F259D" w:rsidP="004F259D">
            <w:pPr>
              <w:pStyle w:val="0-Basic"/>
              <w:rPr>
                <w:color w:val="auto"/>
              </w:rPr>
            </w:pPr>
          </w:p>
        </w:tc>
      </w:tr>
    </w:tbl>
    <w:p w14:paraId="010F482C" w14:textId="77777777" w:rsidR="00403EF8" w:rsidRPr="00E56317" w:rsidRDefault="00403EF8" w:rsidP="00685A3A"/>
    <w:p w14:paraId="26728F45" w14:textId="77777777" w:rsidR="00D96F95" w:rsidRPr="00E56317" w:rsidRDefault="00685A3A" w:rsidP="00685A3A">
      <w:pPr>
        <w:pStyle w:val="1-SectionHeader"/>
        <w:rPr>
          <w:color w:val="auto"/>
        </w:rPr>
      </w:pPr>
      <w:r w:rsidRPr="00E56317">
        <w:rPr>
          <w:color w:val="auto"/>
        </w:rPr>
        <w:t xml:space="preserve">Show </w:t>
      </w:r>
      <w:r w:rsidR="00D96F95" w:rsidRPr="00E56317">
        <w:rPr>
          <w:color w:val="auto"/>
        </w:rPr>
        <w:t>KP closing question</w:t>
      </w:r>
      <w:r w:rsidRPr="00E56317">
        <w:rPr>
          <w:color w:val="auto"/>
        </w:rPr>
        <w:t xml:space="preserve"> QF1</w:t>
      </w:r>
    </w:p>
    <w:p w14:paraId="13EF0989" w14:textId="77777777" w:rsidR="00D96F95" w:rsidRPr="00E56317" w:rsidRDefault="00D96F95" w:rsidP="002317A8">
      <w:pPr>
        <w:pStyle w:val="0-Basic"/>
        <w:rPr>
          <w:color w:val="auto"/>
        </w:rPr>
      </w:pPr>
    </w:p>
    <w:sectPr w:rsidR="00D96F95" w:rsidRPr="00E56317" w:rsidSect="003446D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6943C" w14:textId="77777777" w:rsidR="0001719E" w:rsidRDefault="0001719E" w:rsidP="00523337">
      <w:r>
        <w:separator/>
      </w:r>
    </w:p>
    <w:p w14:paraId="50B16E61" w14:textId="77777777" w:rsidR="0001719E" w:rsidRDefault="0001719E" w:rsidP="00523337"/>
  </w:endnote>
  <w:endnote w:type="continuationSeparator" w:id="0">
    <w:p w14:paraId="70AA40E4" w14:textId="77777777" w:rsidR="0001719E" w:rsidRDefault="0001719E" w:rsidP="00523337">
      <w:r>
        <w:continuationSeparator/>
      </w:r>
    </w:p>
    <w:p w14:paraId="4E886350" w14:textId="77777777" w:rsidR="0001719E" w:rsidRDefault="0001719E" w:rsidP="00523337"/>
  </w:endnote>
  <w:endnote w:type="continuationNotice" w:id="1">
    <w:p w14:paraId="5A98E36A" w14:textId="77777777" w:rsidR="0001719E" w:rsidRDefault="000171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sightprint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B596" w14:textId="1892F53C" w:rsidR="00DB7781" w:rsidRDefault="00DB7781" w:rsidP="00893DFC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A6DA1"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8CA4" w14:textId="77777777" w:rsidR="00DB7781" w:rsidRPr="003456ED" w:rsidRDefault="00DB7781" w:rsidP="003456E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C464" w14:textId="77777777" w:rsidR="0001719E" w:rsidRDefault="0001719E" w:rsidP="00523337">
      <w:r>
        <w:separator/>
      </w:r>
    </w:p>
    <w:p w14:paraId="5B41EAB2" w14:textId="77777777" w:rsidR="0001719E" w:rsidRDefault="0001719E" w:rsidP="00523337"/>
  </w:footnote>
  <w:footnote w:type="continuationSeparator" w:id="0">
    <w:p w14:paraId="3FBF8D8F" w14:textId="77777777" w:rsidR="0001719E" w:rsidRDefault="0001719E" w:rsidP="00523337">
      <w:r>
        <w:continuationSeparator/>
      </w:r>
    </w:p>
    <w:p w14:paraId="32A67147" w14:textId="77777777" w:rsidR="0001719E" w:rsidRDefault="0001719E" w:rsidP="00523337"/>
  </w:footnote>
  <w:footnote w:type="continuationNotice" w:id="1">
    <w:p w14:paraId="656B2E1B" w14:textId="77777777" w:rsidR="0001719E" w:rsidRDefault="000171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2EE7" w14:textId="77777777" w:rsidR="00DB7781" w:rsidRDefault="00DB7781" w:rsidP="00523337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B8284A" w14:textId="77777777" w:rsidR="00DB7781" w:rsidRDefault="00DB7781" w:rsidP="00523337">
    <w:pPr>
      <w:pStyle w:val="Header"/>
    </w:pPr>
  </w:p>
  <w:p w14:paraId="0CEE6698" w14:textId="77777777" w:rsidR="00DB7781" w:rsidRDefault="00DB7781" w:rsidP="005233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D195" w14:textId="77777777" w:rsidR="00DB7781" w:rsidRPr="004227E8" w:rsidRDefault="00DB7781" w:rsidP="004227E8">
    <w:pPr>
      <w:pStyle w:val="KopfzeileSeite1"/>
      <w:spacing w:after="0"/>
    </w:pP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BF2C50" wp14:editId="1C13C0FF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648000" cy="288000"/>
              <wp:effectExtent l="0" t="0" r="0" b="0"/>
              <wp:wrapNone/>
              <wp:docPr id="64" name="Stamp_Draft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0" cy="288000"/>
                        <a:chOff x="0" y="0"/>
                        <a:chExt cx="648000" cy="288032"/>
                      </a:xfrm>
                    </wpg:grpSpPr>
                    <wps:wsp>
                      <wps:cNvPr id="65" name="VctTopStpCtr_ID_8"/>
                      <wps:cNvCnPr/>
                      <wps:spPr bwMode="gray"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6" name="VctBtmStpCtr_ID_9"/>
                      <wps:cNvCnPr/>
                      <wps:spPr bwMode="gray">
                        <a:xfrm>
                          <a:off x="0" y="288032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" name="VctStamp_ID_5"/>
                      <wps:cNvSpPr/>
                      <wps:spPr bwMode="gray">
                        <a:xfrm>
                          <a:off x="0" y="0"/>
                          <a:ext cx="648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D1D3A" w14:textId="77777777" w:rsidR="00DB7781" w:rsidRDefault="00DB7781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7DC3" w:themeColor="accen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BF2C50" id="Stamp_Draft" o:spid="_x0000_s1026" style="position:absolute;margin-left:70.9pt;margin-top:28.35pt;width:51pt;height:22.7pt;z-index:251661312;visibility:hidden;mso-position-horizontal-relative:page;mso-position-vertical-relative:page;mso-width-relative:margin;mso-height-relative:margin" coordsize="64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VctTopStpCtr_ID_8" o:spid="_x0000_s1027" type="#_x0000_t32" style="position:absolute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" strokecolor="#007dc3 [3205]" strokeweight=".5pt"/>
              <v:shape id="VctBtmStpCtr_ID_9" o:spid="_x0000_s1028" type="#_x0000_t32" style="position:absolute;top:2880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" strokecolor="#007dc3 [3205]" strokeweight=".5pt"/>
              <v:rect id="VctStamp_ID_5" o:spid="_x0000_s1029" style="position:absolute;width:648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" filled="f" fillcolor="white [3212]" stroked="f" strokecolor="black [3213]">
                <v:textbox inset="0,0,0,0">
                  <w:txbxContent>
                    <w:p w14:paraId="165D1D3A" w14:textId="77777777" w:rsidR="00DB7781" w:rsidRDefault="00DB7781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7DC3" w:themeColor="accent2"/>
                          <w:kern w:val="24"/>
                          <w:sz w:val="28"/>
                          <w:szCs w:val="28"/>
                          <w:lang w:val="la-Latn"/>
                        </w:rPr>
                        <w:t>DRAFT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CDFB880" wp14:editId="6DB5D360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656000" cy="288000"/>
              <wp:effectExtent l="0" t="0" r="0" b="0"/>
              <wp:wrapNone/>
              <wp:docPr id="68" name="Stamp_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6000" cy="288000"/>
                        <a:chOff x="0" y="0"/>
                        <a:chExt cx="1656000" cy="288032"/>
                      </a:xfrm>
                    </wpg:grpSpPr>
                    <wps:wsp>
                      <wps:cNvPr id="69" name="VctTopStpCtr_ID_8"/>
                      <wps:cNvCnPr/>
                      <wps:spPr bwMode="gray"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0" name="VctBtmStpCtr_ID_9"/>
                      <wps:cNvCnPr/>
                      <wps:spPr bwMode="gray">
                        <a:xfrm>
                          <a:off x="0" y="288032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1" name="VctStamp_ID_5"/>
                      <wps:cNvSpPr/>
                      <wps:spPr bwMode="gray">
                        <a:xfrm>
                          <a:off x="0" y="0"/>
                          <a:ext cx="1656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6F52B" w14:textId="77777777" w:rsidR="00DB7781" w:rsidRDefault="00DB7781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DC291E" w:themeColor="accent6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DFB880" id="Stamp_Confidential" o:spid="_x0000_s1030" style="position:absolute;margin-left:70.9pt;margin-top:28.35pt;width:130.4pt;height:22.7pt;z-index:-251653120;visibility:hidden;mso-position-horizontal-relative:page;mso-position-vertical-relative:page;mso-width-relative:margin;mso-height-relative:margin" coordsize="1656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">
              <v:shape id="VctTopStpCtr_ID_8" o:spid="_x0000_s1031" type="#_x0000_t32" style="position:absolute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" strokecolor="#dc291e [3209]" strokeweight=".5pt"/>
              <v:shape id="VctBtmStpCtr_ID_9" o:spid="_x0000_s1032" type="#_x0000_t32" style="position:absolute;top:2880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" strokecolor="#dc291e [3209]" strokeweight=".5pt"/>
              <v:rect id="VctStamp_ID_5" o:spid="_x0000_s1033" style="position:absolute;width:1656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" filled="f" fillcolor="white [3212]" stroked="f" strokecolor="black [3213]">
                <v:textbox inset="0,0,0,0">
                  <w:txbxContent>
                    <w:p w14:paraId="1376F52B" w14:textId="77777777" w:rsidR="00DB7781" w:rsidRDefault="00DB7781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DC291E" w:themeColor="accent6"/>
                          <w:kern w:val="24"/>
                          <w:sz w:val="28"/>
                          <w:szCs w:val="28"/>
                          <w:lang w:val="la-Latn"/>
                        </w:rPr>
                        <w:t>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737AF1A6" wp14:editId="4E955D2C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980000" cy="288000"/>
              <wp:effectExtent l="0" t="0" r="0" b="0"/>
              <wp:wrapNone/>
              <wp:docPr id="72" name="Stamp_Intern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0000" cy="288000"/>
                        <a:chOff x="0" y="0"/>
                        <a:chExt cx="1980001" cy="288032"/>
                      </a:xfrm>
                    </wpg:grpSpPr>
                    <wps:wsp>
                      <wps:cNvPr id="73" name="VctTopStpCtr_ID_8"/>
                      <wps:cNvCnPr/>
                      <wps:spPr bwMode="gray">
                        <a:xfrm>
                          <a:off x="1" y="0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4" name="VctBtmStpCtr_ID_9"/>
                      <wps:cNvCnPr/>
                      <wps:spPr bwMode="gray">
                        <a:xfrm>
                          <a:off x="1" y="288032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5" name="VctStamp_ID_5"/>
                      <wps:cNvSpPr/>
                      <wps:spPr bwMode="gray">
                        <a:xfrm>
                          <a:off x="0" y="0"/>
                          <a:ext cx="198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66B2C" w14:textId="77777777" w:rsidR="00DB7781" w:rsidRDefault="00DB7781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E55A00" w:themeColor="tex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INTERNAL USE ONLY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7AF1A6" id="Stamp_Internal" o:spid="_x0000_s1034" style="position:absolute;margin-left:70.9pt;margin-top:28.35pt;width:155.9pt;height:22.7pt;z-index:-251646976;visibility:hidden;mso-position-horizontal-relative:page;mso-position-vertical-relative:page;mso-width-relative:margin;mso-height-relative:margin" coordsize="19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">
              <v:shape id="VctTopStpCtr_ID_8" o:spid="_x0000_s1035" type="#_x0000_t32" style="position:absolute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" strokecolor="#e55a00 [3215]" strokeweight=".5pt"/>
              <v:shape id="VctBtmStpCtr_ID_9" o:spid="_x0000_s1036" type="#_x0000_t32" style="position:absolute;top:2880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" strokecolor="#e55a00 [3215]" strokeweight=".5pt"/>
              <v:rect id="VctStamp_ID_5" o:spid="_x0000_s1037" style="position:absolute;width:198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" filled="f" fillcolor="white [3212]" stroked="f" strokecolor="black [3213]">
                <v:textbox inset="0,0,0,0">
                  <w:txbxContent>
                    <w:p w14:paraId="2DB66B2C" w14:textId="77777777" w:rsidR="00DB7781" w:rsidRDefault="00DB7781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E55A00" w:themeColor="text2"/>
                          <w:kern w:val="24"/>
                          <w:sz w:val="28"/>
                          <w:szCs w:val="28"/>
                          <w:lang w:val="la-Latn"/>
                        </w:rPr>
                        <w:t>INTERNAL USE ONLY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324422A" wp14:editId="310B35A7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2160000" cy="288000"/>
              <wp:effectExtent l="0" t="0" r="0" b="0"/>
              <wp:wrapNone/>
              <wp:docPr id="76" name="Stamp_High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0000" cy="288000"/>
                        <a:chOff x="0" y="0"/>
                        <a:chExt cx="2160001" cy="288032"/>
                      </a:xfrm>
                    </wpg:grpSpPr>
                    <wps:wsp>
                      <wps:cNvPr id="77" name="VctTopStpCtr_ID_8"/>
                      <wps:cNvCnPr/>
                      <wps:spPr bwMode="gray">
                        <a:xfrm>
                          <a:off x="1" y="0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8" name="VctBtmStpCtr_ID_9"/>
                      <wps:cNvCnPr/>
                      <wps:spPr bwMode="gray">
                        <a:xfrm>
                          <a:off x="1" y="288032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9" name="VctStamp_ID_5"/>
                      <wps:cNvSpPr/>
                      <wps:spPr bwMode="gray"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66EA0" w14:textId="77777777" w:rsidR="00DB7781" w:rsidRDefault="00DB7781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9B1F23" w:themeColor="accent5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HIGHLY 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24422A" id="Stamp_HighConfidential" o:spid="_x0000_s1038" style="position:absolute;margin-left:70.9pt;margin-top:28.35pt;width:170.1pt;height:22.7pt;z-index:-251649024;visibility:hidden;mso-position-horizontal-relative:page;mso-position-vertical-relative:page;mso-width-relative:margin;mso-height-relative:margin" coordsize="216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">
              <v:shape id="VctTopStpCtr_ID_8" o:spid="_x0000_s1039" type="#_x0000_t32" style="position:absolute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" strokecolor="#9b1f23 [3208]" strokeweight=".5pt"/>
              <v:shape id="VctBtmStpCtr_ID_9" o:spid="_x0000_s1040" type="#_x0000_t32" style="position:absolute;top:2880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" strokecolor="#9b1f23 [3208]" strokeweight=".5pt"/>
              <v:rect id="VctStamp_ID_5" o:spid="_x0000_s1041" style="position:absolute;width:216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" filled="f" fillcolor="white [3212]" stroked="f" strokecolor="black [3213]">
                <v:textbox inset="0,0,0,0">
                  <w:txbxContent>
                    <w:p w14:paraId="36366EA0" w14:textId="77777777" w:rsidR="00DB7781" w:rsidRDefault="00DB7781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9B1F23" w:themeColor="accent5"/>
                          <w:kern w:val="24"/>
                          <w:sz w:val="28"/>
                          <w:szCs w:val="28"/>
                          <w:lang w:val="la-Latn"/>
                        </w:rPr>
                        <w:t>HIGHLY 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6160CD4" wp14:editId="66F6ED97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720000" cy="288000"/>
              <wp:effectExtent l="0" t="0" r="0" b="0"/>
              <wp:wrapNone/>
              <wp:docPr id="80" name="Stamp_Public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00" cy="288000"/>
                        <a:chOff x="755947" y="0"/>
                        <a:chExt cx="720080" cy="288032"/>
                      </a:xfrm>
                    </wpg:grpSpPr>
                    <wps:wsp>
                      <wps:cNvPr id="81" name="VctTopStpCtr_ID_8"/>
                      <wps:cNvCnPr/>
                      <wps:spPr bwMode="gray">
                        <a:xfrm>
                          <a:off x="755947" y="0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2" name="VctBtmStpCtr_ID_9"/>
                      <wps:cNvCnPr/>
                      <wps:spPr bwMode="gray">
                        <a:xfrm>
                          <a:off x="755947" y="288032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3" name="VctStamp_ID_5"/>
                      <wps:cNvSpPr/>
                      <wps:spPr bwMode="gray">
                        <a:xfrm>
                          <a:off x="755947" y="0"/>
                          <a:ext cx="72008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67F22" w14:textId="77777777" w:rsidR="00DB7781" w:rsidRDefault="00DB7781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A2AD00" w:themeColor="accent3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PUBLIC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160CD4" id="Stamp_Public" o:spid="_x0000_s1042" style="position:absolute;margin-left:70.9pt;margin-top:28.35pt;width:56.7pt;height:22.7pt;z-index:-251651072;visibility:hidden;mso-position-horizontal-relative:page;mso-position-vertical-relative:page;mso-width-relative:margin;mso-height-relative:margin" coordorigin="7559" coordsize="72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">
              <v:shape id="VctTopStpCtr_ID_8" o:spid="_x0000_s1043" type="#_x0000_t32" style="position:absolute;left:7559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" strokecolor="#a2ad00 [3206]" strokeweight=".5pt"/>
              <v:shape id="VctBtmStpCtr_ID_9" o:spid="_x0000_s1044" type="#_x0000_t32" style="position:absolute;left:7559;top:2880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" strokecolor="#a2ad00 [3206]" strokeweight=".5pt"/>
              <v:rect id="VctStamp_ID_5" o:spid="_x0000_s1045" style="position:absolute;left:7559;width:7201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" filled="f" fillcolor="white [3212]" stroked="f" strokecolor="black [3213]">
                <v:textbox inset="0,0,0,0">
                  <w:txbxContent>
                    <w:p w14:paraId="3DA67F22" w14:textId="77777777" w:rsidR="00DB7781" w:rsidRDefault="00DB7781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A2AD00" w:themeColor="accent3"/>
                          <w:kern w:val="24"/>
                          <w:sz w:val="28"/>
                          <w:szCs w:val="28"/>
                          <w:lang w:val="la-Latn"/>
                        </w:rPr>
                        <w:t>PUBLIC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3096" w14:textId="12E5477E" w:rsidR="00DB7781" w:rsidRPr="00523337" w:rsidRDefault="00DB7781" w:rsidP="00721875">
    <w:pPr>
      <w:pStyle w:val="KopfzeileSeite1"/>
      <w:spacing w:after="0"/>
      <w:jc w:val="right"/>
    </w:pPr>
    <w:r w:rsidRPr="004B3F1B">
      <w:rPr>
        <w:noProof/>
        <w:lang w:val="en-US" w:eastAsia="en-US"/>
      </w:rPr>
      <w:t xml:space="preserve"> </w: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49024" behindDoc="0" locked="0" layoutInCell="1" allowOverlap="1" wp14:anchorId="1D60C350" wp14:editId="24319C4C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648000" cy="288000"/>
              <wp:effectExtent l="0" t="0" r="0" b="0"/>
              <wp:wrapNone/>
              <wp:docPr id="1" name="Stamp_Draft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0" cy="288000"/>
                        <a:chOff x="0" y="0"/>
                        <a:chExt cx="648000" cy="288032"/>
                      </a:xfrm>
                    </wpg:grpSpPr>
                    <wps:wsp>
                      <wps:cNvPr id="3" name="VctTopStpCtr_ID_8"/>
                      <wps:cNvCnPr/>
                      <wps:spPr bwMode="gray"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VctBtmStpCtr_ID_9"/>
                      <wps:cNvCnPr/>
                      <wps:spPr bwMode="gray">
                        <a:xfrm>
                          <a:off x="0" y="288032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VctStamp_ID_5"/>
                      <wps:cNvSpPr/>
                      <wps:spPr bwMode="gray">
                        <a:xfrm>
                          <a:off x="0" y="0"/>
                          <a:ext cx="648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C2BD7" w14:textId="77777777" w:rsidR="00DB7781" w:rsidRDefault="00DB7781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7DC3" w:themeColor="accen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0C350" id="_x0000_s1046" style="position:absolute;left:0;text-align:left;margin-left:70.9pt;margin-top:28.35pt;width:51pt;height:22.7pt;z-index:251649024;visibility:hidden;mso-position-horizontal-relative:page;mso-position-vertical-relative:page;mso-width-relative:margin;mso-height-relative:margin" coordsize="64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VctTopStpCtr_ID_8" o:spid="_x0000_s1047" type="#_x0000_t32" style="position:absolute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" strokecolor="#007dc3 [3205]" strokeweight=".5pt"/>
              <v:shape id="VctBtmStpCtr_ID_9" o:spid="_x0000_s1048" type="#_x0000_t32" style="position:absolute;top:2880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" strokecolor="#007dc3 [3205]" strokeweight=".5pt"/>
              <v:rect id="VctStamp_ID_5" o:spid="_x0000_s1049" style="position:absolute;width:648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" filled="f" fillcolor="white [3212]" stroked="f" strokecolor="black [3213]">
                <v:textbox inset="0,0,0,0">
                  <w:txbxContent>
                    <w:p w14:paraId="2C1C2BD7" w14:textId="77777777" w:rsidR="00DB7781" w:rsidRDefault="00DB7781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7DC3" w:themeColor="accent2"/>
                          <w:kern w:val="24"/>
                          <w:sz w:val="28"/>
                          <w:szCs w:val="28"/>
                          <w:lang w:val="la-Latn"/>
                        </w:rPr>
                        <w:t>DRAFT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1072" behindDoc="1" locked="0" layoutInCell="1" allowOverlap="1" wp14:anchorId="1E45C6FC" wp14:editId="75EF6DF0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656000" cy="288000"/>
              <wp:effectExtent l="0" t="0" r="0" b="0"/>
              <wp:wrapNone/>
              <wp:docPr id="32" name="Stamp_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6000" cy="288000"/>
                        <a:chOff x="0" y="0"/>
                        <a:chExt cx="1656000" cy="288032"/>
                      </a:xfrm>
                    </wpg:grpSpPr>
                    <wps:wsp>
                      <wps:cNvPr id="33" name="VctTopStpCtr_ID_8"/>
                      <wps:cNvCnPr/>
                      <wps:spPr bwMode="gray"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" name="VctBtmStpCtr_ID_9"/>
                      <wps:cNvCnPr/>
                      <wps:spPr bwMode="gray">
                        <a:xfrm>
                          <a:off x="0" y="288032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" name="VctStamp_ID_5"/>
                      <wps:cNvSpPr/>
                      <wps:spPr bwMode="gray">
                        <a:xfrm>
                          <a:off x="0" y="0"/>
                          <a:ext cx="1656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E193F" w14:textId="77777777" w:rsidR="00DB7781" w:rsidRDefault="00DB7781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DC291E" w:themeColor="accent6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45C6FC" id="_x0000_s1050" style="position:absolute;left:0;text-align:left;margin-left:70.9pt;margin-top:28.35pt;width:130.4pt;height:22.7pt;z-index:-251665408;visibility:hidden;mso-position-horizontal-relative:page;mso-position-vertical-relative:page;mso-width-relative:margin;mso-height-relative:margin" coordsize="1656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">
              <v:shape id="VctTopStpCtr_ID_8" o:spid="_x0000_s1051" type="#_x0000_t32" style="position:absolute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" strokecolor="#dc291e [3209]" strokeweight=".5pt"/>
              <v:shape id="VctBtmStpCtr_ID_9" o:spid="_x0000_s1052" type="#_x0000_t32" style="position:absolute;top:2880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" strokecolor="#dc291e [3209]" strokeweight=".5pt"/>
              <v:rect id="VctStamp_ID_5" o:spid="_x0000_s1053" style="position:absolute;width:1656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" filled="f" fillcolor="white [3212]" stroked="f" strokecolor="black [3213]">
                <v:textbox inset="0,0,0,0">
                  <w:txbxContent>
                    <w:p w14:paraId="2C3E193F" w14:textId="77777777" w:rsidR="00DB7781" w:rsidRDefault="00DB7781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DC291E" w:themeColor="accent6"/>
                          <w:kern w:val="24"/>
                          <w:sz w:val="28"/>
                          <w:szCs w:val="28"/>
                          <w:lang w:val="la-Latn"/>
                        </w:rPr>
                        <w:t>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D597975" wp14:editId="6C9585A5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980000" cy="288000"/>
              <wp:effectExtent l="0" t="0" r="0" b="0"/>
              <wp:wrapNone/>
              <wp:docPr id="28" name="Stamp_Intern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0000" cy="288000"/>
                        <a:chOff x="0" y="0"/>
                        <a:chExt cx="1980001" cy="288032"/>
                      </a:xfrm>
                    </wpg:grpSpPr>
                    <wps:wsp>
                      <wps:cNvPr id="29" name="VctTopStpCtr_ID_8"/>
                      <wps:cNvCnPr/>
                      <wps:spPr bwMode="gray">
                        <a:xfrm>
                          <a:off x="1" y="0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VctBtmStpCtr_ID_9"/>
                      <wps:cNvCnPr/>
                      <wps:spPr bwMode="gray">
                        <a:xfrm>
                          <a:off x="1" y="288032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VctStamp_ID_5"/>
                      <wps:cNvSpPr/>
                      <wps:spPr bwMode="gray">
                        <a:xfrm>
                          <a:off x="0" y="0"/>
                          <a:ext cx="198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62181" w14:textId="77777777" w:rsidR="00DB7781" w:rsidRDefault="00DB7781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E55A00" w:themeColor="tex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INTERNAL USE ONLY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597975" id="_x0000_s1054" style="position:absolute;left:0;text-align:left;margin-left:70.9pt;margin-top:28.35pt;width:155.9pt;height:22.7pt;z-index:-251659264;visibility:hidden;mso-position-horizontal-relative:page;mso-position-vertical-relative:page;mso-width-relative:margin;mso-height-relative:margin" coordsize="19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">
              <v:shape id="VctTopStpCtr_ID_8" o:spid="_x0000_s1055" type="#_x0000_t32" style="position:absolute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" strokecolor="#e55a00 [3215]" strokeweight=".5pt"/>
              <v:shape id="VctBtmStpCtr_ID_9" o:spid="_x0000_s1056" type="#_x0000_t32" style="position:absolute;top:2880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" strokecolor="#e55a00 [3215]" strokeweight=".5pt"/>
              <v:rect id="VctStamp_ID_5" o:spid="_x0000_s1057" style="position:absolute;width:198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" filled="f" fillcolor="white [3212]" stroked="f" strokecolor="black [3213]">
                <v:textbox inset="0,0,0,0">
                  <w:txbxContent>
                    <w:p w14:paraId="79862181" w14:textId="77777777" w:rsidR="00DB7781" w:rsidRDefault="00DB7781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E55A00" w:themeColor="text2"/>
                          <w:kern w:val="24"/>
                          <w:sz w:val="28"/>
                          <w:szCs w:val="28"/>
                          <w:lang w:val="la-Latn"/>
                        </w:rPr>
                        <w:t>INTERNAL USE ONLY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3F350CCB" wp14:editId="71389957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2160000" cy="288000"/>
              <wp:effectExtent l="0" t="0" r="0" b="0"/>
              <wp:wrapNone/>
              <wp:docPr id="24" name="Stamp_High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0000" cy="288000"/>
                        <a:chOff x="0" y="0"/>
                        <a:chExt cx="2160001" cy="288032"/>
                      </a:xfrm>
                    </wpg:grpSpPr>
                    <wps:wsp>
                      <wps:cNvPr id="25" name="VctTopStpCtr_ID_8"/>
                      <wps:cNvCnPr/>
                      <wps:spPr bwMode="gray">
                        <a:xfrm>
                          <a:off x="1" y="0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VctBtmStpCtr_ID_9"/>
                      <wps:cNvCnPr/>
                      <wps:spPr bwMode="gray">
                        <a:xfrm>
                          <a:off x="1" y="288032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VctStamp_ID_5"/>
                      <wps:cNvSpPr/>
                      <wps:spPr bwMode="gray"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7C357" w14:textId="77777777" w:rsidR="00DB7781" w:rsidRDefault="00DB7781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9B1F23" w:themeColor="accent5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HIGHLY 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350CCB" id="_x0000_s1058" style="position:absolute;left:0;text-align:left;margin-left:70.9pt;margin-top:28.35pt;width:170.1pt;height:22.7pt;z-index:-251661312;visibility:hidden;mso-position-horizontal-relative:page;mso-position-vertical-relative:page;mso-width-relative:margin;mso-height-relative:margin" coordsize="216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">
              <v:shape id="VctTopStpCtr_ID_8" o:spid="_x0000_s1059" type="#_x0000_t32" style="position:absolute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" strokecolor="#9b1f23 [3208]" strokeweight=".5pt"/>
              <v:shape id="VctBtmStpCtr_ID_9" o:spid="_x0000_s1060" type="#_x0000_t32" style="position:absolute;top:2880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" strokecolor="#9b1f23 [3208]" strokeweight=".5pt"/>
              <v:rect id="VctStamp_ID_5" o:spid="_x0000_s1061" style="position:absolute;width:216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" filled="f" fillcolor="white [3212]" stroked="f" strokecolor="black [3213]">
                <v:textbox inset="0,0,0,0">
                  <w:txbxContent>
                    <w:p w14:paraId="4FB7C357" w14:textId="77777777" w:rsidR="00DB7781" w:rsidRDefault="00DB7781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9B1F23" w:themeColor="accent5"/>
                          <w:kern w:val="24"/>
                          <w:sz w:val="28"/>
                          <w:szCs w:val="28"/>
                          <w:lang w:val="la-Latn"/>
                        </w:rPr>
                        <w:t>HIGHLY 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3120" behindDoc="1" locked="0" layoutInCell="1" allowOverlap="1" wp14:anchorId="235F9764" wp14:editId="253FA9AD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720000" cy="288000"/>
              <wp:effectExtent l="0" t="0" r="0" b="0"/>
              <wp:wrapNone/>
              <wp:docPr id="6" name="Stamp_Public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00" cy="288000"/>
                        <a:chOff x="755947" y="0"/>
                        <a:chExt cx="720080" cy="288032"/>
                      </a:xfrm>
                    </wpg:grpSpPr>
                    <wps:wsp>
                      <wps:cNvPr id="7" name="VctTopStpCtr_ID_8"/>
                      <wps:cNvCnPr/>
                      <wps:spPr bwMode="gray">
                        <a:xfrm>
                          <a:off x="755947" y="0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" name="VctBtmStpCtr_ID_9"/>
                      <wps:cNvCnPr/>
                      <wps:spPr bwMode="gray">
                        <a:xfrm>
                          <a:off x="755947" y="288032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VctStamp_ID_5"/>
                      <wps:cNvSpPr/>
                      <wps:spPr bwMode="gray">
                        <a:xfrm>
                          <a:off x="755947" y="0"/>
                          <a:ext cx="72008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31CD7" w14:textId="77777777" w:rsidR="00DB7781" w:rsidRDefault="00DB7781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A2AD00" w:themeColor="accent3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PUBLIC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5F9764" id="_x0000_s1062" style="position:absolute;left:0;text-align:left;margin-left:70.9pt;margin-top:28.35pt;width:56.7pt;height:22.7pt;z-index:-251663360;visibility:hidden;mso-position-horizontal-relative:page;mso-position-vertical-relative:page;mso-width-relative:margin;mso-height-relative:margin" coordorigin="7559" coordsize="72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">
              <v:shape id="VctTopStpCtr_ID_8" o:spid="_x0000_s1063" type="#_x0000_t32" style="position:absolute;left:7559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" strokecolor="#a2ad00 [3206]" strokeweight=".5pt"/>
              <v:shape id="VctBtmStpCtr_ID_9" o:spid="_x0000_s1064" type="#_x0000_t32" style="position:absolute;left:7559;top:2880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" strokecolor="#a2ad00 [3206]" strokeweight=".5pt"/>
              <v:rect id="VctStamp_ID_5" o:spid="_x0000_s1065" style="position:absolute;left:7559;width:7201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" filled="f" fillcolor="white [3212]" stroked="f" strokecolor="black [3213]">
                <v:textbox inset="0,0,0,0">
                  <w:txbxContent>
                    <w:p w14:paraId="0A231CD7" w14:textId="77777777" w:rsidR="00DB7781" w:rsidRDefault="00DB7781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A2AD00" w:themeColor="accent3"/>
                          <w:kern w:val="24"/>
                          <w:sz w:val="28"/>
                          <w:szCs w:val="28"/>
                          <w:lang w:val="la-Latn"/>
                        </w:rPr>
                        <w:t>PUBLIC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82E"/>
    <w:multiLevelType w:val="hybridMultilevel"/>
    <w:tmpl w:val="ACAE1D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8FB"/>
    <w:multiLevelType w:val="multilevel"/>
    <w:tmpl w:val="33349F5C"/>
    <w:numStyleLink w:val="ListHead"/>
  </w:abstractNum>
  <w:abstractNum w:abstractNumId="2" w15:restartNumberingAfterBreak="0">
    <w:nsid w:val="1A1C48E6"/>
    <w:multiLevelType w:val="hybridMultilevel"/>
    <w:tmpl w:val="C050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C4C"/>
    <w:multiLevelType w:val="multilevel"/>
    <w:tmpl w:val="1AC8AA90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37CCF"/>
    <w:multiLevelType w:val="multilevel"/>
    <w:tmpl w:val="33349F5C"/>
    <w:styleLink w:val="ListHead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6291CB2"/>
    <w:multiLevelType w:val="hybridMultilevel"/>
    <w:tmpl w:val="EC7E30EC"/>
    <w:lvl w:ilvl="0" w:tplc="1F625B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BB51FE"/>
    <w:multiLevelType w:val="hybridMultilevel"/>
    <w:tmpl w:val="8890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16348"/>
    <w:multiLevelType w:val="hybridMultilevel"/>
    <w:tmpl w:val="80027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70923"/>
    <w:multiLevelType w:val="hybridMultilevel"/>
    <w:tmpl w:val="845AF480"/>
    <w:lvl w:ilvl="0" w:tplc="5748BCB8">
      <w:start w:val="1"/>
      <w:numFmt w:val="bullet"/>
      <w:pStyle w:val="Coursenotes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57918D2"/>
    <w:multiLevelType w:val="multilevel"/>
    <w:tmpl w:val="FB7EC344"/>
    <w:styleLink w:val="ListNum"/>
    <w:lvl w:ilvl="0">
      <w:start w:val="1"/>
      <w:numFmt w:val="decimal"/>
      <w:pStyle w:val="Numberlist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737" w:hanging="227"/>
      </w:pPr>
      <w:rPr>
        <w:rFonts w:ascii="Arial" w:hAnsi="Arial" w:hint="default"/>
        <w:color w:val="auto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964" w:hanging="227"/>
      </w:pPr>
      <w:rPr>
        <w:rFonts w:ascii="Arial" w:hAnsi="Arial" w:hint="default"/>
        <w:color w:val="auto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1191" w:hanging="227"/>
      </w:pPr>
      <w:rPr>
        <w:rFonts w:ascii="Arial" w:hAnsi="Arial" w:hint="default"/>
        <w:color w:val="auto"/>
      </w:rPr>
    </w:lvl>
    <w:lvl w:ilvl="5">
      <w:start w:val="1"/>
      <w:numFmt w:val="bullet"/>
      <w:lvlText w:val="•"/>
      <w:lvlJc w:val="left"/>
      <w:pPr>
        <w:tabs>
          <w:tab w:val="num" w:pos="1418"/>
        </w:tabs>
        <w:ind w:left="1418" w:hanging="227"/>
      </w:pPr>
      <w:rPr>
        <w:rFonts w:ascii="Arial" w:hAnsi="Arial" w:hint="default"/>
        <w:color w:val="auto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1644" w:hanging="226"/>
      </w:pPr>
      <w:rPr>
        <w:rFonts w:ascii="Arial" w:hAnsi="Arial" w:hint="default"/>
        <w:color w:val="auto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871" w:hanging="227"/>
      </w:pPr>
      <w:rPr>
        <w:rFonts w:ascii="Arial" w:hAnsi="Arial" w:hint="default"/>
        <w:color w:val="auto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2098" w:hanging="227"/>
      </w:pPr>
      <w:rPr>
        <w:rFonts w:ascii="Arial" w:hAnsi="Arial" w:hint="default"/>
        <w:color w:val="auto"/>
      </w:rPr>
    </w:lvl>
  </w:abstractNum>
  <w:abstractNum w:abstractNumId="10" w15:restartNumberingAfterBreak="0">
    <w:nsid w:val="36631FB6"/>
    <w:multiLevelType w:val="hybridMultilevel"/>
    <w:tmpl w:val="A1468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844D9"/>
    <w:multiLevelType w:val="hybridMultilevel"/>
    <w:tmpl w:val="19A2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80280"/>
    <w:multiLevelType w:val="hybridMultilevel"/>
    <w:tmpl w:val="E7261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D79D9"/>
    <w:multiLevelType w:val="hybridMultilevel"/>
    <w:tmpl w:val="53B26E1C"/>
    <w:styleLink w:val="Aufzhlungszeichen1"/>
    <w:lvl w:ilvl="0" w:tplc="DD16462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auto"/>
      </w:rPr>
    </w:lvl>
    <w:lvl w:ilvl="1" w:tplc="C242D9B2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ascii="Arial" w:hAnsi="Arial" w:hint="default"/>
        <w:color w:val="auto"/>
      </w:rPr>
    </w:lvl>
    <w:lvl w:ilvl="2" w:tplc="34FAE388">
      <w:start w:val="1"/>
      <w:numFmt w:val="bullet"/>
      <w:lvlText w:val="•"/>
      <w:lvlJc w:val="left"/>
      <w:pPr>
        <w:tabs>
          <w:tab w:val="num" w:pos="680"/>
        </w:tabs>
        <w:ind w:left="681" w:hanging="227"/>
      </w:pPr>
      <w:rPr>
        <w:rFonts w:ascii="Arial" w:hAnsi="Arial" w:hint="default"/>
        <w:color w:val="auto"/>
      </w:rPr>
    </w:lvl>
    <w:lvl w:ilvl="3" w:tplc="5986C632">
      <w:start w:val="1"/>
      <w:numFmt w:val="bullet"/>
      <w:lvlText w:val="•"/>
      <w:lvlJc w:val="left"/>
      <w:pPr>
        <w:tabs>
          <w:tab w:val="num" w:pos="907"/>
        </w:tabs>
        <w:ind w:left="908" w:hanging="227"/>
      </w:pPr>
      <w:rPr>
        <w:rFonts w:ascii="Arial" w:hAnsi="Arial" w:hint="default"/>
        <w:color w:val="auto"/>
      </w:rPr>
    </w:lvl>
    <w:lvl w:ilvl="4" w:tplc="1E483AF4">
      <w:start w:val="1"/>
      <w:numFmt w:val="bullet"/>
      <w:lvlText w:val="•"/>
      <w:lvlJc w:val="left"/>
      <w:pPr>
        <w:tabs>
          <w:tab w:val="num" w:pos="1134"/>
        </w:tabs>
        <w:ind w:left="1135" w:hanging="227"/>
      </w:pPr>
      <w:rPr>
        <w:rFonts w:ascii="Arial" w:hAnsi="Arial" w:hint="default"/>
        <w:color w:val="auto"/>
      </w:rPr>
    </w:lvl>
    <w:lvl w:ilvl="5" w:tplc="1C7AC344">
      <w:start w:val="1"/>
      <w:numFmt w:val="bullet"/>
      <w:lvlText w:val="•"/>
      <w:lvlJc w:val="left"/>
      <w:pPr>
        <w:tabs>
          <w:tab w:val="num" w:pos="1361"/>
        </w:tabs>
        <w:ind w:left="1362" w:hanging="227"/>
      </w:pPr>
      <w:rPr>
        <w:rFonts w:ascii="Arial" w:hAnsi="Arial" w:hint="default"/>
        <w:color w:val="auto"/>
      </w:rPr>
    </w:lvl>
    <w:lvl w:ilvl="6" w:tplc="8E5246B8">
      <w:start w:val="1"/>
      <w:numFmt w:val="bullet"/>
      <w:lvlText w:val="•"/>
      <w:lvlJc w:val="left"/>
      <w:pPr>
        <w:tabs>
          <w:tab w:val="num" w:pos="1588"/>
        </w:tabs>
        <w:ind w:left="1589" w:hanging="227"/>
      </w:pPr>
      <w:rPr>
        <w:rFonts w:ascii="Arial" w:hAnsi="Arial" w:hint="default"/>
        <w:color w:val="auto"/>
      </w:rPr>
    </w:lvl>
    <w:lvl w:ilvl="7" w:tplc="5FBC09CE">
      <w:start w:val="1"/>
      <w:numFmt w:val="bullet"/>
      <w:lvlText w:val="•"/>
      <w:lvlJc w:val="left"/>
      <w:pPr>
        <w:tabs>
          <w:tab w:val="num" w:pos="1814"/>
        </w:tabs>
        <w:ind w:left="1816" w:hanging="227"/>
      </w:pPr>
      <w:rPr>
        <w:rFonts w:ascii="Arial" w:hAnsi="Arial" w:hint="default"/>
        <w:color w:val="auto"/>
      </w:rPr>
    </w:lvl>
    <w:lvl w:ilvl="8" w:tplc="6CE886C6">
      <w:start w:val="1"/>
      <w:numFmt w:val="bullet"/>
      <w:lvlText w:val="•"/>
      <w:lvlJc w:val="left"/>
      <w:pPr>
        <w:tabs>
          <w:tab w:val="num" w:pos="2041"/>
        </w:tabs>
        <w:ind w:left="2043" w:hanging="227"/>
      </w:pPr>
      <w:rPr>
        <w:rFonts w:ascii="Arial" w:hAnsi="Arial" w:hint="default"/>
        <w:color w:val="auto"/>
      </w:rPr>
    </w:lvl>
  </w:abstractNum>
  <w:abstractNum w:abstractNumId="14" w15:restartNumberingAfterBreak="0">
    <w:nsid w:val="3DBD36C6"/>
    <w:multiLevelType w:val="multilevel"/>
    <w:tmpl w:val="671893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DCC5D61"/>
    <w:multiLevelType w:val="hybridMultilevel"/>
    <w:tmpl w:val="2D66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924E9"/>
    <w:multiLevelType w:val="hybridMultilevel"/>
    <w:tmpl w:val="FB7EC344"/>
    <w:numStyleLink w:val="ListNum"/>
  </w:abstractNum>
  <w:abstractNum w:abstractNumId="17" w15:restartNumberingAfterBreak="0">
    <w:nsid w:val="57C97A70"/>
    <w:multiLevelType w:val="hybridMultilevel"/>
    <w:tmpl w:val="DC38D9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2EB3"/>
    <w:multiLevelType w:val="hybridMultilevel"/>
    <w:tmpl w:val="A52E5FD4"/>
    <w:lvl w:ilvl="0" w:tplc="1FC40BD2">
      <w:start w:val="1"/>
      <w:numFmt w:val="bullet"/>
      <w:pStyle w:val="Bulletlis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auto"/>
      </w:rPr>
    </w:lvl>
    <w:lvl w:ilvl="1" w:tplc="E91EAB04">
      <w:start w:val="1"/>
      <w:numFmt w:val="bullet"/>
      <w:lvlText w:val="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auto"/>
      </w:rPr>
    </w:lvl>
    <w:lvl w:ilvl="2" w:tplc="492A4028">
      <w:start w:val="1"/>
      <w:numFmt w:val="bullet"/>
      <w:lvlText w:val=""/>
      <w:lvlJc w:val="left"/>
      <w:pPr>
        <w:tabs>
          <w:tab w:val="num" w:pos="680"/>
        </w:tabs>
        <w:ind w:left="681" w:hanging="227"/>
      </w:pPr>
      <w:rPr>
        <w:rFonts w:ascii="Wingdings" w:hAnsi="Wingdings" w:hint="default"/>
        <w:color w:val="auto"/>
      </w:rPr>
    </w:lvl>
    <w:lvl w:ilvl="3" w:tplc="989C097A">
      <w:start w:val="1"/>
      <w:numFmt w:val="bullet"/>
      <w:lvlText w:val=""/>
      <w:lvlJc w:val="left"/>
      <w:pPr>
        <w:tabs>
          <w:tab w:val="num" w:pos="907"/>
        </w:tabs>
        <w:ind w:left="908" w:hanging="227"/>
      </w:pPr>
      <w:rPr>
        <w:rFonts w:ascii="Wingdings" w:hAnsi="Wingdings" w:hint="default"/>
        <w:color w:val="auto"/>
      </w:rPr>
    </w:lvl>
    <w:lvl w:ilvl="4" w:tplc="C9DA3048">
      <w:start w:val="1"/>
      <w:numFmt w:val="bullet"/>
      <w:lvlText w:val=""/>
      <w:lvlJc w:val="left"/>
      <w:pPr>
        <w:tabs>
          <w:tab w:val="num" w:pos="1134"/>
        </w:tabs>
        <w:ind w:left="1135" w:hanging="227"/>
      </w:pPr>
      <w:rPr>
        <w:rFonts w:ascii="Wingdings" w:hAnsi="Wingdings" w:hint="default"/>
        <w:color w:val="auto"/>
      </w:rPr>
    </w:lvl>
    <w:lvl w:ilvl="5" w:tplc="7FEE7388">
      <w:start w:val="1"/>
      <w:numFmt w:val="bullet"/>
      <w:lvlText w:val=""/>
      <w:lvlJc w:val="left"/>
      <w:pPr>
        <w:tabs>
          <w:tab w:val="num" w:pos="1361"/>
        </w:tabs>
        <w:ind w:left="1362" w:hanging="227"/>
      </w:pPr>
      <w:rPr>
        <w:rFonts w:ascii="Wingdings" w:hAnsi="Wingdings" w:hint="default"/>
        <w:color w:val="auto"/>
      </w:rPr>
    </w:lvl>
    <w:lvl w:ilvl="6" w:tplc="BE323692">
      <w:start w:val="1"/>
      <w:numFmt w:val="bullet"/>
      <w:lvlText w:val=""/>
      <w:lvlJc w:val="left"/>
      <w:pPr>
        <w:tabs>
          <w:tab w:val="num" w:pos="1588"/>
        </w:tabs>
        <w:ind w:left="1589" w:hanging="227"/>
      </w:pPr>
      <w:rPr>
        <w:rFonts w:ascii="Wingdings" w:hAnsi="Wingdings" w:hint="default"/>
        <w:color w:val="auto"/>
      </w:rPr>
    </w:lvl>
    <w:lvl w:ilvl="7" w:tplc="07AEECD2">
      <w:start w:val="1"/>
      <w:numFmt w:val="bullet"/>
      <w:lvlText w:val=""/>
      <w:lvlJc w:val="left"/>
      <w:pPr>
        <w:tabs>
          <w:tab w:val="num" w:pos="1814"/>
        </w:tabs>
        <w:ind w:left="1816" w:hanging="227"/>
      </w:pPr>
      <w:rPr>
        <w:rFonts w:ascii="Wingdings" w:hAnsi="Wingdings" w:hint="default"/>
        <w:color w:val="auto"/>
      </w:rPr>
    </w:lvl>
    <w:lvl w:ilvl="8" w:tplc="FDC0560C">
      <w:start w:val="1"/>
      <w:numFmt w:val="bullet"/>
      <w:lvlText w:val=""/>
      <w:lvlJc w:val="left"/>
      <w:pPr>
        <w:tabs>
          <w:tab w:val="num" w:pos="2041"/>
        </w:tabs>
        <w:ind w:left="2043" w:hanging="227"/>
      </w:pPr>
      <w:rPr>
        <w:rFonts w:ascii="Wingdings" w:hAnsi="Wingdings" w:hint="default"/>
        <w:color w:val="auto"/>
      </w:rPr>
    </w:lvl>
  </w:abstractNum>
  <w:abstractNum w:abstractNumId="19" w15:restartNumberingAfterBreak="0">
    <w:nsid w:val="5E3D19EF"/>
    <w:multiLevelType w:val="multilevel"/>
    <w:tmpl w:val="4B78894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446C3"/>
    <w:multiLevelType w:val="hybridMultilevel"/>
    <w:tmpl w:val="D514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72BC8"/>
    <w:multiLevelType w:val="hybridMultilevel"/>
    <w:tmpl w:val="9866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319C0"/>
    <w:multiLevelType w:val="hybridMultilevel"/>
    <w:tmpl w:val="EC7E30EC"/>
    <w:lvl w:ilvl="0" w:tplc="1F625B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14"/>
  </w:num>
  <w:num w:numId="5">
    <w:abstractNumId w:val="4"/>
  </w:num>
  <w:num w:numId="6">
    <w:abstractNumId w:val="1"/>
  </w:num>
  <w:num w:numId="7">
    <w:abstractNumId w:val="18"/>
  </w:num>
  <w:num w:numId="8">
    <w:abstractNumId w:val="21"/>
  </w:num>
  <w:num w:numId="9">
    <w:abstractNumId w:val="11"/>
  </w:num>
  <w:num w:numId="10">
    <w:abstractNumId w:val="10"/>
  </w:num>
  <w:num w:numId="11">
    <w:abstractNumId w:val="20"/>
  </w:num>
  <w:num w:numId="12">
    <w:abstractNumId w:val="2"/>
  </w:num>
  <w:num w:numId="13">
    <w:abstractNumId w:val="6"/>
  </w:num>
  <w:num w:numId="14">
    <w:abstractNumId w:val="8"/>
  </w:num>
  <w:num w:numId="15">
    <w:abstractNumId w:val="22"/>
  </w:num>
  <w:num w:numId="16">
    <w:abstractNumId w:val="5"/>
  </w:num>
  <w:num w:numId="17">
    <w:abstractNumId w:val="15"/>
  </w:num>
  <w:num w:numId="18">
    <w:abstractNumId w:val="19"/>
  </w:num>
  <w:num w:numId="19">
    <w:abstractNumId w:val="3"/>
  </w:num>
  <w:num w:numId="20">
    <w:abstractNumId w:val="0"/>
  </w:num>
  <w:num w:numId="21">
    <w:abstractNumId w:val="17"/>
  </w:num>
  <w:num w:numId="22">
    <w:abstractNumId w:val="12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>
      <o:colormru v:ext="edit" colors="#f7b20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0MDY1NbEwNjU2MzVR0lEKTi0uzszPAykwrAUA1yVYFSwAAAA="/>
    <w:docVar w:name="GfK" w:val=" "/>
  </w:docVars>
  <w:rsids>
    <w:rsidRoot w:val="00943011"/>
    <w:rsid w:val="00011EC7"/>
    <w:rsid w:val="00014786"/>
    <w:rsid w:val="0001719E"/>
    <w:rsid w:val="00021371"/>
    <w:rsid w:val="00036547"/>
    <w:rsid w:val="00036B27"/>
    <w:rsid w:val="00041002"/>
    <w:rsid w:val="00046FDE"/>
    <w:rsid w:val="00050136"/>
    <w:rsid w:val="000612DF"/>
    <w:rsid w:val="000662A3"/>
    <w:rsid w:val="00070E4E"/>
    <w:rsid w:val="00071AD0"/>
    <w:rsid w:val="000759DB"/>
    <w:rsid w:val="00075DD5"/>
    <w:rsid w:val="000816BA"/>
    <w:rsid w:val="00084558"/>
    <w:rsid w:val="0008524C"/>
    <w:rsid w:val="00087485"/>
    <w:rsid w:val="0008770B"/>
    <w:rsid w:val="000977CE"/>
    <w:rsid w:val="00097E78"/>
    <w:rsid w:val="000A060D"/>
    <w:rsid w:val="000A6DA1"/>
    <w:rsid w:val="000B136F"/>
    <w:rsid w:val="000B1A91"/>
    <w:rsid w:val="000B4852"/>
    <w:rsid w:val="000C4F00"/>
    <w:rsid w:val="000C7A93"/>
    <w:rsid w:val="000D05E1"/>
    <w:rsid w:val="000D4C1A"/>
    <w:rsid w:val="000E087C"/>
    <w:rsid w:val="000E15C5"/>
    <w:rsid w:val="000E319C"/>
    <w:rsid w:val="000F0BE5"/>
    <w:rsid w:val="000F17B6"/>
    <w:rsid w:val="00112105"/>
    <w:rsid w:val="001360A8"/>
    <w:rsid w:val="001361EA"/>
    <w:rsid w:val="00141FC3"/>
    <w:rsid w:val="0014202A"/>
    <w:rsid w:val="00143F87"/>
    <w:rsid w:val="00150CB4"/>
    <w:rsid w:val="001527CD"/>
    <w:rsid w:val="00157C6F"/>
    <w:rsid w:val="00161768"/>
    <w:rsid w:val="00161E2A"/>
    <w:rsid w:val="001701FF"/>
    <w:rsid w:val="00172FC4"/>
    <w:rsid w:val="00182972"/>
    <w:rsid w:val="001864A9"/>
    <w:rsid w:val="00196AD4"/>
    <w:rsid w:val="001A7995"/>
    <w:rsid w:val="001B4F3C"/>
    <w:rsid w:val="001C34EA"/>
    <w:rsid w:val="001C4F92"/>
    <w:rsid w:val="001D5C93"/>
    <w:rsid w:val="001E5DC3"/>
    <w:rsid w:val="001F5FB5"/>
    <w:rsid w:val="00201691"/>
    <w:rsid w:val="00201E20"/>
    <w:rsid w:val="00202872"/>
    <w:rsid w:val="002047C2"/>
    <w:rsid w:val="00206C30"/>
    <w:rsid w:val="002144C4"/>
    <w:rsid w:val="00214EAE"/>
    <w:rsid w:val="002171CD"/>
    <w:rsid w:val="00222D56"/>
    <w:rsid w:val="002317A8"/>
    <w:rsid w:val="00235518"/>
    <w:rsid w:val="002376B3"/>
    <w:rsid w:val="002524D9"/>
    <w:rsid w:val="00257ABE"/>
    <w:rsid w:val="00257F03"/>
    <w:rsid w:val="00263571"/>
    <w:rsid w:val="0026503A"/>
    <w:rsid w:val="0027411B"/>
    <w:rsid w:val="002743BE"/>
    <w:rsid w:val="00276070"/>
    <w:rsid w:val="00276342"/>
    <w:rsid w:val="0028442A"/>
    <w:rsid w:val="00286A1A"/>
    <w:rsid w:val="00290EBB"/>
    <w:rsid w:val="00294586"/>
    <w:rsid w:val="002A1A48"/>
    <w:rsid w:val="002B78B6"/>
    <w:rsid w:val="002B7F12"/>
    <w:rsid w:val="002C417B"/>
    <w:rsid w:val="002E254F"/>
    <w:rsid w:val="002E2B26"/>
    <w:rsid w:val="002E5949"/>
    <w:rsid w:val="002E69E5"/>
    <w:rsid w:val="002F4AE9"/>
    <w:rsid w:val="002F7D5D"/>
    <w:rsid w:val="0030385A"/>
    <w:rsid w:val="0030684E"/>
    <w:rsid w:val="003102DB"/>
    <w:rsid w:val="00315052"/>
    <w:rsid w:val="00315C75"/>
    <w:rsid w:val="0031771F"/>
    <w:rsid w:val="00326239"/>
    <w:rsid w:val="00326BCF"/>
    <w:rsid w:val="00331805"/>
    <w:rsid w:val="00331D8E"/>
    <w:rsid w:val="0033689C"/>
    <w:rsid w:val="003446D9"/>
    <w:rsid w:val="00344CF4"/>
    <w:rsid w:val="003456ED"/>
    <w:rsid w:val="00345B2D"/>
    <w:rsid w:val="00345DDF"/>
    <w:rsid w:val="00350EB2"/>
    <w:rsid w:val="00353C16"/>
    <w:rsid w:val="00354B6E"/>
    <w:rsid w:val="00355461"/>
    <w:rsid w:val="00355D5D"/>
    <w:rsid w:val="00376418"/>
    <w:rsid w:val="00377658"/>
    <w:rsid w:val="0038126F"/>
    <w:rsid w:val="003819F4"/>
    <w:rsid w:val="00386C06"/>
    <w:rsid w:val="00394A34"/>
    <w:rsid w:val="003A272E"/>
    <w:rsid w:val="003B2C70"/>
    <w:rsid w:val="003B3975"/>
    <w:rsid w:val="003C1B78"/>
    <w:rsid w:val="003D0B30"/>
    <w:rsid w:val="003D581E"/>
    <w:rsid w:val="003F0963"/>
    <w:rsid w:val="003F4BA4"/>
    <w:rsid w:val="003F6EB5"/>
    <w:rsid w:val="004021F8"/>
    <w:rsid w:val="00403EF8"/>
    <w:rsid w:val="00405C03"/>
    <w:rsid w:val="004133DD"/>
    <w:rsid w:val="0041678B"/>
    <w:rsid w:val="00416B56"/>
    <w:rsid w:val="0042187C"/>
    <w:rsid w:val="00421964"/>
    <w:rsid w:val="004227E8"/>
    <w:rsid w:val="004236D2"/>
    <w:rsid w:val="00423CCF"/>
    <w:rsid w:val="00432ACF"/>
    <w:rsid w:val="00435375"/>
    <w:rsid w:val="00437F39"/>
    <w:rsid w:val="00445B19"/>
    <w:rsid w:val="00453725"/>
    <w:rsid w:val="00454FD3"/>
    <w:rsid w:val="00457990"/>
    <w:rsid w:val="00464A44"/>
    <w:rsid w:val="00467408"/>
    <w:rsid w:val="004676B2"/>
    <w:rsid w:val="004746F5"/>
    <w:rsid w:val="0047723D"/>
    <w:rsid w:val="00484470"/>
    <w:rsid w:val="00491DC5"/>
    <w:rsid w:val="00496030"/>
    <w:rsid w:val="004A5E57"/>
    <w:rsid w:val="004C7925"/>
    <w:rsid w:val="004D0C60"/>
    <w:rsid w:val="004D3A14"/>
    <w:rsid w:val="004E4E5C"/>
    <w:rsid w:val="004E6855"/>
    <w:rsid w:val="004E722D"/>
    <w:rsid w:val="004F0A1B"/>
    <w:rsid w:val="004F1D92"/>
    <w:rsid w:val="004F1F07"/>
    <w:rsid w:val="004F259D"/>
    <w:rsid w:val="004F2F78"/>
    <w:rsid w:val="004F5AE7"/>
    <w:rsid w:val="005013BF"/>
    <w:rsid w:val="00501D15"/>
    <w:rsid w:val="0050415A"/>
    <w:rsid w:val="00507A02"/>
    <w:rsid w:val="00523337"/>
    <w:rsid w:val="005336D0"/>
    <w:rsid w:val="00537B77"/>
    <w:rsid w:val="00543741"/>
    <w:rsid w:val="00547675"/>
    <w:rsid w:val="00555FBE"/>
    <w:rsid w:val="0056067C"/>
    <w:rsid w:val="00560C74"/>
    <w:rsid w:val="00564F7B"/>
    <w:rsid w:val="00566268"/>
    <w:rsid w:val="0058722C"/>
    <w:rsid w:val="005A3C24"/>
    <w:rsid w:val="005A6524"/>
    <w:rsid w:val="005B2276"/>
    <w:rsid w:val="005B2843"/>
    <w:rsid w:val="005B4ACF"/>
    <w:rsid w:val="005C21F4"/>
    <w:rsid w:val="005C54C0"/>
    <w:rsid w:val="005D1A7D"/>
    <w:rsid w:val="005D2B0B"/>
    <w:rsid w:val="005D7F14"/>
    <w:rsid w:val="005E024F"/>
    <w:rsid w:val="005F01F0"/>
    <w:rsid w:val="005F20C1"/>
    <w:rsid w:val="005F21D7"/>
    <w:rsid w:val="006027D8"/>
    <w:rsid w:val="0060512D"/>
    <w:rsid w:val="00610EE8"/>
    <w:rsid w:val="006552B3"/>
    <w:rsid w:val="00655528"/>
    <w:rsid w:val="00656718"/>
    <w:rsid w:val="00660B2E"/>
    <w:rsid w:val="00662B40"/>
    <w:rsid w:val="00664C9F"/>
    <w:rsid w:val="0066657E"/>
    <w:rsid w:val="00666C17"/>
    <w:rsid w:val="00673E31"/>
    <w:rsid w:val="006852DE"/>
    <w:rsid w:val="00685A3A"/>
    <w:rsid w:val="006A18DC"/>
    <w:rsid w:val="006C48F1"/>
    <w:rsid w:val="006C4B07"/>
    <w:rsid w:val="006C63CC"/>
    <w:rsid w:val="006C7554"/>
    <w:rsid w:val="006D148A"/>
    <w:rsid w:val="006E4022"/>
    <w:rsid w:val="006E6903"/>
    <w:rsid w:val="006F6042"/>
    <w:rsid w:val="0070361F"/>
    <w:rsid w:val="0070759D"/>
    <w:rsid w:val="0071198C"/>
    <w:rsid w:val="007137EA"/>
    <w:rsid w:val="007202E8"/>
    <w:rsid w:val="00721875"/>
    <w:rsid w:val="00722E7A"/>
    <w:rsid w:val="007245D1"/>
    <w:rsid w:val="00735BB1"/>
    <w:rsid w:val="00740435"/>
    <w:rsid w:val="00760A88"/>
    <w:rsid w:val="00784E02"/>
    <w:rsid w:val="00785981"/>
    <w:rsid w:val="007A7A8C"/>
    <w:rsid w:val="007B6E78"/>
    <w:rsid w:val="007C32A9"/>
    <w:rsid w:val="007D11FB"/>
    <w:rsid w:val="007D1CF5"/>
    <w:rsid w:val="007E1929"/>
    <w:rsid w:val="007E7D5B"/>
    <w:rsid w:val="007E7F06"/>
    <w:rsid w:val="007F064C"/>
    <w:rsid w:val="007F22F3"/>
    <w:rsid w:val="00801DBC"/>
    <w:rsid w:val="00805D17"/>
    <w:rsid w:val="00815FD0"/>
    <w:rsid w:val="00817E7A"/>
    <w:rsid w:val="008220B2"/>
    <w:rsid w:val="00826957"/>
    <w:rsid w:val="00826D7F"/>
    <w:rsid w:val="00836F79"/>
    <w:rsid w:val="00841B95"/>
    <w:rsid w:val="008431ED"/>
    <w:rsid w:val="00853293"/>
    <w:rsid w:val="00854F7E"/>
    <w:rsid w:val="00857261"/>
    <w:rsid w:val="008612F6"/>
    <w:rsid w:val="008614B0"/>
    <w:rsid w:val="00870E30"/>
    <w:rsid w:val="00871F52"/>
    <w:rsid w:val="00893DFC"/>
    <w:rsid w:val="008A0E36"/>
    <w:rsid w:val="008A5D04"/>
    <w:rsid w:val="008B1071"/>
    <w:rsid w:val="008C1CEE"/>
    <w:rsid w:val="008C6BC6"/>
    <w:rsid w:val="008D553C"/>
    <w:rsid w:val="008E0A0A"/>
    <w:rsid w:val="008E0AA4"/>
    <w:rsid w:val="008E7CDA"/>
    <w:rsid w:val="008F3698"/>
    <w:rsid w:val="00901504"/>
    <w:rsid w:val="00901F60"/>
    <w:rsid w:val="00912A31"/>
    <w:rsid w:val="00914358"/>
    <w:rsid w:val="00914501"/>
    <w:rsid w:val="00914BCB"/>
    <w:rsid w:val="009211B5"/>
    <w:rsid w:val="00931192"/>
    <w:rsid w:val="00943011"/>
    <w:rsid w:val="0094514E"/>
    <w:rsid w:val="0095051F"/>
    <w:rsid w:val="00952E60"/>
    <w:rsid w:val="00953827"/>
    <w:rsid w:val="00957D85"/>
    <w:rsid w:val="00962399"/>
    <w:rsid w:val="0096430C"/>
    <w:rsid w:val="0097109F"/>
    <w:rsid w:val="00983D9B"/>
    <w:rsid w:val="009B5AD1"/>
    <w:rsid w:val="009C3A4E"/>
    <w:rsid w:val="009C7E67"/>
    <w:rsid w:val="009D3323"/>
    <w:rsid w:val="009D6ECF"/>
    <w:rsid w:val="009E0193"/>
    <w:rsid w:val="009E02CE"/>
    <w:rsid w:val="009E1995"/>
    <w:rsid w:val="009E4DE7"/>
    <w:rsid w:val="009F5ADF"/>
    <w:rsid w:val="009F5B2F"/>
    <w:rsid w:val="009F5C18"/>
    <w:rsid w:val="009F6FC8"/>
    <w:rsid w:val="00A040C3"/>
    <w:rsid w:val="00A04626"/>
    <w:rsid w:val="00A07B15"/>
    <w:rsid w:val="00A12CF6"/>
    <w:rsid w:val="00A234FC"/>
    <w:rsid w:val="00A26F3E"/>
    <w:rsid w:val="00A304C3"/>
    <w:rsid w:val="00A32C0C"/>
    <w:rsid w:val="00A338AB"/>
    <w:rsid w:val="00A352AE"/>
    <w:rsid w:val="00A43F78"/>
    <w:rsid w:val="00A45C8F"/>
    <w:rsid w:val="00A54B46"/>
    <w:rsid w:val="00A60F7B"/>
    <w:rsid w:val="00A65A01"/>
    <w:rsid w:val="00A65E4E"/>
    <w:rsid w:val="00A716C3"/>
    <w:rsid w:val="00A75962"/>
    <w:rsid w:val="00A77331"/>
    <w:rsid w:val="00A81106"/>
    <w:rsid w:val="00A81A90"/>
    <w:rsid w:val="00A85553"/>
    <w:rsid w:val="00A86D86"/>
    <w:rsid w:val="00A913C5"/>
    <w:rsid w:val="00A9259C"/>
    <w:rsid w:val="00A93017"/>
    <w:rsid w:val="00AA3E13"/>
    <w:rsid w:val="00AB1F97"/>
    <w:rsid w:val="00AB5976"/>
    <w:rsid w:val="00AB7865"/>
    <w:rsid w:val="00AC6033"/>
    <w:rsid w:val="00AE42BC"/>
    <w:rsid w:val="00AE6AD3"/>
    <w:rsid w:val="00AF4C7E"/>
    <w:rsid w:val="00AF58B1"/>
    <w:rsid w:val="00AF6671"/>
    <w:rsid w:val="00AF7BE5"/>
    <w:rsid w:val="00B00AF4"/>
    <w:rsid w:val="00B02BD1"/>
    <w:rsid w:val="00B04781"/>
    <w:rsid w:val="00B123AE"/>
    <w:rsid w:val="00B13771"/>
    <w:rsid w:val="00B150CB"/>
    <w:rsid w:val="00B168E2"/>
    <w:rsid w:val="00B17334"/>
    <w:rsid w:val="00B17B6D"/>
    <w:rsid w:val="00B2218B"/>
    <w:rsid w:val="00B223B4"/>
    <w:rsid w:val="00B232EC"/>
    <w:rsid w:val="00B26FB4"/>
    <w:rsid w:val="00B3381B"/>
    <w:rsid w:val="00B35253"/>
    <w:rsid w:val="00B411BE"/>
    <w:rsid w:val="00B448CB"/>
    <w:rsid w:val="00B573E9"/>
    <w:rsid w:val="00B6087D"/>
    <w:rsid w:val="00B629F8"/>
    <w:rsid w:val="00B651BD"/>
    <w:rsid w:val="00B8030C"/>
    <w:rsid w:val="00B80C4C"/>
    <w:rsid w:val="00B82A4D"/>
    <w:rsid w:val="00B87956"/>
    <w:rsid w:val="00B9171F"/>
    <w:rsid w:val="00B93357"/>
    <w:rsid w:val="00BA2737"/>
    <w:rsid w:val="00BA4667"/>
    <w:rsid w:val="00BA6AE6"/>
    <w:rsid w:val="00BB109B"/>
    <w:rsid w:val="00BD4565"/>
    <w:rsid w:val="00BD5988"/>
    <w:rsid w:val="00BD5E78"/>
    <w:rsid w:val="00BE4A2C"/>
    <w:rsid w:val="00BE5B4B"/>
    <w:rsid w:val="00BE6AEF"/>
    <w:rsid w:val="00BF6D06"/>
    <w:rsid w:val="00C06503"/>
    <w:rsid w:val="00C11476"/>
    <w:rsid w:val="00C1178C"/>
    <w:rsid w:val="00C16615"/>
    <w:rsid w:val="00C16DF1"/>
    <w:rsid w:val="00C22290"/>
    <w:rsid w:val="00C22418"/>
    <w:rsid w:val="00C2563E"/>
    <w:rsid w:val="00C260F0"/>
    <w:rsid w:val="00C32DB0"/>
    <w:rsid w:val="00C337C2"/>
    <w:rsid w:val="00C45E04"/>
    <w:rsid w:val="00C5170E"/>
    <w:rsid w:val="00C55B74"/>
    <w:rsid w:val="00C57132"/>
    <w:rsid w:val="00C61B5A"/>
    <w:rsid w:val="00C62B13"/>
    <w:rsid w:val="00C657D4"/>
    <w:rsid w:val="00C7277D"/>
    <w:rsid w:val="00C75DDD"/>
    <w:rsid w:val="00C834AC"/>
    <w:rsid w:val="00C90A2C"/>
    <w:rsid w:val="00C91942"/>
    <w:rsid w:val="00C92625"/>
    <w:rsid w:val="00C93B71"/>
    <w:rsid w:val="00CA698B"/>
    <w:rsid w:val="00CB0DE8"/>
    <w:rsid w:val="00CB19E3"/>
    <w:rsid w:val="00CB55F6"/>
    <w:rsid w:val="00CD3DF3"/>
    <w:rsid w:val="00CD6C31"/>
    <w:rsid w:val="00CD7651"/>
    <w:rsid w:val="00CE0076"/>
    <w:rsid w:val="00CE0C1C"/>
    <w:rsid w:val="00CE6EC0"/>
    <w:rsid w:val="00CF16B8"/>
    <w:rsid w:val="00CF3913"/>
    <w:rsid w:val="00CF39EF"/>
    <w:rsid w:val="00CF5993"/>
    <w:rsid w:val="00D01F8F"/>
    <w:rsid w:val="00D2067A"/>
    <w:rsid w:val="00D310DE"/>
    <w:rsid w:val="00D32A42"/>
    <w:rsid w:val="00D34512"/>
    <w:rsid w:val="00D437ED"/>
    <w:rsid w:val="00D43A19"/>
    <w:rsid w:val="00D442FD"/>
    <w:rsid w:val="00D65453"/>
    <w:rsid w:val="00D659FB"/>
    <w:rsid w:val="00D65CD1"/>
    <w:rsid w:val="00D83B75"/>
    <w:rsid w:val="00D923FC"/>
    <w:rsid w:val="00D96F95"/>
    <w:rsid w:val="00DA2446"/>
    <w:rsid w:val="00DA6A1F"/>
    <w:rsid w:val="00DA6A8F"/>
    <w:rsid w:val="00DB581D"/>
    <w:rsid w:val="00DB7781"/>
    <w:rsid w:val="00DC559B"/>
    <w:rsid w:val="00DC5FA2"/>
    <w:rsid w:val="00DE7BB9"/>
    <w:rsid w:val="00DF0FF2"/>
    <w:rsid w:val="00E00815"/>
    <w:rsid w:val="00E04F87"/>
    <w:rsid w:val="00E10B82"/>
    <w:rsid w:val="00E400AE"/>
    <w:rsid w:val="00E4197B"/>
    <w:rsid w:val="00E50FA2"/>
    <w:rsid w:val="00E52749"/>
    <w:rsid w:val="00E52F23"/>
    <w:rsid w:val="00E5574B"/>
    <w:rsid w:val="00E56317"/>
    <w:rsid w:val="00EA2E55"/>
    <w:rsid w:val="00EA64FC"/>
    <w:rsid w:val="00EB52D2"/>
    <w:rsid w:val="00EC43BB"/>
    <w:rsid w:val="00EE041A"/>
    <w:rsid w:val="00EE52A8"/>
    <w:rsid w:val="00EF04E2"/>
    <w:rsid w:val="00EF2B48"/>
    <w:rsid w:val="00EF6BC1"/>
    <w:rsid w:val="00F0570D"/>
    <w:rsid w:val="00F07395"/>
    <w:rsid w:val="00F117AF"/>
    <w:rsid w:val="00F2422D"/>
    <w:rsid w:val="00F2480E"/>
    <w:rsid w:val="00F26F65"/>
    <w:rsid w:val="00F3127A"/>
    <w:rsid w:val="00F334F4"/>
    <w:rsid w:val="00F446B8"/>
    <w:rsid w:val="00F6515A"/>
    <w:rsid w:val="00F659F7"/>
    <w:rsid w:val="00F7532F"/>
    <w:rsid w:val="00F776C7"/>
    <w:rsid w:val="00F801A7"/>
    <w:rsid w:val="00F80E2E"/>
    <w:rsid w:val="00F87877"/>
    <w:rsid w:val="00F920E6"/>
    <w:rsid w:val="00FA03DA"/>
    <w:rsid w:val="00FA1C04"/>
    <w:rsid w:val="00FA692B"/>
    <w:rsid w:val="00FB297E"/>
    <w:rsid w:val="00FB32B6"/>
    <w:rsid w:val="00FB673B"/>
    <w:rsid w:val="00FC0AA5"/>
    <w:rsid w:val="00FC4E6D"/>
    <w:rsid w:val="00FC627E"/>
    <w:rsid w:val="00FD118A"/>
    <w:rsid w:val="00FE3991"/>
    <w:rsid w:val="00FF01C4"/>
    <w:rsid w:val="00FF4DB4"/>
    <w:rsid w:val="00FF512D"/>
    <w:rsid w:val="00FF74A7"/>
    <w:rsid w:val="3A2EE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b200"/>
    </o:shapedefaults>
    <o:shapelayout v:ext="edit">
      <o:idmap v:ext="edit" data="1"/>
    </o:shapelayout>
  </w:shapeDefaults>
  <w:decimalSymbol w:val="."/>
  <w:listSeparator w:val=","/>
  <w14:docId w14:val="33A3C20B"/>
  <w15:docId w15:val="{056B9F2E-13BD-4D0D-8F61-4C3915AF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0C"/>
  </w:style>
  <w:style w:type="paragraph" w:styleId="Heading1">
    <w:name w:val="heading 1"/>
    <w:basedOn w:val="Normal"/>
    <w:next w:val="Normal"/>
    <w:link w:val="Heading1Char"/>
    <w:uiPriority w:val="9"/>
    <w:rsid w:val="00157C6F"/>
    <w:pPr>
      <w:numPr>
        <w:numId w:val="6"/>
      </w:numPr>
      <w:spacing w:after="360" w:line="320" w:lineRule="atLeas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 w:eastAsia="de-DE"/>
    </w:rPr>
  </w:style>
  <w:style w:type="paragraph" w:styleId="Heading2">
    <w:name w:val="heading 2"/>
    <w:basedOn w:val="Heading1"/>
    <w:next w:val="Normal"/>
    <w:link w:val="Heading2Char"/>
    <w:uiPriority w:val="9"/>
    <w:rsid w:val="00157C6F"/>
    <w:pPr>
      <w:numPr>
        <w:ilvl w:val="1"/>
      </w:numPr>
      <w:spacing w:after="100" w:line="280" w:lineRule="atLeast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rsid w:val="00C90A2C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rsid w:val="00C90A2C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link w:val="Heading5Char"/>
    <w:uiPriority w:val="9"/>
    <w:rsid w:val="00C90A2C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78"/>
    <w:pPr>
      <w:keepNext/>
      <w:keepLines/>
      <w:numPr>
        <w:ilvl w:val="5"/>
        <w:numId w:val="4"/>
      </w:numPr>
      <w:spacing w:before="200" w:line="280" w:lineRule="atLeast"/>
      <w:outlineLvl w:val="5"/>
    </w:pPr>
    <w:rPr>
      <w:rFonts w:asciiTheme="majorHAnsi" w:eastAsiaTheme="majorEastAsia" w:hAnsiTheme="majorHAnsi" w:cstheme="majorBidi"/>
      <w:bCs/>
      <w:i/>
      <w:iCs/>
      <w:color w:val="132041" w:themeColor="accent1" w:themeShade="7F"/>
      <w:szCs w:val="20"/>
      <w:lang w:val="en-US" w:eastAsia="de-D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78"/>
    <w:pPr>
      <w:keepNext/>
      <w:keepLines/>
      <w:numPr>
        <w:ilvl w:val="6"/>
        <w:numId w:val="4"/>
      </w:numPr>
      <w:spacing w:before="200" w:line="280" w:lineRule="atLeast"/>
      <w:outlineLvl w:val="6"/>
    </w:pPr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78"/>
    <w:pPr>
      <w:keepNext/>
      <w:keepLines/>
      <w:numPr>
        <w:ilvl w:val="7"/>
        <w:numId w:val="4"/>
      </w:numPr>
      <w:spacing w:before="200" w:line="280" w:lineRule="atLeast"/>
      <w:outlineLvl w:val="7"/>
    </w:pPr>
    <w:rPr>
      <w:rFonts w:asciiTheme="majorHAnsi" w:eastAsiaTheme="majorEastAsia" w:hAnsiTheme="majorHAnsi" w:cstheme="majorBidi"/>
      <w:bCs/>
      <w:color w:val="404040" w:themeColor="text1" w:themeTint="BF"/>
      <w:szCs w:val="20"/>
      <w:lang w:val="en-US" w:eastAsia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78"/>
    <w:pPr>
      <w:keepNext/>
      <w:keepLines/>
      <w:numPr>
        <w:ilvl w:val="8"/>
        <w:numId w:val="4"/>
      </w:numPr>
      <w:spacing w:before="200" w:line="280" w:lineRule="atLeast"/>
      <w:outlineLvl w:val="8"/>
    </w:pPr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2FD"/>
    <w:pPr>
      <w:tabs>
        <w:tab w:val="center" w:pos="4320"/>
        <w:tab w:val="right" w:pos="8640"/>
      </w:tabs>
      <w:spacing w:after="160" w:line="280" w:lineRule="atLeast"/>
    </w:pPr>
    <w:rPr>
      <w:rFonts w:eastAsia="Times New Roman"/>
      <w:bCs/>
      <w:szCs w:val="20"/>
      <w:lang w:val="en-US" w:eastAsia="de-DE"/>
    </w:rPr>
  </w:style>
  <w:style w:type="paragraph" w:styleId="Footer">
    <w:name w:val="footer"/>
    <w:basedOn w:val="Normal"/>
    <w:link w:val="FooterChar"/>
    <w:rsid w:val="003456ED"/>
    <w:pPr>
      <w:tabs>
        <w:tab w:val="right" w:pos="8789"/>
        <w:tab w:val="right" w:pos="9923"/>
      </w:tabs>
      <w:spacing w:line="360" w:lineRule="auto"/>
      <w:ind w:right="-1021"/>
    </w:pPr>
    <w:rPr>
      <w:rFonts w:eastAsia="Times New Roman"/>
      <w:bCs/>
      <w:noProof/>
      <w:sz w:val="14"/>
      <w:szCs w:val="20"/>
      <w:lang w:val="en-US" w:eastAsia="ja-JP"/>
    </w:rPr>
  </w:style>
  <w:style w:type="character" w:styleId="PageNumber">
    <w:name w:val="page number"/>
    <w:basedOn w:val="DefaultParagraphFont"/>
    <w:semiHidden/>
    <w:rsid w:val="00D442FD"/>
  </w:style>
  <w:style w:type="paragraph" w:customStyle="1" w:styleId="Subject">
    <w:name w:val="Subject"/>
    <w:basedOn w:val="Normal"/>
    <w:rsid w:val="00087485"/>
    <w:pPr>
      <w:jc w:val="both"/>
    </w:pPr>
    <w:rPr>
      <w:rFonts w:cs="Arial"/>
      <w:b/>
      <w:noProof/>
    </w:rPr>
  </w:style>
  <w:style w:type="table" w:styleId="TableGrid">
    <w:name w:val="Table Grid"/>
    <w:basedOn w:val="TableNormal"/>
    <w:uiPriority w:val="39"/>
    <w:rsid w:val="0042187C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e">
    <w:name w:val="Space"/>
    <w:basedOn w:val="Normal"/>
    <w:semiHidden/>
    <w:rsid w:val="00BF6D06"/>
    <w:pPr>
      <w:spacing w:line="80" w:lineRule="exact"/>
    </w:pPr>
    <w:rPr>
      <w:rFonts w:cs="Arial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504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5A"/>
    <w:rPr>
      <w:rFonts w:ascii="Tahoma" w:hAnsi="Tahoma" w:cs="Tahoma"/>
      <w:noProof/>
      <w:sz w:val="16"/>
      <w:szCs w:val="16"/>
      <w:lang w:eastAsia="en-US"/>
    </w:rPr>
  </w:style>
  <w:style w:type="paragraph" w:customStyle="1" w:styleId="AddressBold">
    <w:name w:val="AddressBold"/>
    <w:basedOn w:val="Normal"/>
    <w:semiHidden/>
    <w:rsid w:val="007B6E78"/>
    <w:pPr>
      <w:jc w:val="both"/>
    </w:pPr>
    <w:rPr>
      <w:rFonts w:cs="Arial"/>
      <w:b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7C6F"/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 w:eastAsia="de-DE"/>
    </w:rPr>
  </w:style>
  <w:style w:type="numbering" w:customStyle="1" w:styleId="Aufzhlungszeichen1">
    <w:name w:val="Aufzählungszeichen1"/>
    <w:uiPriority w:val="99"/>
    <w:rsid w:val="002171CD"/>
    <w:pPr>
      <w:numPr>
        <w:numId w:val="1"/>
      </w:numPr>
    </w:pPr>
  </w:style>
  <w:style w:type="paragraph" w:customStyle="1" w:styleId="ContactDetail">
    <w:name w:val="ContactDetail"/>
    <w:basedOn w:val="Normal"/>
    <w:semiHidden/>
    <w:rsid w:val="00BA6AE6"/>
    <w:pPr>
      <w:framePr w:wrap="around" w:vAnchor="page" w:hAnchor="page" w:x="1419" w:y="5898"/>
      <w:spacing w:line="180" w:lineRule="atLeast"/>
      <w:suppressOverlap/>
    </w:pPr>
    <w:rPr>
      <w:rFonts w:cs="Insightprint-Bold"/>
      <w:color w:val="000000"/>
      <w:sz w:val="14"/>
      <w:szCs w:val="14"/>
      <w:lang w:eastAsia="ja-JP"/>
    </w:rPr>
  </w:style>
  <w:style w:type="character" w:styleId="Hyperlink">
    <w:name w:val="Hyperlink"/>
    <w:basedOn w:val="DefaultParagraphFont"/>
    <w:uiPriority w:val="99"/>
    <w:unhideWhenUsed/>
    <w:rsid w:val="00F07395"/>
    <w:rPr>
      <w:color w:val="A2AD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3B71"/>
    <w:rPr>
      <w:rFonts w:asciiTheme="majorHAnsi" w:eastAsiaTheme="majorEastAsia" w:hAnsiTheme="majorHAnsi" w:cstheme="majorBidi"/>
      <w:b/>
      <w:color w:val="000000" w:themeColor="text1"/>
      <w:lang w:val="en-US" w:eastAsia="de-DE"/>
    </w:rPr>
  </w:style>
  <w:style w:type="paragraph" w:customStyle="1" w:styleId="Datum1">
    <w:name w:val="Datum1"/>
    <w:basedOn w:val="Normal"/>
    <w:semiHidden/>
    <w:rsid w:val="00893DFC"/>
    <w:pPr>
      <w:framePr w:wrap="around" w:vAnchor="page" w:hAnchor="page" w:x="1419" w:y="5388"/>
      <w:suppressOverlap/>
    </w:pPr>
  </w:style>
  <w:style w:type="paragraph" w:customStyle="1" w:styleId="DocumentTitle">
    <w:name w:val="DocumentTitle"/>
    <w:basedOn w:val="Normal"/>
    <w:rsid w:val="00C93B71"/>
    <w:pPr>
      <w:spacing w:after="240" w:line="440" w:lineRule="exact"/>
    </w:pPr>
    <w:rPr>
      <w:rFonts w:eastAsia="Times New Roman"/>
      <w:bCs/>
      <w:sz w:val="40"/>
      <w:szCs w:val="40"/>
      <w:lang w:val="en-US" w:eastAsia="de-DE"/>
    </w:rPr>
  </w:style>
  <w:style w:type="paragraph" w:customStyle="1" w:styleId="Bulletlist">
    <w:name w:val="Bullet list"/>
    <w:basedOn w:val="Normal"/>
    <w:rsid w:val="003456ED"/>
    <w:pPr>
      <w:widowControl w:val="0"/>
      <w:numPr>
        <w:numId w:val="7"/>
      </w:numPr>
      <w:spacing w:after="160" w:line="360" w:lineRule="auto"/>
      <w:contextualSpacing/>
    </w:pPr>
    <w:rPr>
      <w:rFonts w:eastAsia="Times New Roman" w:cs="Arial"/>
      <w:bCs/>
      <w:szCs w:val="20"/>
      <w:lang w:val="en-US" w:eastAsia="de-DE"/>
    </w:rPr>
  </w:style>
  <w:style w:type="numbering" w:customStyle="1" w:styleId="ListNum">
    <w:name w:val="List Num"/>
    <w:uiPriority w:val="99"/>
    <w:rsid w:val="00143F87"/>
    <w:pPr>
      <w:numPr>
        <w:numId w:val="2"/>
      </w:numPr>
    </w:pPr>
  </w:style>
  <w:style w:type="paragraph" w:customStyle="1" w:styleId="Numberlist">
    <w:name w:val="Number list"/>
    <w:basedOn w:val="Normal"/>
    <w:rsid w:val="00143F87"/>
    <w:pPr>
      <w:numPr>
        <w:numId w:val="3"/>
      </w:numPr>
      <w:spacing w:after="160" w:line="280" w:lineRule="atLeast"/>
      <w:contextualSpacing/>
    </w:pPr>
    <w:rPr>
      <w:rFonts w:eastAsia="Times New Roman"/>
      <w:bCs/>
      <w:szCs w:val="20"/>
      <w:lang w:val="en-US" w:eastAsia="de-DE"/>
    </w:rPr>
  </w:style>
  <w:style w:type="paragraph" w:customStyle="1" w:styleId="EmbargoDate">
    <w:name w:val="EmbargoDate"/>
    <w:basedOn w:val="Normal"/>
    <w:semiHidden/>
    <w:rsid w:val="00BA6AE6"/>
    <w:pPr>
      <w:spacing w:after="726" w:line="240" w:lineRule="atLeast"/>
    </w:pPr>
  </w:style>
  <w:style w:type="paragraph" w:customStyle="1" w:styleId="Headline">
    <w:name w:val="Headline"/>
    <w:basedOn w:val="Normal"/>
    <w:semiHidden/>
    <w:qFormat/>
    <w:rsid w:val="00157C6F"/>
    <w:pPr>
      <w:spacing w:line="320" w:lineRule="atLeast"/>
    </w:pPr>
    <w:rPr>
      <w:rFonts w:cs="Arial"/>
      <w:b/>
      <w:sz w:val="28"/>
      <w:szCs w:val="28"/>
    </w:rPr>
  </w:style>
  <w:style w:type="paragraph" w:customStyle="1" w:styleId="Subheadline">
    <w:name w:val="Subheadline"/>
    <w:basedOn w:val="Normal"/>
    <w:rsid w:val="00097E78"/>
    <w:pPr>
      <w:spacing w:after="160" w:line="320" w:lineRule="atLeast"/>
    </w:pPr>
    <w:rPr>
      <w:rFonts w:eastAsia="Times New Roman" w:cs="Arial"/>
      <w:b/>
      <w:bCs/>
      <w:lang w:val="en-US" w:eastAsia="de-DE"/>
    </w:rPr>
  </w:style>
  <w:style w:type="paragraph" w:customStyle="1" w:styleId="KopfzeileSeite1">
    <w:name w:val="Kopfzeile Seite 1"/>
    <w:basedOn w:val="Header"/>
    <w:semiHidden/>
    <w:rsid w:val="00523337"/>
    <w:pPr>
      <w:widowControl w:val="0"/>
      <w:tabs>
        <w:tab w:val="clear" w:pos="4320"/>
        <w:tab w:val="clear" w:pos="8640"/>
      </w:tabs>
      <w:spacing w:after="3640" w:line="240" w:lineRule="auto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93B71"/>
    <w:rPr>
      <w:rFonts w:asciiTheme="majorHAnsi" w:eastAsiaTheme="majorEastAsia" w:hAnsiTheme="majorHAnsi" w:cstheme="majorBidi"/>
      <w:b/>
      <w:color w:val="000000" w:themeColor="text1"/>
      <w:lang w:val="en-US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C93B71"/>
    <w:rPr>
      <w:rFonts w:asciiTheme="majorHAnsi" w:eastAsiaTheme="majorEastAsia" w:hAnsiTheme="majorHAnsi" w:cstheme="majorBidi"/>
      <w:b/>
      <w:color w:val="000000" w:themeColor="text1"/>
      <w:sz w:val="20"/>
      <w:lang w:val="en-US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C93B71"/>
    <w:rPr>
      <w:rFonts w:asciiTheme="majorHAnsi" w:eastAsiaTheme="majorEastAsia" w:hAnsiTheme="majorHAnsi" w:cstheme="majorBidi"/>
      <w:b/>
      <w:color w:val="000000" w:themeColor="text1"/>
      <w:sz w:val="20"/>
      <w:lang w:val="en-US" w:eastAsia="de-DE"/>
    </w:rPr>
  </w:style>
  <w:style w:type="character" w:styleId="Strong">
    <w:name w:val="Strong"/>
    <w:basedOn w:val="DefaultParagraphFont"/>
    <w:uiPriority w:val="22"/>
    <w:rsid w:val="00143F87"/>
    <w:rPr>
      <w:b/>
      <w:bCs/>
    </w:rPr>
  </w:style>
  <w:style w:type="paragraph" w:styleId="TOC1">
    <w:name w:val="toc 1"/>
    <w:basedOn w:val="Normal"/>
    <w:next w:val="Normal"/>
    <w:uiPriority w:val="39"/>
    <w:semiHidden/>
    <w:rsid w:val="00C93B71"/>
    <w:pPr>
      <w:tabs>
        <w:tab w:val="left" w:pos="567"/>
        <w:tab w:val="right" w:leader="dot" w:pos="8931"/>
      </w:tabs>
      <w:spacing w:before="300" w:line="280" w:lineRule="atLeast"/>
      <w:ind w:left="567" w:right="1020" w:hanging="567"/>
    </w:pPr>
    <w:rPr>
      <w:rFonts w:eastAsiaTheme="majorEastAsia"/>
      <w:b/>
      <w:bCs/>
      <w:szCs w:val="20"/>
      <w:lang w:val="en-US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132041" w:themeColor="accent1" w:themeShade="7F"/>
      <w:szCs w:val="20"/>
      <w:lang w:val="en-US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78"/>
    <w:rPr>
      <w:rFonts w:asciiTheme="majorHAnsi" w:eastAsiaTheme="majorEastAsia" w:hAnsiTheme="majorHAnsi" w:cstheme="majorBidi"/>
      <w:bCs/>
      <w:color w:val="404040" w:themeColor="text1" w:themeTint="BF"/>
      <w:szCs w:val="20"/>
      <w:lang w:val="en-US"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numbering" w:customStyle="1" w:styleId="ListHead">
    <w:name w:val="List Head"/>
    <w:uiPriority w:val="99"/>
    <w:rsid w:val="00C90A2C"/>
    <w:pPr>
      <w:numPr>
        <w:numId w:val="5"/>
      </w:numPr>
    </w:pPr>
  </w:style>
  <w:style w:type="paragraph" w:styleId="TOC2">
    <w:name w:val="toc 2"/>
    <w:basedOn w:val="Normal"/>
    <w:next w:val="Normal"/>
    <w:uiPriority w:val="39"/>
    <w:semiHidden/>
    <w:rsid w:val="00C93B71"/>
    <w:pPr>
      <w:tabs>
        <w:tab w:val="left" w:pos="567"/>
        <w:tab w:val="right" w:pos="8931"/>
      </w:tabs>
      <w:spacing w:line="280" w:lineRule="atLeast"/>
      <w:ind w:left="567" w:right="1021" w:hanging="567"/>
    </w:pPr>
    <w:rPr>
      <w:rFonts w:eastAsia="Times New Roman"/>
      <w:bCs/>
      <w:szCs w:val="20"/>
      <w:lang w:val="en-US" w:eastAsia="de-DE"/>
    </w:rPr>
  </w:style>
  <w:style w:type="paragraph" w:styleId="TOC3">
    <w:name w:val="toc 3"/>
    <w:basedOn w:val="Normal"/>
    <w:next w:val="Normal"/>
    <w:uiPriority w:val="39"/>
    <w:semiHidden/>
    <w:rsid w:val="00C93B71"/>
    <w:pPr>
      <w:tabs>
        <w:tab w:val="left" w:pos="567"/>
        <w:tab w:val="right" w:pos="8931"/>
      </w:tabs>
      <w:spacing w:line="280" w:lineRule="atLeast"/>
      <w:ind w:left="567" w:right="1021" w:hanging="567"/>
    </w:pPr>
    <w:rPr>
      <w:rFonts w:eastAsiaTheme="majorEastAsia"/>
      <w:bCs/>
      <w:szCs w:val="20"/>
      <w:lang w:val="en-US" w:eastAsia="de-DE"/>
    </w:rPr>
  </w:style>
  <w:style w:type="paragraph" w:customStyle="1" w:styleId="Note">
    <w:name w:val="Note"/>
    <w:basedOn w:val="Normal"/>
    <w:rsid w:val="00157C6F"/>
    <w:pPr>
      <w:pBdr>
        <w:top w:val="dotted" w:sz="12" w:space="3" w:color="8E8581" w:themeColor="background2"/>
        <w:bottom w:val="dotted" w:sz="12" w:space="5" w:color="8E8581" w:themeColor="background2"/>
      </w:pBdr>
      <w:spacing w:after="160" w:line="280" w:lineRule="atLeast"/>
    </w:pPr>
    <w:rPr>
      <w:rFonts w:eastAsia="Times New Roman"/>
      <w:bCs/>
      <w:color w:val="8E8581" w:themeColor="background2"/>
      <w:szCs w:val="20"/>
      <w:lang w:val="en-US" w:eastAsia="de-DE"/>
    </w:rPr>
  </w:style>
  <w:style w:type="paragraph" w:styleId="ListParagraph">
    <w:name w:val="List Paragraph"/>
    <w:aliases w:val="Bullet List,FooterText,List Paragraph1,Colorful List Accent 1,Colorful List - Accent 11,numbered,Paragraphe de liste1,列出段落,列出段落1,Bulletr List Paragraph,List Paragraph2,List Paragraph21,Párrafo de lista1,Parágrafo da Lista1,リスト段落1,Plan,3"/>
    <w:basedOn w:val="Normal"/>
    <w:link w:val="ListParagraphChar"/>
    <w:uiPriority w:val="34"/>
    <w:qFormat/>
    <w:rsid w:val="0097109F"/>
    <w:pPr>
      <w:ind w:left="720"/>
      <w:contextualSpacing/>
    </w:pPr>
  </w:style>
  <w:style w:type="character" w:styleId="FollowedHyperlink">
    <w:name w:val="FollowedHyperlink"/>
    <w:basedOn w:val="DefaultParagraphFont"/>
    <w:unhideWhenUsed/>
    <w:rsid w:val="000F0BE5"/>
    <w:rPr>
      <w:color w:val="C1BB00" w:themeColor="followedHyperlink"/>
      <w:u w:val="single"/>
    </w:rPr>
  </w:style>
  <w:style w:type="character" w:customStyle="1" w:styleId="uraccesskey2">
    <w:name w:val="uraccesskey2"/>
    <w:basedOn w:val="DefaultParagraphFont"/>
    <w:rsid w:val="000E087C"/>
  </w:style>
  <w:style w:type="paragraph" w:styleId="NormalWeb">
    <w:name w:val="Normal (Web)"/>
    <w:basedOn w:val="Normal"/>
    <w:uiPriority w:val="99"/>
    <w:unhideWhenUsed/>
    <w:rsid w:val="00B3381B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de-DE"/>
    </w:rPr>
  </w:style>
  <w:style w:type="table" w:customStyle="1" w:styleId="GfKTable">
    <w:name w:val="GfK Table"/>
    <w:basedOn w:val="TableNormal"/>
    <w:uiPriority w:val="99"/>
    <w:rsid w:val="00826957"/>
    <w:tblPr>
      <w:tblBorders>
        <w:bottom w:val="single" w:sz="4" w:space="0" w:color="D2CBC9"/>
        <w:insideH w:val="single" w:sz="4" w:space="0" w:color="D2CBC9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D2CBC9"/>
          <w:right w:val="nil"/>
          <w:insideH w:val="single" w:sz="4" w:space="0" w:color="D2CBC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4-QuestionNumberandType">
    <w:name w:val="4 - Question Number and Type"/>
    <w:basedOn w:val="Normal"/>
    <w:qFormat/>
    <w:rsid w:val="00C1178C"/>
    <w:pPr>
      <w:spacing w:before="60"/>
    </w:pPr>
    <w:rPr>
      <w:rFonts w:eastAsia="Times New Roman" w:cs="Arial"/>
      <w:b/>
      <w:color w:val="000000"/>
      <w:szCs w:val="20"/>
      <w:lang w:val="en-US"/>
    </w:rPr>
  </w:style>
  <w:style w:type="paragraph" w:customStyle="1" w:styleId="1-SectionHeader">
    <w:name w:val="1 - Section Header"/>
    <w:basedOn w:val="Normal"/>
    <w:qFormat/>
    <w:rsid w:val="00CF3913"/>
    <w:pPr>
      <w:shd w:val="clear" w:color="auto" w:fill="264283" w:themeFill="accent1"/>
    </w:pPr>
    <w:rPr>
      <w:rFonts w:asciiTheme="majorHAnsi" w:eastAsia="Times New Roman" w:hAnsiTheme="majorHAnsi" w:cstheme="majorHAnsi"/>
      <w:b/>
      <w:color w:val="FFFFFF" w:themeColor="background1"/>
      <w:szCs w:val="20"/>
      <w:lang w:val="en-US" w:eastAsia="nl-NL"/>
    </w:rPr>
  </w:style>
  <w:style w:type="paragraph" w:customStyle="1" w:styleId="3-ProgrammingNote">
    <w:name w:val="3 - Programming Note"/>
    <w:basedOn w:val="Normal"/>
    <w:qFormat/>
    <w:rsid w:val="00AF58B1"/>
    <w:pPr>
      <w:shd w:val="clear" w:color="auto" w:fill="F2F2F2" w:themeFill="background1" w:themeFillShade="F2"/>
    </w:pPr>
    <w:rPr>
      <w:rFonts w:eastAsia="Times New Roman" w:cstheme="majorHAnsi"/>
      <w:i/>
      <w:sz w:val="20"/>
      <w:szCs w:val="18"/>
      <w:lang w:val="en-US" w:eastAsia="nl-NL"/>
    </w:rPr>
  </w:style>
  <w:style w:type="paragraph" w:customStyle="1" w:styleId="2-Base">
    <w:name w:val="2 - Base"/>
    <w:basedOn w:val="Normal"/>
    <w:link w:val="2-BaseChar"/>
    <w:qFormat/>
    <w:rsid w:val="00EA64FC"/>
    <w:pPr>
      <w:shd w:val="clear" w:color="auto" w:fill="6081D1" w:themeFill="accent1" w:themeFillTint="99"/>
    </w:pPr>
    <w:rPr>
      <w:color w:val="FFFFFF" w:themeColor="background1"/>
    </w:rPr>
  </w:style>
  <w:style w:type="paragraph" w:customStyle="1" w:styleId="0-Basic">
    <w:name w:val="0 - Basic"/>
    <w:link w:val="0-BasicChar"/>
    <w:qFormat/>
    <w:rsid w:val="00257F03"/>
    <w:rPr>
      <w:rFonts w:eastAsia="Times New Roman" w:cs="Arial"/>
      <w:color w:val="000000"/>
      <w:lang w:val="en-US" w:eastAsia="en-US"/>
    </w:rPr>
  </w:style>
  <w:style w:type="character" w:customStyle="1" w:styleId="2-BaseChar">
    <w:name w:val="2 - Base Char"/>
    <w:basedOn w:val="DefaultParagraphFont"/>
    <w:link w:val="2-Base"/>
    <w:rsid w:val="00EA64FC"/>
    <w:rPr>
      <w:color w:val="FFFFFF" w:themeColor="background1"/>
      <w:shd w:val="clear" w:color="auto" w:fill="6081D1" w:themeFill="accent1" w:themeFillTint="99"/>
    </w:rPr>
  </w:style>
  <w:style w:type="character" w:customStyle="1" w:styleId="0-BasicChar">
    <w:name w:val="0 - Basic Char"/>
    <w:basedOn w:val="DefaultParagraphFont"/>
    <w:link w:val="0-Basic"/>
    <w:rsid w:val="002317A8"/>
    <w:rPr>
      <w:rFonts w:ascii="Arial" w:eastAsia="Times New Roman" w:hAnsi="Arial" w:cs="Arial"/>
      <w:color w:val="000000"/>
      <w:sz w:val="22"/>
      <w:lang w:val="en-US" w:eastAsia="en-US"/>
    </w:rPr>
  </w:style>
  <w:style w:type="paragraph" w:customStyle="1" w:styleId="5-ClientQuexSectionTitle">
    <w:name w:val="5 - Client Quex Section Title"/>
    <w:basedOn w:val="0-Basic"/>
    <w:qFormat/>
    <w:rsid w:val="00B448CB"/>
    <w:rPr>
      <w:b/>
      <w:u w:val="single"/>
    </w:rPr>
  </w:style>
  <w:style w:type="character" w:styleId="CommentReference">
    <w:name w:val="annotation reference"/>
    <w:basedOn w:val="DefaultParagraphFont"/>
    <w:semiHidden/>
    <w:unhideWhenUsed/>
    <w:rsid w:val="00B448C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448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448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44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8C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48CB"/>
  </w:style>
  <w:style w:type="character" w:customStyle="1" w:styleId="mt-font-size-11pt">
    <w:name w:val="mt-font-size-11pt"/>
    <w:basedOn w:val="DefaultParagraphFont"/>
    <w:rsid w:val="00784E02"/>
  </w:style>
  <w:style w:type="character" w:customStyle="1" w:styleId="HeaderChar">
    <w:name w:val="Header Char"/>
    <w:basedOn w:val="DefaultParagraphFont"/>
    <w:link w:val="Header"/>
    <w:uiPriority w:val="99"/>
    <w:rsid w:val="00386C06"/>
    <w:rPr>
      <w:rFonts w:eastAsia="Times New Roman"/>
      <w:bCs/>
      <w:szCs w:val="20"/>
      <w:lang w:val="en-US" w:eastAsia="de-DE"/>
    </w:rPr>
  </w:style>
  <w:style w:type="paragraph" w:customStyle="1" w:styleId="Coursenotes">
    <w:name w:val="Course notes"/>
    <w:basedOn w:val="Normal"/>
    <w:rsid w:val="00386C06"/>
    <w:pPr>
      <w:numPr>
        <w:numId w:val="14"/>
      </w:numPr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386C06"/>
    <w:rPr>
      <w:rFonts w:eastAsia="Times New Roman"/>
      <w:bCs/>
      <w:noProof/>
      <w:sz w:val="14"/>
      <w:szCs w:val="20"/>
      <w:lang w:val="en-US" w:eastAsia="ja-JP"/>
    </w:rPr>
  </w:style>
  <w:style w:type="character" w:customStyle="1" w:styleId="mrbannertext1">
    <w:name w:val="mrbannertext1"/>
    <w:basedOn w:val="DefaultParagraphFont"/>
    <w:rsid w:val="00386C06"/>
    <w:rPr>
      <w:sz w:val="27"/>
      <w:szCs w:val="27"/>
    </w:rPr>
  </w:style>
  <w:style w:type="paragraph" w:customStyle="1" w:styleId="basic">
    <w:name w:val="basic"/>
    <w:basedOn w:val="Normal"/>
    <w:link w:val="basicChar"/>
    <w:qFormat/>
    <w:rsid w:val="00386C06"/>
    <w:rPr>
      <w:rFonts w:eastAsia="Times New Roman" w:cs="Arial"/>
      <w:szCs w:val="24"/>
      <w:lang w:val="en-US" w:eastAsia="en-US"/>
    </w:rPr>
  </w:style>
  <w:style w:type="character" w:customStyle="1" w:styleId="basicChar">
    <w:name w:val="basic Char"/>
    <w:link w:val="basic"/>
    <w:rsid w:val="00386C06"/>
    <w:rPr>
      <w:rFonts w:eastAsia="Times New Roman" w:cs="Arial"/>
      <w:szCs w:val="24"/>
      <w:lang w:val="en-US" w:eastAsia="en-US"/>
    </w:rPr>
  </w:style>
  <w:style w:type="paragraph" w:customStyle="1" w:styleId="basicinstruction">
    <w:name w:val="basic instruction"/>
    <w:basedOn w:val="basic"/>
    <w:link w:val="basicinstructionChar"/>
    <w:qFormat/>
    <w:rsid w:val="00386C06"/>
    <w:rPr>
      <w:b/>
      <w:bCs/>
      <w:smallCaps/>
    </w:rPr>
  </w:style>
  <w:style w:type="paragraph" w:customStyle="1" w:styleId="basicanswer">
    <w:name w:val="basic answer"/>
    <w:basedOn w:val="basic"/>
    <w:link w:val="basicanswerChar"/>
    <w:rsid w:val="00386C06"/>
    <w:pPr>
      <w:tabs>
        <w:tab w:val="left" w:pos="0"/>
        <w:tab w:val="center" w:leader="dot" w:pos="9720"/>
      </w:tabs>
      <w:ind w:left="5310" w:right="720" w:hanging="5310"/>
    </w:pPr>
  </w:style>
  <w:style w:type="character" w:customStyle="1" w:styleId="basicinstructionChar">
    <w:name w:val="basic instruction Char"/>
    <w:link w:val="basicinstruction"/>
    <w:rsid w:val="00386C06"/>
    <w:rPr>
      <w:rFonts w:eastAsia="Times New Roman" w:cs="Arial"/>
      <w:b/>
      <w:bCs/>
      <w:smallCaps/>
      <w:szCs w:val="24"/>
      <w:lang w:val="en-US" w:eastAsia="en-US"/>
    </w:rPr>
  </w:style>
  <w:style w:type="character" w:customStyle="1" w:styleId="basicanswerChar">
    <w:name w:val="basic answer Char"/>
    <w:link w:val="basicanswer"/>
    <w:rsid w:val="00386C06"/>
    <w:rPr>
      <w:rFonts w:eastAsia="Times New Roman" w:cs="Arial"/>
      <w:szCs w:val="24"/>
      <w:lang w:val="en-US" w:eastAsia="en-US"/>
    </w:rPr>
  </w:style>
  <w:style w:type="paragraph" w:customStyle="1" w:styleId="basictitle">
    <w:name w:val="basic title"/>
    <w:basedOn w:val="basic"/>
    <w:rsid w:val="00386C06"/>
    <w:rPr>
      <w:b/>
      <w:bCs/>
      <w:smallCaps/>
      <w:u w:val="single"/>
    </w:rPr>
  </w:style>
  <w:style w:type="paragraph" w:customStyle="1" w:styleId="basicnote">
    <w:name w:val="basic note"/>
    <w:basedOn w:val="basic"/>
    <w:rsid w:val="00386C06"/>
    <w:rPr>
      <w:b/>
      <w:bCs/>
      <w:i/>
      <w:iCs/>
    </w:rPr>
  </w:style>
  <w:style w:type="character" w:customStyle="1" w:styleId="ResponsesChar">
    <w:name w:val="Responses Char"/>
    <w:basedOn w:val="DefaultParagraphFont"/>
    <w:link w:val="Responses"/>
    <w:locked/>
    <w:rsid w:val="00386C06"/>
    <w:rPr>
      <w:rFonts w:ascii="Tahoma" w:hAnsi="Tahoma" w:cs="Tahoma"/>
    </w:rPr>
  </w:style>
  <w:style w:type="paragraph" w:customStyle="1" w:styleId="Responses">
    <w:name w:val="Responses"/>
    <w:basedOn w:val="Normal"/>
    <w:link w:val="ResponsesChar"/>
    <w:rsid w:val="00386C06"/>
    <w:pPr>
      <w:ind w:left="1440" w:hanging="720"/>
    </w:pPr>
    <w:rPr>
      <w:rFonts w:ascii="Tahoma" w:hAnsi="Tahoma" w:cs="Tahoma"/>
    </w:rPr>
  </w:style>
  <w:style w:type="character" w:customStyle="1" w:styleId="ListParagraphChar">
    <w:name w:val="List Paragraph Char"/>
    <w:aliases w:val="Bullet List Char,FooterText Char,List Paragraph1 Char,Colorful List Accent 1 Char,Colorful List - Accent 11 Char,numbered Char,Paragraphe de liste1 Char,列出段落 Char,列出段落1 Char,Bulletr List Paragraph Char,List Paragraph2 Char,Plan Char"/>
    <w:basedOn w:val="DefaultParagraphFont"/>
    <w:link w:val="ListParagraph"/>
    <w:uiPriority w:val="34"/>
    <w:locked/>
    <w:rsid w:val="00386C06"/>
  </w:style>
  <w:style w:type="paragraph" w:customStyle="1" w:styleId="Default">
    <w:name w:val="Default"/>
    <w:basedOn w:val="Normal"/>
    <w:rsid w:val="00386C06"/>
    <w:pPr>
      <w:autoSpaceDE w:val="0"/>
      <w:autoSpaceDN w:val="0"/>
    </w:pPr>
    <w:rPr>
      <w:rFonts w:ascii="Verdana" w:hAnsi="Verdana"/>
      <w:color w:val="000000"/>
      <w:sz w:val="24"/>
      <w:szCs w:val="24"/>
      <w:lang w:val="en-US" w:eastAsia="en-US"/>
    </w:rPr>
  </w:style>
  <w:style w:type="character" w:customStyle="1" w:styleId="QuestionTextChar">
    <w:name w:val="Question Text Char"/>
    <w:basedOn w:val="DefaultParagraphFont"/>
    <w:link w:val="QuestionText"/>
    <w:locked/>
    <w:rsid w:val="00386C06"/>
    <w:rPr>
      <w:rFonts w:ascii="Tahoma" w:hAnsi="Tahoma" w:cs="Tahoma"/>
      <w:b/>
      <w:bCs/>
      <w:lang w:eastAsia="x-none"/>
    </w:rPr>
  </w:style>
  <w:style w:type="paragraph" w:customStyle="1" w:styleId="QuestionText">
    <w:name w:val="Question Text"/>
    <w:basedOn w:val="Normal"/>
    <w:link w:val="QuestionTextChar"/>
    <w:rsid w:val="00386C06"/>
    <w:pPr>
      <w:ind w:left="720" w:hanging="720"/>
    </w:pPr>
    <w:rPr>
      <w:rFonts w:ascii="Tahoma" w:hAnsi="Tahoma" w:cs="Tahoma"/>
      <w:b/>
      <w:bCs/>
      <w:lang w:eastAsia="x-none"/>
    </w:rPr>
  </w:style>
  <w:style w:type="paragraph" w:styleId="BodyText">
    <w:name w:val="Body Text"/>
    <w:basedOn w:val="Normal"/>
    <w:link w:val="BodyTextChar"/>
    <w:uiPriority w:val="1"/>
    <w:qFormat/>
    <w:rsid w:val="00BD4565"/>
    <w:pPr>
      <w:autoSpaceDE w:val="0"/>
      <w:autoSpaceDN w:val="0"/>
      <w:adjustRightInd w:val="0"/>
    </w:pPr>
    <w:rPr>
      <w:rFonts w:ascii="Arial Narrow" w:hAnsi="Arial Narrow" w:cs="Arial Narrow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D4565"/>
    <w:rPr>
      <w:rFonts w:ascii="Arial Narrow" w:hAnsi="Arial Narrow" w:cs="Arial Narrow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tika.chetwani\Desktop\Documents\KPP_Standard_Questionnaire_Template_January2021.dotx" TargetMode="External"/></Relationships>
</file>

<file path=word/theme/theme1.xml><?xml version="1.0" encoding="utf-8"?>
<a:theme xmlns:a="http://schemas.openxmlformats.org/drawingml/2006/main" name="GfK_BendefClr">
  <a:themeElements>
    <a:clrScheme name="GfK Group">
      <a:dk1>
        <a:srgbClr val="000000"/>
      </a:dk1>
      <a:lt1>
        <a:srgbClr val="FFFFFF"/>
      </a:lt1>
      <a:dk2>
        <a:srgbClr val="E55A00"/>
      </a:dk2>
      <a:lt2>
        <a:srgbClr val="8E8581"/>
      </a:lt2>
      <a:accent1>
        <a:srgbClr val="264283"/>
      </a:accent1>
      <a:accent2>
        <a:srgbClr val="007DC3"/>
      </a:accent2>
      <a:accent3>
        <a:srgbClr val="A2AD00"/>
      </a:accent3>
      <a:accent4>
        <a:srgbClr val="C1BB00"/>
      </a:accent4>
      <a:accent5>
        <a:srgbClr val="9B1F23"/>
      </a:accent5>
      <a:accent6>
        <a:srgbClr val="DC291E"/>
      </a:accent6>
      <a:hlink>
        <a:srgbClr val="A2AD00"/>
      </a:hlink>
      <a:folHlink>
        <a:srgbClr val="C1BB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ln w="6350">
          <a:solidFill>
            <a:schemeClr val="bg2">
              <a:lumMod val="40000"/>
              <a:lumOff val="6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6350">
          <a:solidFill>
            <a:schemeClr val="bg2">
              <a:lumMod val="40000"/>
              <a:lumOff val="60000"/>
            </a:schemeClr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  <a:ln w="6350">
          <a:solidFill>
            <a:prstClr val="black"/>
          </a:solidFill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custClrLst>
    <a:custClr name="dark yellow 100%">
      <a:srgbClr val="F0AB00"/>
    </a:custClr>
    <a:custClr name="light yellow 100%">
      <a:srgbClr val="F6D50F"/>
    </a:custClr>
    <a:custClr name="warm grey 100%">
      <a:srgbClr val="8E8581"/>
    </a:custClr>
    <a:custClr name="GfK orange">
      <a:srgbClr val="E55A00"/>
    </a:custClr>
    <a:custClr name="dark blue 100%">
      <a:srgbClr val="264283"/>
    </a:custClr>
    <a:custClr name="light blue 100%">
      <a:srgbClr val="007DC3"/>
    </a:custClr>
    <a:custClr name="dark green 100%">
      <a:srgbClr val="A2AD00"/>
    </a:custClr>
    <a:custClr name="light green 100%">
      <a:srgbClr val="C1BB00"/>
    </a:custClr>
    <a:custClr name="dark red 100%">
      <a:srgbClr val="9B1F23"/>
    </a:custClr>
    <a:custClr name="light red 100%">
      <a:srgbClr val="DC291E"/>
    </a:custClr>
    <a:custClr name="dark yellow 80%">
      <a:srgbClr val="FCC000"/>
    </a:custClr>
    <a:custClr name="light yellow 80%">
      <a:srgbClr val="FFDD44"/>
    </a:custClr>
    <a:custClr name="warm grey 80%">
      <a:srgbClr val="A79D98"/>
    </a:custClr>
    <a:custClr>
      <a:srgbClr val="FFFFFF"/>
    </a:custClr>
    <a:custClr name="dark blue 80%">
      <a:srgbClr val="405B9B"/>
    </a:custClr>
    <a:custClr name="light blue 80%">
      <a:srgbClr val="389DD7"/>
    </a:custClr>
    <a:custClr name="dark green 80%">
      <a:srgbClr val="B4BE46"/>
    </a:custClr>
    <a:custClr name="light green 80%">
      <a:srgbClr val="D7CF42"/>
    </a:custClr>
    <a:custClr name="dark red 80%">
      <a:srgbClr val="C34A3A"/>
    </a:custClr>
    <a:custClr name="light red 80%">
      <a:srgbClr val="E94F35"/>
    </a:custClr>
    <a:custClr name="dark yellow 60%">
      <a:srgbClr val="FED07A"/>
    </a:custClr>
    <a:custClr name="light yellow 60%">
      <a:srgbClr val="FFE67F"/>
    </a:custClr>
    <a:custClr name="warm grey 60%">
      <a:srgbClr val="BCB4B0"/>
    </a:custClr>
    <a:custClr>
      <a:srgbClr val="FFFFFF"/>
    </a:custClr>
    <a:custClr name="dark blue 60%">
      <a:srgbClr val="6E7EB3"/>
    </a:custClr>
    <a:custClr name="light blue 60%">
      <a:srgbClr val="7DB4E2"/>
    </a:custClr>
    <a:custClr name="dark green 60%">
      <a:srgbClr val="C6CE79"/>
    </a:custClr>
    <a:custClr name="light green 60%">
      <a:srgbClr val="E2DA7A"/>
    </a:custClr>
    <a:custClr name="dark red 60%">
      <a:srgbClr val="D27863"/>
    </a:custClr>
    <a:custClr name="light red 60%">
      <a:srgbClr val="F08262"/>
    </a:custClr>
    <a:custClr name="dark yellow 40%">
      <a:srgbClr val="FFE0A9"/>
    </a:custClr>
    <a:custClr name="light yellow 40%">
      <a:srgbClr val="FFEEAF"/>
    </a:custClr>
    <a:custClr name="warm grey 40%">
      <a:srgbClr val="D2CBC9"/>
    </a:custClr>
    <a:custClr>
      <a:srgbClr val="FFFFFF"/>
    </a:custClr>
    <a:custClr name="dark blue 40%">
      <a:srgbClr val="9EA5CD"/>
    </a:custClr>
    <a:custClr name="light blue 40%">
      <a:srgbClr val="ADCDED"/>
    </a:custClr>
    <a:custClr name="dark green 40%">
      <a:srgbClr val="D8DEA8"/>
    </a:custClr>
    <a:custClr name="light green 40%">
      <a:srgbClr val="ECE6AA"/>
    </a:custClr>
    <a:custClr name="dark red 40%">
      <a:srgbClr val="E1A693"/>
    </a:custClr>
    <a:custClr name="light red 40%">
      <a:srgbClr val="F6AF95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bac4cc06ec942c9a4d9a1222630bbef xmlns="987d2d78-dc9b-45d7-a453-c07724e7ffdf">
      <Terms xmlns="http://schemas.microsoft.com/office/infopath/2007/PartnerControls"/>
    </ibac4cc06ec942c9a4d9a1222630bbef>
    <dc96827ff0934617a34659e0a3480175 xmlns="987d2d78-dc9b-45d7-a453-c07724e7ffdf">
      <Terms xmlns="http://schemas.microsoft.com/office/infopath/2007/PartnerControls"/>
    </dc96827ff0934617a34659e0a3480175>
    <pd3bf5e1c64e485c822fbadb81c9f4b8 xmlns="987d2d78-dc9b-45d7-a453-c07724e7ffdf">
      <Terms xmlns="http://schemas.microsoft.com/office/infopath/2007/PartnerControls"/>
    </pd3bf5e1c64e485c822fbadb81c9f4b8>
    <PublishingStartDate xmlns="http://schemas.microsoft.com/sharepoint/v3" xsi:nil="true"/>
    <PublishingExpirationDate xmlns="http://schemas.microsoft.com/sharepoint/v3" xsi:nil="true"/>
    <ne021b26e77a4b9f8385754edc68fcf3 xmlns="987d2d78-dc9b-45d7-a453-c07724e7ffdf">
      <Terms xmlns="http://schemas.microsoft.com/office/infopath/2007/PartnerControls"/>
    </ne021b26e77a4b9f8385754edc68fcf3>
    <ob09c4e2d6604acf91e40ce5528f9e1a xmlns="987d2d78-dc9b-45d7-a453-c07724e7ffdf">
      <Terms xmlns="http://schemas.microsoft.com/office/infopath/2007/PartnerControls"/>
    </ob09c4e2d6604acf91e40ce5528f9e1a>
    <RatingCount xmlns="http://schemas.microsoft.com/sharepoint/v3" xsi:nil="true"/>
    <TaxCatchAll xmlns="08ef3efb-8f3d-41f8-91e2-0931a3e5f28f"/>
    <d77a183574bc43eea8ebb5ab5dd30c14 xmlns="987d2d78-dc9b-45d7-a453-c07724e7ffdf">
      <Terms xmlns="http://schemas.microsoft.com/office/infopath/2007/PartnerControls"/>
    </d77a183574bc43eea8ebb5ab5dd30c14>
    <TaxKeywordTaxHTField xmlns="08ef3efb-8f3d-41f8-91e2-0931a3e5f28f">
      <Terms xmlns="http://schemas.microsoft.com/office/infopath/2007/PartnerControls"/>
    </TaxKeywordTaxHTField>
    <AverageRating xmlns="http://schemas.microsoft.com/sharepoint/v3" xsi:nil="true"/>
    <fc26f6967a844063b23a1da7e78ba71e xmlns="987d2d78-dc9b-45d7-a453-c07724e7ffdf">
      <Terms xmlns="http://schemas.microsoft.com/office/infopath/2007/PartnerControls"/>
    </fc26f6967a844063b23a1da7e78ba71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9E3967E1F024582252148D4951CF1" ma:contentTypeVersion="30" ma:contentTypeDescription="Create a new document." ma:contentTypeScope="" ma:versionID="961cbe2fd2c88e3201fde05fcb8928d5">
  <xsd:schema xmlns:xsd="http://www.w3.org/2001/XMLSchema" xmlns:xs="http://www.w3.org/2001/XMLSchema" xmlns:p="http://schemas.microsoft.com/office/2006/metadata/properties" xmlns:ns1="http://schemas.microsoft.com/sharepoint/v3" xmlns:ns2="08ef3efb-8f3d-41f8-91e2-0931a3e5f28f" xmlns:ns3="987d2d78-dc9b-45d7-a453-c07724e7ffdf" targetNamespace="http://schemas.microsoft.com/office/2006/metadata/properties" ma:root="true" ma:fieldsID="948802648688e908591080591b0b905c" ns1:_="" ns2:_="" ns3:_="">
    <xsd:import namespace="http://schemas.microsoft.com/sharepoint/v3"/>
    <xsd:import namespace="08ef3efb-8f3d-41f8-91e2-0931a3e5f28f"/>
    <xsd:import namespace="987d2d78-dc9b-45d7-a453-c07724e7ffdf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3:dc96827ff0934617a34659e0a3480175" minOccurs="0"/>
                <xsd:element ref="ns3:d77a183574bc43eea8ebb5ab5dd30c14" minOccurs="0"/>
                <xsd:element ref="ns3:fc26f6967a844063b23a1da7e78ba71e" minOccurs="0"/>
                <xsd:element ref="ns3:ibac4cc06ec942c9a4d9a1222630bbef" minOccurs="0"/>
                <xsd:element ref="ns3:ob09c4e2d6604acf91e40ce5528f9e1a" minOccurs="0"/>
                <xsd:element ref="ns3:pd3bf5e1c64e485c822fbadb81c9f4b8" minOccurs="0"/>
                <xsd:element ref="ns2:TaxKeywordTaxHTField" minOccurs="0"/>
                <xsd:element ref="ns2:TaxCatchAll" minOccurs="0"/>
                <xsd:element ref="ns1:PublishingStartDate" minOccurs="0"/>
                <xsd:element ref="ns1:PublishingExpirationDate" minOccurs="0"/>
                <xsd:element ref="ns3:ne021b26e77a4b9f8385754edc68fcf3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" nillable="true" ma:displayName="Rating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4" nillable="true" ma:displayName="Number of Ratings" ma:decimals="0" ma:description="Number of ratings submitted" ma:hidden="true" ma:internalName="RatingCount" ma:readOnly="false">
      <xsd:simpleType>
        <xsd:restriction base="dms:Number"/>
      </xsd:simpleType>
    </xsd:element>
    <xsd:element name="PublishingStartDate" ma:index="26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27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f3efb-8f3d-41f8-91e2-0931a3e5f28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9" nillable="true" ma:taxonomy="true" ma:internalName="TaxKeywordTaxHTField" ma:taxonomyFieldName="TaxKeyword" ma:displayName="Keywords" ma:fieldId="{23f27201-bee3-471e-b2e7-b64fd8b7ca38}" ma:taxonomyMulti="true" ma:sspId="7262ee28-f1c0-414c-ad77-c1ea98916dd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13a8a611-74d1-4c29-829c-7573d42f12bd}" ma:internalName="TaxCatchAll" ma:showField="CatchAllData" ma:web="08ef3efb-8f3d-41f8-91e2-0931a3e5f2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9" nillable="true" ma:displayName="Taxonomy Catch All Column1" ma:hidden="true" ma:list="{13a8a611-74d1-4c29-829c-7573d42f12bd}" ma:internalName="TaxCatchAllLabel" ma:readOnly="true" ma:showField="CatchAllDataLabel" ma:web="08ef3efb-8f3d-41f8-91e2-0931a3e5f2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d2d78-dc9b-45d7-a453-c07724e7ffdf" elementFormDefault="qualified">
    <xsd:import namespace="http://schemas.microsoft.com/office/2006/documentManagement/types"/>
    <xsd:import namespace="http://schemas.microsoft.com/office/infopath/2007/PartnerControls"/>
    <xsd:element name="dc96827ff0934617a34659e0a3480175" ma:index="6" nillable="true" ma:taxonomy="true" ma:internalName="dc96827ff0934617a34659e0a3480175" ma:taxonomyFieldName="Industries" ma:displayName="Industries" ma:readOnly="false" ma:fieldId="{dc96827f-f093-4617-a346-59e0a3480175}" ma:taxonomyMulti="true" ma:sspId="7262ee28-f1c0-414c-ad77-c1ea98916dd9" ma:termSetId="5a885248-49da-421b-8a8b-00dd6ab23a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77a183574bc43eea8ebb5ab5dd30c14" ma:index="8" nillable="true" ma:taxonomy="true" ma:internalName="d77a183574bc43eea8ebb5ab5dd30c14" ma:taxonomyFieldName="Solutions" ma:displayName="Solutions" ma:readOnly="false" ma:fieldId="{d77a1835-74bc-43ee-a8eb-b5ab5dd30c14}" ma:taxonomyMulti="true" ma:sspId="7262ee28-f1c0-414c-ad77-c1ea98916dd9" ma:termSetId="cbb9bdaf-82c2-446c-b699-94acba818cb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26f6967a844063b23a1da7e78ba71e" ma:index="10" nillable="true" ma:taxonomy="true" ma:internalName="fc26f6967a844063b23a1da7e78ba71e" ma:taxonomyFieldName="Methodology" ma:displayName="Methodology" ma:readOnly="false" ma:fieldId="{fc26f696-7a84-4063-b23a-1da7e78ba71e}" ma:taxonomyMulti="true" ma:sspId="7262ee28-f1c0-414c-ad77-c1ea98916dd9" ma:termSetId="bdaf93d5-d711-4073-8d3b-7629a135f3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bac4cc06ec942c9a4d9a1222630bbef" ma:index="13" nillable="true" ma:taxonomy="true" ma:internalName="ibac4cc06ec942c9a4d9a1222630bbef" ma:taxonomyFieldName="Clients" ma:displayName="Clients" ma:readOnly="false" ma:fieldId="{2bac4cc0-6ec9-42c9-a4d9-a1222630bbef}" ma:taxonomyMulti="true" ma:sspId="7262ee28-f1c0-414c-ad77-c1ea98916dd9" ma:termSetId="7d4bc5b7-a2e0-4278-8bd4-f6b755a7f79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b09c4e2d6604acf91e40ce5528f9e1a" ma:index="15" nillable="true" ma:taxonomy="true" ma:internalName="ob09c4e2d6604acf91e40ce5528f9e1a" ma:taxonomyFieldName="Countries" ma:displayName="Countries" ma:readOnly="false" ma:fieldId="{8b09c4e2-d660-4acf-91e4-0ce5528f9e1a}" ma:taxonomyMulti="true" ma:sspId="7262ee28-f1c0-414c-ad77-c1ea98916dd9" ma:termSetId="17f85a7b-bb8b-458a-ba28-17ef49c29a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d3bf5e1c64e485c822fbadb81c9f4b8" ma:index="17" nillable="true" ma:taxonomy="true" ma:internalName="pd3bf5e1c64e485c822fbadb81c9f4b8" ma:taxonomyFieldName="Languages" ma:displayName="Languages" ma:readOnly="false" ma:fieldId="{9d3bf5e1-c64e-485c-822f-badb81c9f4b8}" ma:taxonomyMulti="true" ma:sspId="7262ee28-f1c0-414c-ad77-c1ea98916dd9" ma:termSetId="1e1fffb5-459f-480a-aca8-4e5bef29180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e021b26e77a4b9f8385754edc68fcf3" ma:index="28" nillable="true" ma:taxonomy="true" ma:internalName="ne021b26e77a4b9f8385754edc68fcf3" ma:taxonomyFieldName="GfK_x0020_sector" ma:displayName="GfK sector" ma:readOnly="false" ma:fieldId="{7e021b26-e77a-4b9f-8385-754edc68fcf3}" ma:taxonomyMulti="true" ma:sspId="7262ee28-f1c0-414c-ad77-c1ea98916dd9" ma:termSetId="8100b7d8-db72-494e-93d1-2c441bfd6c3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F294F7-74C3-4125-AECB-5BB3336B3C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E6E941-14AF-4727-9E87-90224B592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9B24BE-468C-48FE-A7D3-4839A258A883}">
  <ds:schemaRefs>
    <ds:schemaRef ds:uri="http://schemas.microsoft.com/office/2006/metadata/properties"/>
    <ds:schemaRef ds:uri="http://schemas.microsoft.com/office/infopath/2007/PartnerControls"/>
    <ds:schemaRef ds:uri="987d2d78-dc9b-45d7-a453-c07724e7ffdf"/>
    <ds:schemaRef ds:uri="http://schemas.microsoft.com/sharepoint/v3"/>
    <ds:schemaRef ds:uri="08ef3efb-8f3d-41f8-91e2-0931a3e5f28f"/>
  </ds:schemaRefs>
</ds:datastoreItem>
</file>

<file path=customXml/itemProps4.xml><?xml version="1.0" encoding="utf-8"?>
<ds:datastoreItem xmlns:ds="http://schemas.openxmlformats.org/officeDocument/2006/customXml" ds:itemID="{A45448D6-9188-4C17-A211-02BDC08B9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ef3efb-8f3d-41f8-91e2-0931a3e5f28f"/>
    <ds:schemaRef ds:uri="987d2d78-dc9b-45d7-a453-c07724e7f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KPP_Standard_Questionnaire_Template_January2021</Template>
  <TotalTime>1</TotalTime>
  <Pages>3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KPP Standard Questionnaire Template</vt:lpstr>
    </vt:vector>
  </TitlesOfParts>
  <Company>GfK SE</Company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KPP Standard Questionnaire Template</dc:title>
  <dc:creator>Kritika Chetwani</dc:creator>
  <cp:lastModifiedBy>Brittany Alexander</cp:lastModifiedBy>
  <cp:revision>2</cp:revision>
  <cp:lastPrinted>2018-08-07T01:16:00Z</cp:lastPrinted>
  <dcterms:created xsi:type="dcterms:W3CDTF">2021-09-03T00:46:00Z</dcterms:created>
  <dcterms:modified xsi:type="dcterms:W3CDTF">2021-09-03T00:46:00Z</dcterms:modified>
</cp:coreProperties>
</file>